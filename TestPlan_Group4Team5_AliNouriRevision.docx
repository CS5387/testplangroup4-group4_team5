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41D93" w:rsidRDefault="00E619F9" w14:paraId="0030A78E" w14:textId="77777777">
      <w:pPr>
        <w:pStyle w:val="Title"/>
      </w:pPr>
      <w:r>
        <w:t>DB- Group 04</w:t>
      </w:r>
      <w:r w:rsidR="000917EF">
        <w:t xml:space="preserve"> – Team 5</w:t>
      </w:r>
    </w:p>
    <w:p w:rsidR="00941D93" w:rsidRDefault="00941D93" w14:paraId="6598B1D3" w14:textId="77777777">
      <w:pPr>
        <w:pStyle w:val="Title"/>
      </w:pPr>
      <w:r>
        <w:t xml:space="preserve">Test plan  </w:t>
      </w:r>
    </w:p>
    <w:p w:rsidR="00941D93" w:rsidRDefault="00941D93" w14:paraId="2DEAD12F" w14:textId="77777777">
      <w:pPr>
        <w:pStyle w:val="Subtitle"/>
      </w:pPr>
      <w:r>
        <w:t>Version 1.0</w:t>
      </w:r>
    </w:p>
    <w:p w:rsidR="00941D93" w:rsidRDefault="00E619F9" w14:paraId="2467BEA9" w14:textId="77777777">
      <w:pPr>
        <w:pStyle w:val="Subtitle"/>
        <w:rPr>
          <w:color w:val="000000"/>
        </w:rPr>
      </w:pPr>
      <w:r>
        <w:t>04/</w:t>
      </w:r>
      <w:r w:rsidR="000917EF">
        <w:t>12</w:t>
      </w:r>
      <w:r>
        <w:t>/2020</w:t>
      </w:r>
    </w:p>
    <w:p w:rsidR="00941D93" w:rsidRDefault="00941D93" w14:paraId="3B0A10EB" w14:textId="77777777">
      <w:pPr>
        <w:pStyle w:val="DocControlHeading"/>
        <w:sectPr w:rsidR="00941D93">
          <w:headerReference w:type="default" r:id="rId7"/>
          <w:footerReference w:type="default" r:id="rId8"/>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941D93" w:rsidRDefault="00941D93" w14:paraId="0C37D1B4" w14:textId="77777777">
      <w:pPr>
        <w:pStyle w:val="DocControlHeading"/>
      </w:pPr>
      <w:bookmarkStart w:name="_Toc22915465" w:id="3"/>
      <w:r>
        <w:t>Document Control</w:t>
      </w:r>
      <w:bookmarkEnd w:id="0"/>
      <w:bookmarkEnd w:id="1"/>
      <w:bookmarkEnd w:id="2"/>
      <w:bookmarkEnd w:id="3"/>
    </w:p>
    <w:p w:rsidR="00941D93" w:rsidRDefault="00941D93" w14:paraId="5474A10F" w14:textId="77777777">
      <w:pPr>
        <w:pStyle w:val="DocControlHeading2"/>
      </w:pPr>
      <w:bookmarkStart w:name="_Toc461626764" w:id="4"/>
      <w:bookmarkStart w:name="_Toc461628994" w:id="5"/>
      <w:bookmarkStart w:name="_Toc461632036" w:id="6"/>
      <w:bookmarkStart w:name="_Toc22915466" w:id="7"/>
      <w:r>
        <w:t>Approval</w:t>
      </w:r>
      <w:bookmarkEnd w:id="4"/>
      <w:bookmarkEnd w:id="5"/>
      <w:bookmarkEnd w:id="6"/>
      <w:bookmarkEnd w:id="7"/>
    </w:p>
    <w:p w:rsidR="00941D93" w:rsidRDefault="00941D93" w14:paraId="19539EE8" w14:textId="77777777">
      <w:pPr>
        <w:pStyle w:val="Paragraph"/>
      </w:pPr>
      <w:r>
        <w:t>The Guidance Team shall approve this document.</w:t>
      </w:r>
    </w:p>
    <w:p w:rsidR="00941D93" w:rsidRDefault="00941D93" w14:paraId="3803F7AF" w14:textId="77777777">
      <w:pPr>
        <w:pStyle w:val="DocControlHeading2"/>
      </w:pPr>
      <w:bookmarkStart w:name="_Toc461626765" w:id="8"/>
      <w:bookmarkStart w:name="_Toc461628995" w:id="9"/>
      <w:bookmarkStart w:name="_Toc461632037" w:id="10"/>
      <w:bookmarkStart w:name="_Toc22915467"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rsidTr="71BA4244" w14:paraId="478A868C" w14:textId="77777777">
        <w:tblPrEx>
          <w:tblCellMar>
            <w:top w:w="0" w:type="dxa"/>
            <w:bottom w:w="0" w:type="dxa"/>
          </w:tblCellMar>
        </w:tblPrEx>
        <w:tc>
          <w:tcPr>
            <w:tcW w:w="4428" w:type="dxa"/>
            <w:tcMar/>
          </w:tcPr>
          <w:p w:rsidR="00941D93" w:rsidRDefault="00941D93" w14:paraId="0B41C068" w14:textId="77777777">
            <w:pPr>
              <w:jc w:val="right"/>
            </w:pPr>
            <w:r>
              <w:t>Initial Release:</w:t>
            </w:r>
          </w:p>
        </w:tc>
        <w:tc>
          <w:tcPr>
            <w:tcW w:w="4428" w:type="dxa"/>
            <w:tcMar/>
          </w:tcPr>
          <w:p w:rsidR="00941D93" w:rsidRDefault="00E619F9" w14:paraId="747F025C" w14:textId="77777777">
            <w:r>
              <w:t>1.0</w:t>
            </w:r>
          </w:p>
        </w:tc>
      </w:tr>
      <w:tr w:rsidR="00941D93" w:rsidTr="71BA4244" w14:paraId="4CC3D96A" w14:textId="77777777">
        <w:tblPrEx>
          <w:tblCellMar>
            <w:top w:w="0" w:type="dxa"/>
            <w:bottom w:w="0" w:type="dxa"/>
          </w:tblCellMar>
        </w:tblPrEx>
        <w:tc>
          <w:tcPr>
            <w:tcW w:w="4428" w:type="dxa"/>
            <w:tcMar/>
          </w:tcPr>
          <w:p w:rsidR="00941D93" w:rsidRDefault="00941D93" w14:paraId="28587DE8" w14:textId="77777777">
            <w:pPr>
              <w:jc w:val="right"/>
            </w:pPr>
            <w:r>
              <w:t>Current Release:</w:t>
            </w:r>
          </w:p>
        </w:tc>
        <w:tc>
          <w:tcPr>
            <w:tcW w:w="4428" w:type="dxa"/>
            <w:tcMar/>
          </w:tcPr>
          <w:p w:rsidR="00941D93" w:rsidRDefault="00E619F9" w14:paraId="65E2E6F9" w14:textId="77777777">
            <w:r>
              <w:t>1.0</w:t>
            </w:r>
          </w:p>
        </w:tc>
      </w:tr>
      <w:tr w:rsidR="00941D93" w:rsidTr="71BA4244" w14:paraId="6661AEB5" w14:textId="77777777">
        <w:tblPrEx>
          <w:tblCellMar>
            <w:top w:w="0" w:type="dxa"/>
            <w:bottom w:w="0" w:type="dxa"/>
          </w:tblCellMar>
        </w:tblPrEx>
        <w:tc>
          <w:tcPr>
            <w:tcW w:w="4428" w:type="dxa"/>
            <w:tcMar/>
          </w:tcPr>
          <w:p w:rsidR="00941D93" w:rsidRDefault="00941D93" w14:paraId="1078941F" w14:textId="77777777">
            <w:pPr>
              <w:jc w:val="right"/>
            </w:pPr>
            <w:r>
              <w:t>Indicator of Last Page in Document:</w:t>
            </w:r>
          </w:p>
        </w:tc>
        <w:tc>
          <w:tcPr>
            <w:tcW w:w="4428" w:type="dxa"/>
            <w:tcMar/>
          </w:tcPr>
          <w:p w:rsidR="00941D93" w:rsidRDefault="00E619F9" w14:paraId="7CD73037" w14:textId="77777777" w14:noSpellErr="1">
            <w:r w:rsidR="00E619F9">
              <w:rPr/>
              <w:t>###</w:t>
            </w:r>
            <w:r w:rsidR="000917EF">
              <w:rPr/>
              <w:t>#</w:t>
            </w:r>
            <w:commentRangeStart w:id="264485115"/>
            <w:commentRangeEnd w:id="264485115"/>
            <w:r>
              <w:rPr>
                <w:rStyle w:val="CommentReference"/>
              </w:rPr>
              <w:commentReference w:id="264485115"/>
            </w:r>
          </w:p>
        </w:tc>
      </w:tr>
      <w:tr w:rsidR="00941D93" w:rsidTr="71BA4244" w14:paraId="5E8A5FB8" w14:textId="77777777">
        <w:tblPrEx>
          <w:tblCellMar>
            <w:top w:w="0" w:type="dxa"/>
            <w:bottom w:w="0" w:type="dxa"/>
          </w:tblCellMar>
        </w:tblPrEx>
        <w:tc>
          <w:tcPr>
            <w:tcW w:w="4428" w:type="dxa"/>
            <w:tcMar/>
          </w:tcPr>
          <w:p w:rsidR="00941D93" w:rsidRDefault="00941D93" w14:paraId="4C7831FD" w14:textId="77777777">
            <w:pPr>
              <w:jc w:val="right"/>
            </w:pPr>
            <w:r>
              <w:t>Date of Last Review:</w:t>
            </w:r>
          </w:p>
        </w:tc>
        <w:tc>
          <w:tcPr>
            <w:tcW w:w="4428" w:type="dxa"/>
            <w:tcMar/>
          </w:tcPr>
          <w:p w:rsidR="00941D93" w:rsidRDefault="00E619F9" w14:paraId="3A22A7C1" w14:textId="77777777">
            <w:r>
              <w:t>04/</w:t>
            </w:r>
            <w:r w:rsidR="000917EF">
              <w:t>12</w:t>
            </w:r>
            <w:r>
              <w:t>/2020</w:t>
            </w:r>
          </w:p>
        </w:tc>
      </w:tr>
      <w:tr w:rsidR="00941D93" w:rsidTr="71BA4244" w14:paraId="69AC01CD" w14:textId="77777777">
        <w:tblPrEx>
          <w:tblCellMar>
            <w:top w:w="0" w:type="dxa"/>
            <w:bottom w:w="0" w:type="dxa"/>
          </w:tblCellMar>
        </w:tblPrEx>
        <w:tc>
          <w:tcPr>
            <w:tcW w:w="4428" w:type="dxa"/>
            <w:tcMar/>
          </w:tcPr>
          <w:p w:rsidR="00941D93" w:rsidRDefault="00941D93" w14:paraId="7D86F00E" w14:textId="77777777">
            <w:pPr>
              <w:jc w:val="right"/>
            </w:pPr>
            <w:r>
              <w:t>Date of Next Review:</w:t>
            </w:r>
          </w:p>
        </w:tc>
        <w:tc>
          <w:tcPr>
            <w:tcW w:w="4428" w:type="dxa"/>
            <w:tcMar/>
          </w:tcPr>
          <w:p w:rsidR="00941D93" w:rsidRDefault="00E619F9" w14:paraId="3CB43D9A" w14:textId="77777777">
            <w:r>
              <w:t>04/1</w:t>
            </w:r>
            <w:r w:rsidR="000917EF">
              <w:t>4</w:t>
            </w:r>
            <w:r>
              <w:t>/2020</w:t>
            </w:r>
          </w:p>
        </w:tc>
      </w:tr>
      <w:tr w:rsidR="00941D93" w:rsidTr="71BA4244" w14:paraId="7089FCC0" w14:textId="77777777">
        <w:tblPrEx>
          <w:tblCellMar>
            <w:top w:w="0" w:type="dxa"/>
            <w:bottom w:w="0" w:type="dxa"/>
          </w:tblCellMar>
        </w:tblPrEx>
        <w:tc>
          <w:tcPr>
            <w:tcW w:w="4428" w:type="dxa"/>
            <w:tcMar/>
          </w:tcPr>
          <w:p w:rsidR="00941D93" w:rsidRDefault="00941D93" w14:paraId="06CE12E8" w14:textId="77777777">
            <w:pPr>
              <w:jc w:val="right"/>
            </w:pPr>
            <w:r>
              <w:t>Target Date for Next Update:</w:t>
            </w:r>
          </w:p>
        </w:tc>
        <w:tc>
          <w:tcPr>
            <w:tcW w:w="4428" w:type="dxa"/>
            <w:tcMar/>
          </w:tcPr>
          <w:p w:rsidR="00941D93" w:rsidRDefault="00E619F9" w14:paraId="2AB8044E" w14:textId="77777777">
            <w:r>
              <w:t>04/1</w:t>
            </w:r>
            <w:r w:rsidR="000917EF">
              <w:t>6</w:t>
            </w:r>
            <w:r>
              <w:t>/2020</w:t>
            </w:r>
          </w:p>
        </w:tc>
      </w:tr>
    </w:tbl>
    <w:p w:rsidR="00941D93" w:rsidRDefault="00941D93" w14:paraId="78B23879" w14:textId="77777777">
      <w:pPr>
        <w:pStyle w:val="DocControlHeading2"/>
      </w:pPr>
      <w:bookmarkStart w:name="_Toc461626766" w:id="12"/>
      <w:bookmarkStart w:name="_Toc461628996" w:id="13"/>
      <w:bookmarkStart w:name="_Toc461632038" w:id="14"/>
      <w:bookmarkStart w:name="_Toc22915468" w:id="15"/>
      <w:r>
        <w:t>Distribution List</w:t>
      </w:r>
      <w:bookmarkEnd w:id="12"/>
      <w:bookmarkEnd w:id="13"/>
      <w:bookmarkEnd w:id="14"/>
      <w:bookmarkEnd w:id="15"/>
    </w:p>
    <w:p w:rsidR="00941D93" w:rsidRDefault="00941D93" w14:paraId="682D7B5B" w14:textId="77777777">
      <w:pPr>
        <w:pStyle w:val="Paragraph"/>
      </w:pPr>
      <w:r>
        <w:t>This following list of people shall receive a copy of this document every time a new version of this document becomes available:</w:t>
      </w:r>
    </w:p>
    <w:p w:rsidR="00941D93" w:rsidRDefault="00941D93" w14:paraId="33E24693" w14:textId="77777777">
      <w:pPr>
        <w:ind w:left="2160"/>
      </w:pPr>
      <w:r>
        <w:t>Guidance Team Members:</w:t>
      </w:r>
    </w:p>
    <w:p w:rsidR="00E619F9" w:rsidRDefault="00E619F9" w14:paraId="0ABA3A31" w14:textId="77777777">
      <w:pPr>
        <w:ind w:left="2160"/>
      </w:pPr>
      <w:r>
        <w:tab/>
      </w:r>
      <w:r>
        <w:t xml:space="preserve">Dr. Roach </w:t>
      </w:r>
    </w:p>
    <w:p w:rsidR="00941D93" w:rsidRDefault="00941D93" w14:paraId="2557138A" w14:textId="77777777">
      <w:pPr>
        <w:ind w:left="2160"/>
      </w:pPr>
    </w:p>
    <w:p w:rsidR="00941D93" w:rsidRDefault="000917EF" w14:paraId="18954F48" w14:textId="77777777">
      <w:pPr>
        <w:ind w:left="1440" w:firstLine="720"/>
      </w:pPr>
      <w:r>
        <w:t>Reviewers</w:t>
      </w:r>
      <w:r w:rsidR="00941D93">
        <w:t xml:space="preserve">: </w:t>
      </w:r>
      <w:r w:rsidR="00941D93">
        <w:tab/>
      </w:r>
    </w:p>
    <w:p w:rsidR="00941D93" w:rsidRDefault="000917EF" w14:paraId="330F2ED6" w14:textId="77777777">
      <w:pPr>
        <w:ind w:left="1440" w:firstLine="720"/>
      </w:pPr>
      <w:r>
        <w:tab/>
      </w:r>
      <w:r>
        <w:t>Alan Balderas</w:t>
      </w:r>
    </w:p>
    <w:p w:rsidR="000917EF" w:rsidRDefault="000917EF" w14:paraId="68848BA0" w14:textId="77777777">
      <w:pPr>
        <w:ind w:left="1440" w:firstLine="720"/>
      </w:pPr>
      <w:r>
        <w:tab/>
      </w:r>
      <w:r>
        <w:t>Ali Nouri</w:t>
      </w:r>
    </w:p>
    <w:p w:rsidR="00E619F9" w:rsidRDefault="00E619F9" w14:paraId="3FED68B2" w14:textId="77777777">
      <w:pPr>
        <w:ind w:left="1440" w:firstLine="720"/>
      </w:pPr>
    </w:p>
    <w:p w:rsidR="00941D93" w:rsidRDefault="00941D93" w14:paraId="11D639E7" w14:textId="77777777">
      <w:pPr>
        <w:ind w:left="1440" w:firstLine="720"/>
      </w:pPr>
      <w:r>
        <w:t>Software Team Members:</w:t>
      </w:r>
    </w:p>
    <w:p w:rsidR="00E619F9" w:rsidP="00E619F9" w:rsidRDefault="00E619F9" w14:paraId="62780019" w14:textId="77777777">
      <w:pPr>
        <w:ind w:left="1440" w:firstLine="720"/>
      </w:pPr>
      <w:r>
        <w:tab/>
      </w:r>
      <w:r>
        <w:t>Briana Sanchez</w:t>
      </w:r>
    </w:p>
    <w:p w:rsidR="00941D93" w:rsidRDefault="00941D93" w14:paraId="30A8AD3A" w14:textId="77777777">
      <w:pPr>
        <w:pStyle w:val="DocControlHeading2"/>
      </w:pPr>
      <w:bookmarkStart w:name="_Toc461626767" w:id="16"/>
      <w:bookmarkStart w:name="_Toc461628997" w:id="17"/>
      <w:bookmarkStart w:name="_Toc461632039" w:id="18"/>
      <w:bookmarkStart w:name="_Toc22915469" w:id="19"/>
      <w:r>
        <w:t>Change Summary</w:t>
      </w:r>
      <w:bookmarkEnd w:id="16"/>
      <w:bookmarkEnd w:id="17"/>
      <w:bookmarkEnd w:id="18"/>
      <w:bookmarkEnd w:id="19"/>
    </w:p>
    <w:p w:rsidR="00941D93" w:rsidRDefault="00941D93" w14:paraId="520A645C" w14:textId="77777777">
      <w:pPr>
        <w:pStyle w:val="Paragraph"/>
      </w:pPr>
      <w:r>
        <w:t>The following table details changes made between versions of this document</w:t>
      </w:r>
    </w:p>
    <w:p w:rsidR="00941D93" w:rsidRDefault="00941D93" w14:paraId="73B8F28A"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941D93" w14:paraId="19D9EB22" w14:textId="77777777">
        <w:tblPrEx>
          <w:tblCellMar>
            <w:top w:w="0" w:type="dxa"/>
            <w:bottom w:w="0" w:type="dxa"/>
          </w:tblCellMar>
        </w:tblPrEx>
        <w:tc>
          <w:tcPr>
            <w:tcW w:w="1764" w:type="dxa"/>
          </w:tcPr>
          <w:p w:rsidR="00941D93" w:rsidRDefault="00941D93" w14:paraId="193D7F29" w14:textId="77777777">
            <w:pPr>
              <w:jc w:val="center"/>
            </w:pPr>
            <w:r>
              <w:t>Version</w:t>
            </w:r>
          </w:p>
        </w:tc>
        <w:tc>
          <w:tcPr>
            <w:tcW w:w="1170" w:type="dxa"/>
          </w:tcPr>
          <w:p w:rsidR="00941D93" w:rsidRDefault="00941D93" w14:paraId="67441871" w14:textId="77777777">
            <w:pPr>
              <w:jc w:val="center"/>
            </w:pPr>
            <w:r>
              <w:t>Date</w:t>
            </w:r>
          </w:p>
        </w:tc>
        <w:tc>
          <w:tcPr>
            <w:tcW w:w="1800" w:type="dxa"/>
          </w:tcPr>
          <w:p w:rsidR="00941D93" w:rsidRDefault="00941D93" w14:paraId="3A6A8B01" w14:textId="77777777">
            <w:pPr>
              <w:jc w:val="center"/>
            </w:pPr>
            <w:r>
              <w:t>Modifier</w:t>
            </w:r>
          </w:p>
        </w:tc>
        <w:tc>
          <w:tcPr>
            <w:tcW w:w="3978" w:type="dxa"/>
          </w:tcPr>
          <w:p w:rsidR="00941D93" w:rsidRDefault="00941D93" w14:paraId="24638B0B" w14:textId="77777777">
            <w:pPr>
              <w:jc w:val="center"/>
            </w:pPr>
            <w:r>
              <w:t>Description</w:t>
            </w:r>
          </w:p>
        </w:tc>
      </w:tr>
      <w:tr w:rsidR="00941D93" w14:paraId="0DB74CBB" w14:textId="77777777">
        <w:tblPrEx>
          <w:tblCellMar>
            <w:top w:w="0" w:type="dxa"/>
            <w:bottom w:w="0" w:type="dxa"/>
          </w:tblCellMar>
        </w:tblPrEx>
        <w:tc>
          <w:tcPr>
            <w:tcW w:w="1764" w:type="dxa"/>
          </w:tcPr>
          <w:p w:rsidR="00941D93" w:rsidRDefault="00E619F9" w14:paraId="581E2B6D" w14:textId="77777777">
            <w:pPr>
              <w:jc w:val="center"/>
            </w:pPr>
            <w:r>
              <w:t>1.0</w:t>
            </w:r>
          </w:p>
        </w:tc>
        <w:tc>
          <w:tcPr>
            <w:tcW w:w="1170" w:type="dxa"/>
          </w:tcPr>
          <w:p w:rsidR="00941D93" w:rsidRDefault="00E619F9" w14:paraId="1874D7A8" w14:textId="77777777">
            <w:pPr>
              <w:jc w:val="center"/>
            </w:pPr>
            <w:r>
              <w:t>04/08/2020</w:t>
            </w:r>
          </w:p>
        </w:tc>
        <w:tc>
          <w:tcPr>
            <w:tcW w:w="1800" w:type="dxa"/>
          </w:tcPr>
          <w:p w:rsidR="00941D93" w:rsidRDefault="00E619F9" w14:paraId="55820074" w14:textId="77777777">
            <w:pPr>
              <w:jc w:val="center"/>
            </w:pPr>
            <w:r>
              <w:t>Briana S.</w:t>
            </w:r>
          </w:p>
        </w:tc>
        <w:tc>
          <w:tcPr>
            <w:tcW w:w="3978" w:type="dxa"/>
          </w:tcPr>
          <w:p w:rsidR="00941D93" w:rsidRDefault="00451A97" w14:paraId="7758335C" w14:textId="77777777">
            <w:pPr>
              <w:pStyle w:val="TableText"/>
              <w:widowControl/>
              <w:spacing w:before="0" w:after="0"/>
            </w:pPr>
            <w:r>
              <w:t>Section 1 complete</w:t>
            </w:r>
            <w:r w:rsidR="00E619F9">
              <w:t xml:space="preserve"> </w:t>
            </w:r>
          </w:p>
        </w:tc>
      </w:tr>
      <w:tr w:rsidR="00941D93" w14:paraId="6DE2595C" w14:textId="77777777">
        <w:tblPrEx>
          <w:tblCellMar>
            <w:top w:w="0" w:type="dxa"/>
            <w:bottom w:w="0" w:type="dxa"/>
          </w:tblCellMar>
        </w:tblPrEx>
        <w:tc>
          <w:tcPr>
            <w:tcW w:w="1764" w:type="dxa"/>
          </w:tcPr>
          <w:p w:rsidR="00941D93" w:rsidP="00451A97" w:rsidRDefault="00451A97" w14:paraId="4C076299" w14:textId="77777777">
            <w:pPr>
              <w:jc w:val="center"/>
            </w:pPr>
            <w:r>
              <w:t>1.1</w:t>
            </w:r>
          </w:p>
        </w:tc>
        <w:tc>
          <w:tcPr>
            <w:tcW w:w="1170" w:type="dxa"/>
          </w:tcPr>
          <w:p w:rsidR="00941D93" w:rsidRDefault="00451A97" w14:paraId="525E580E" w14:textId="77777777">
            <w:r>
              <w:t>04/09/2020</w:t>
            </w:r>
          </w:p>
        </w:tc>
        <w:tc>
          <w:tcPr>
            <w:tcW w:w="1800" w:type="dxa"/>
          </w:tcPr>
          <w:p w:rsidR="00941D93" w:rsidP="00451A97" w:rsidRDefault="00451A97" w14:paraId="0864EE13" w14:textId="77777777">
            <w:pPr>
              <w:jc w:val="center"/>
            </w:pPr>
            <w:r>
              <w:t>Briana S.</w:t>
            </w:r>
          </w:p>
        </w:tc>
        <w:tc>
          <w:tcPr>
            <w:tcW w:w="3978" w:type="dxa"/>
          </w:tcPr>
          <w:p w:rsidR="00941D93" w:rsidRDefault="00451A97" w14:paraId="230E1257" w14:textId="77777777">
            <w:r>
              <w:t>Section 2 complete</w:t>
            </w:r>
          </w:p>
        </w:tc>
      </w:tr>
      <w:tr w:rsidR="00941D93" w14:paraId="71619518" w14:textId="77777777">
        <w:tblPrEx>
          <w:tblCellMar>
            <w:top w:w="0" w:type="dxa"/>
            <w:bottom w:w="0" w:type="dxa"/>
          </w:tblCellMar>
        </w:tblPrEx>
        <w:tc>
          <w:tcPr>
            <w:tcW w:w="1764" w:type="dxa"/>
          </w:tcPr>
          <w:p w:rsidR="00941D93" w:rsidP="009307FE" w:rsidRDefault="009307FE" w14:paraId="1F8B22BF" w14:textId="77777777">
            <w:pPr>
              <w:jc w:val="center"/>
            </w:pPr>
            <w:r>
              <w:t>1.2</w:t>
            </w:r>
          </w:p>
        </w:tc>
        <w:tc>
          <w:tcPr>
            <w:tcW w:w="1170" w:type="dxa"/>
          </w:tcPr>
          <w:p w:rsidR="00941D93" w:rsidRDefault="009307FE" w14:paraId="37C0CAD6" w14:textId="77777777">
            <w:r>
              <w:t>04/</w:t>
            </w:r>
            <w:r w:rsidR="00DF5246">
              <w:t>12</w:t>
            </w:r>
            <w:r>
              <w:t>/2020</w:t>
            </w:r>
          </w:p>
        </w:tc>
        <w:tc>
          <w:tcPr>
            <w:tcW w:w="1800" w:type="dxa"/>
          </w:tcPr>
          <w:p w:rsidR="00941D93" w:rsidP="009307FE" w:rsidRDefault="009307FE" w14:paraId="7A323839" w14:textId="77777777">
            <w:pPr>
              <w:jc w:val="center"/>
            </w:pPr>
            <w:r>
              <w:t>Briana S.</w:t>
            </w:r>
          </w:p>
        </w:tc>
        <w:tc>
          <w:tcPr>
            <w:tcW w:w="3978" w:type="dxa"/>
          </w:tcPr>
          <w:p w:rsidR="00941D93" w:rsidRDefault="000917EF" w14:paraId="73A3E3A8" w14:textId="77777777">
            <w:r>
              <w:t>Completed first version of test plan.</w:t>
            </w:r>
          </w:p>
        </w:tc>
      </w:tr>
    </w:tbl>
    <w:p w:rsidR="00941D93" w:rsidRDefault="00941D93" w14:paraId="47A1BDAB" w14:textId="77777777">
      <w:pPr>
        <w:ind w:left="144"/>
      </w:pPr>
    </w:p>
    <w:p w:rsidR="00941D93" w:rsidRDefault="00941D93" w14:paraId="22F61E04" w14:textId="77777777">
      <w:pPr>
        <w:ind w:left="144"/>
      </w:pPr>
    </w:p>
    <w:p w:rsidR="00941D93" w:rsidRDefault="00941D93" w14:paraId="56EA5193" w14:textId="77777777">
      <w:pPr>
        <w:ind w:left="144"/>
      </w:pPr>
    </w:p>
    <w:p w:rsidR="00941D93" w:rsidRDefault="00941D93" w14:paraId="7648513C" w14:textId="77777777">
      <w:pPr>
        <w:ind w:left="144"/>
      </w:pPr>
    </w:p>
    <w:p w:rsidR="00941D93" w:rsidRDefault="00941D93" w14:paraId="4F616D06" w14:textId="77777777">
      <w:pPr>
        <w:pStyle w:val="Paragraph"/>
      </w:pPr>
      <w:r>
        <w:t>Note: The template presented in this document was taken from:</w:t>
      </w:r>
    </w:p>
    <w:p w:rsidR="00941D93" w:rsidRDefault="00941D93" w14:paraId="67A04D54" w14:textId="77777777">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rsidR="00E47986" w:rsidRDefault="00E47986" w14:paraId="0BC37AAB" w14:textId="77777777">
      <w:pPr>
        <w:pStyle w:val="Paragraph"/>
      </w:pPr>
    </w:p>
    <w:p w:rsidR="00E47986" w:rsidP="00E47986" w:rsidRDefault="00E47986" w14:paraId="65459BDB" w14:textId="77777777">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rsidR="00941D93" w:rsidRDefault="00941D93" w14:paraId="3A790111" w14:textId="77777777">
      <w:pPr>
        <w:pStyle w:val="Paragraph"/>
      </w:pPr>
    </w:p>
    <w:p w:rsidR="00941D93" w:rsidRDefault="00941D93" w14:paraId="4F2AC137" w14:textId="77777777">
      <w:pPr>
        <w:pStyle w:val="Paragraph"/>
      </w:pPr>
      <w:r>
        <w:t>Supplementary information is from:</w:t>
      </w:r>
    </w:p>
    <w:p w:rsidR="00941D93" w:rsidRDefault="00941D93" w14:paraId="3643453B" w14:textId="77777777">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r>
        <w:br w:type="column"/>
      </w:r>
    </w:p>
    <w:p w:rsidR="00941D93" w:rsidRDefault="00941D93" w14:paraId="4DC3B1A3" w14:textId="77777777">
      <w:pPr>
        <w:ind w:left="144"/>
      </w:pPr>
    </w:p>
    <w:p w:rsidR="00941D93" w:rsidP="71BA4244" w:rsidRDefault="00941D93" w14:paraId="6782A5CF" w14:textId="77777777" w14:noSpellErr="1">
      <w:pPr>
        <w:pStyle w:val="TOC2"/>
        <w:rPr>
          <w:sz w:val="28"/>
          <w:szCs w:val="28"/>
        </w:rPr>
      </w:pPr>
      <w:r w:rsidRPr="71BA4244" w:rsidR="00941D93">
        <w:rPr>
          <w:sz w:val="28"/>
          <w:szCs w:val="28"/>
        </w:rPr>
        <w:t>Table of Contents</w:t>
      </w:r>
      <w:commentRangeStart w:id="1012976234"/>
      <w:commentRangeEnd w:id="1012976234"/>
      <w:r>
        <w:rPr>
          <w:rStyle w:val="CommentReference"/>
        </w:rPr>
        <w:commentReference w:id="1012976234"/>
      </w:r>
    </w:p>
    <w:p w:rsidRPr="003D58CD" w:rsidR="000927B9" w:rsidRDefault="00941D93" w14:paraId="1A1FF01C" w14:textId="77777777">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history="1" w:anchor="_Toc22915465">
        <w:r w:rsidRPr="004E4475" w:rsidR="000927B9">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0927B9" w14:paraId="564B29F4" w14:textId="77777777">
      <w:pPr>
        <w:pStyle w:val="TOC2"/>
        <w:rPr>
          <w:rFonts w:ascii="Calibri" w:hAnsi="Calibri"/>
          <w:b w:val="0"/>
          <w:bCs w:val="0"/>
          <w:smallCaps w:val="0"/>
          <w:noProof/>
          <w:sz w:val="22"/>
          <w:szCs w:val="22"/>
        </w:rPr>
      </w:pPr>
      <w:hyperlink w:history="1" w:anchor="_Toc22915466">
        <w:r w:rsidRPr="004E4475">
          <w:rPr>
            <w:rStyle w:val="Hyperlink"/>
            <w:noProof/>
          </w:rPr>
          <w:t>Approval</w:t>
        </w:r>
        <w:r>
          <w:rPr>
            <w:noProof/>
            <w:webHidden/>
          </w:rPr>
          <w:tab/>
        </w:r>
        <w:r>
          <w:rPr>
            <w:noProof/>
            <w:webHidden/>
          </w:rPr>
          <w:fldChar w:fldCharType="begin"/>
        </w:r>
        <w:r>
          <w:rPr>
            <w:noProof/>
            <w:webHidden/>
          </w:rPr>
          <w:instrText xml:space="preserve"> PAGEREF _Toc22915466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1C954FEF" w14:textId="77777777">
      <w:pPr>
        <w:pStyle w:val="TOC2"/>
        <w:rPr>
          <w:rFonts w:ascii="Calibri" w:hAnsi="Calibri"/>
          <w:b w:val="0"/>
          <w:bCs w:val="0"/>
          <w:smallCaps w:val="0"/>
          <w:noProof/>
          <w:sz w:val="22"/>
          <w:szCs w:val="22"/>
        </w:rPr>
      </w:pPr>
      <w:hyperlink w:history="1" w:anchor="_Toc22915467">
        <w:r w:rsidRPr="004E4475">
          <w:rPr>
            <w:rStyle w:val="Hyperlink"/>
            <w:noProof/>
          </w:rPr>
          <w:t>Document Change Control</w:t>
        </w:r>
        <w:r>
          <w:rPr>
            <w:noProof/>
            <w:webHidden/>
          </w:rPr>
          <w:tab/>
        </w:r>
        <w:r>
          <w:rPr>
            <w:noProof/>
            <w:webHidden/>
          </w:rPr>
          <w:fldChar w:fldCharType="begin"/>
        </w:r>
        <w:r>
          <w:rPr>
            <w:noProof/>
            <w:webHidden/>
          </w:rPr>
          <w:instrText xml:space="preserve"> PAGEREF _Toc22915467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27283295" w14:textId="77777777">
      <w:pPr>
        <w:pStyle w:val="TOC2"/>
        <w:rPr>
          <w:rFonts w:ascii="Calibri" w:hAnsi="Calibri"/>
          <w:b w:val="0"/>
          <w:bCs w:val="0"/>
          <w:smallCaps w:val="0"/>
          <w:noProof/>
          <w:sz w:val="22"/>
          <w:szCs w:val="22"/>
        </w:rPr>
      </w:pPr>
      <w:hyperlink w:history="1" w:anchor="_Toc22915468">
        <w:r w:rsidRPr="004E4475">
          <w:rPr>
            <w:rStyle w:val="Hyperlink"/>
            <w:noProof/>
          </w:rPr>
          <w:t>Distribution List</w:t>
        </w:r>
        <w:r>
          <w:rPr>
            <w:noProof/>
            <w:webHidden/>
          </w:rPr>
          <w:tab/>
        </w:r>
        <w:r>
          <w:rPr>
            <w:noProof/>
            <w:webHidden/>
          </w:rPr>
          <w:fldChar w:fldCharType="begin"/>
        </w:r>
        <w:r>
          <w:rPr>
            <w:noProof/>
            <w:webHidden/>
          </w:rPr>
          <w:instrText xml:space="preserve"> PAGEREF _Toc22915468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4C293ECB" w14:textId="77777777">
      <w:pPr>
        <w:pStyle w:val="TOC2"/>
        <w:rPr>
          <w:rFonts w:ascii="Calibri" w:hAnsi="Calibri"/>
          <w:b w:val="0"/>
          <w:bCs w:val="0"/>
          <w:smallCaps w:val="0"/>
          <w:noProof/>
          <w:sz w:val="22"/>
          <w:szCs w:val="22"/>
        </w:rPr>
      </w:pPr>
      <w:hyperlink w:history="1" w:anchor="_Toc22915469">
        <w:r w:rsidRPr="004E4475">
          <w:rPr>
            <w:rStyle w:val="Hyperlink"/>
            <w:noProof/>
          </w:rPr>
          <w:t>Change Summary</w:t>
        </w:r>
        <w:r>
          <w:rPr>
            <w:noProof/>
            <w:webHidden/>
          </w:rPr>
          <w:tab/>
        </w:r>
        <w:r>
          <w:rPr>
            <w:noProof/>
            <w:webHidden/>
          </w:rPr>
          <w:fldChar w:fldCharType="begin"/>
        </w:r>
        <w:r>
          <w:rPr>
            <w:noProof/>
            <w:webHidden/>
          </w:rPr>
          <w:instrText xml:space="preserve"> PAGEREF _Toc22915469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655AC238" w14:textId="77777777">
      <w:pPr>
        <w:pStyle w:val="TOC1"/>
        <w:tabs>
          <w:tab w:val="left" w:pos="400"/>
        </w:tabs>
        <w:rPr>
          <w:rFonts w:ascii="Calibri" w:hAnsi="Calibri"/>
          <w:b w:val="0"/>
          <w:caps w:val="0"/>
          <w:noProof/>
          <w:sz w:val="22"/>
          <w:szCs w:val="22"/>
        </w:rPr>
      </w:pPr>
      <w:hyperlink w:history="1" w:anchor="_Toc22915470">
        <w:r w:rsidRPr="004E4475">
          <w:rPr>
            <w:rStyle w:val="Hyperlink"/>
            <w:noProof/>
          </w:rPr>
          <w:t>1.</w:t>
        </w:r>
        <w:r w:rsidRPr="003D58CD">
          <w:rPr>
            <w:rFonts w:ascii="Calibri" w:hAnsi="Calibri"/>
            <w:b w:val="0"/>
            <w:caps w:val="0"/>
            <w:noProof/>
            <w:sz w:val="22"/>
            <w:szCs w:val="22"/>
          </w:rPr>
          <w:tab/>
        </w:r>
        <w:r w:rsidRPr="004E4475">
          <w:rPr>
            <w:rStyle w:val="Hyperlink"/>
            <w:noProof/>
          </w:rPr>
          <w:t>Introduction</w:t>
        </w:r>
        <w:r>
          <w:rPr>
            <w:noProof/>
            <w:webHidden/>
          </w:rPr>
          <w:tab/>
        </w:r>
        <w:r>
          <w:rPr>
            <w:noProof/>
            <w:webHidden/>
          </w:rPr>
          <w:fldChar w:fldCharType="begin"/>
        </w:r>
        <w:r>
          <w:rPr>
            <w:noProof/>
            <w:webHidden/>
          </w:rPr>
          <w:instrText xml:space="preserve"> PAGEREF _Toc22915470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65D9BB54" w14:textId="77777777">
      <w:pPr>
        <w:pStyle w:val="TOC2"/>
        <w:tabs>
          <w:tab w:val="left" w:pos="1200"/>
        </w:tabs>
        <w:rPr>
          <w:rFonts w:ascii="Calibri" w:hAnsi="Calibri"/>
          <w:b w:val="0"/>
          <w:bCs w:val="0"/>
          <w:smallCaps w:val="0"/>
          <w:noProof/>
          <w:sz w:val="22"/>
          <w:szCs w:val="22"/>
        </w:rPr>
      </w:pPr>
      <w:hyperlink w:history="1" w:anchor="_Toc22915471">
        <w:r w:rsidRPr="004E4475">
          <w:rPr>
            <w:rStyle w:val="Hyperlink"/>
            <w:noProof/>
          </w:rPr>
          <w:t>1.1.</w:t>
        </w:r>
        <w:r w:rsidRPr="003D58CD">
          <w:rPr>
            <w:rFonts w:ascii="Calibri" w:hAnsi="Calibri"/>
            <w:b w:val="0"/>
            <w:bCs w:val="0"/>
            <w:smallCaps w:val="0"/>
            <w:noProof/>
            <w:sz w:val="22"/>
            <w:szCs w:val="22"/>
          </w:rPr>
          <w:tab/>
        </w:r>
        <w:r w:rsidRPr="004E4475">
          <w:rPr>
            <w:rStyle w:val="Hyperlink"/>
            <w:noProof/>
          </w:rPr>
          <w:t>Purpose</w:t>
        </w:r>
        <w:r>
          <w:rPr>
            <w:noProof/>
            <w:webHidden/>
          </w:rPr>
          <w:tab/>
        </w:r>
        <w:r>
          <w:rPr>
            <w:noProof/>
            <w:webHidden/>
          </w:rPr>
          <w:fldChar w:fldCharType="begin"/>
        </w:r>
        <w:r>
          <w:rPr>
            <w:noProof/>
            <w:webHidden/>
          </w:rPr>
          <w:instrText xml:space="preserve"> PAGEREF _Toc22915471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6CF46F50" w14:textId="77777777">
      <w:pPr>
        <w:pStyle w:val="TOC2"/>
        <w:tabs>
          <w:tab w:val="left" w:pos="1200"/>
        </w:tabs>
        <w:rPr>
          <w:rFonts w:ascii="Calibri" w:hAnsi="Calibri"/>
          <w:b w:val="0"/>
          <w:bCs w:val="0"/>
          <w:smallCaps w:val="0"/>
          <w:noProof/>
          <w:sz w:val="22"/>
          <w:szCs w:val="22"/>
        </w:rPr>
      </w:pPr>
      <w:hyperlink w:history="1" w:anchor="_Toc22915472">
        <w:r w:rsidRPr="004E4475">
          <w:rPr>
            <w:rStyle w:val="Hyperlink"/>
            <w:noProof/>
          </w:rPr>
          <w:t>1.2.</w:t>
        </w:r>
        <w:r w:rsidRPr="003D58CD">
          <w:rPr>
            <w:rFonts w:ascii="Calibri" w:hAnsi="Calibri"/>
            <w:b w:val="0"/>
            <w:bCs w:val="0"/>
            <w:smallCaps w:val="0"/>
            <w:noProof/>
            <w:sz w:val="22"/>
            <w:szCs w:val="22"/>
          </w:rPr>
          <w:tab/>
        </w:r>
        <w:r w:rsidRPr="004E4475">
          <w:rPr>
            <w:rStyle w:val="Hyperlink"/>
            <w:noProof/>
          </w:rPr>
          <w:t>Scope</w:t>
        </w:r>
        <w:r>
          <w:rPr>
            <w:noProof/>
            <w:webHidden/>
          </w:rPr>
          <w:tab/>
        </w:r>
        <w:r>
          <w:rPr>
            <w:noProof/>
            <w:webHidden/>
          </w:rPr>
          <w:fldChar w:fldCharType="begin"/>
        </w:r>
        <w:r>
          <w:rPr>
            <w:noProof/>
            <w:webHidden/>
          </w:rPr>
          <w:instrText xml:space="preserve"> PAGEREF _Toc22915472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785F3C2E" w14:textId="77777777">
      <w:pPr>
        <w:pStyle w:val="TOC2"/>
        <w:tabs>
          <w:tab w:val="left" w:pos="1200"/>
        </w:tabs>
        <w:rPr>
          <w:rFonts w:ascii="Calibri" w:hAnsi="Calibri"/>
          <w:b w:val="0"/>
          <w:bCs w:val="0"/>
          <w:smallCaps w:val="0"/>
          <w:noProof/>
          <w:sz w:val="22"/>
          <w:szCs w:val="22"/>
        </w:rPr>
      </w:pPr>
      <w:hyperlink w:history="1" w:anchor="_Toc22915473">
        <w:r w:rsidRPr="004E4475">
          <w:rPr>
            <w:rStyle w:val="Hyperlink"/>
            <w:noProof/>
          </w:rPr>
          <w:t>1.3.</w:t>
        </w:r>
        <w:r w:rsidRPr="003D58CD">
          <w:rPr>
            <w:rFonts w:ascii="Calibri" w:hAnsi="Calibri"/>
            <w:b w:val="0"/>
            <w:bCs w:val="0"/>
            <w:smallCaps w:val="0"/>
            <w:noProof/>
            <w:sz w:val="22"/>
            <w:szCs w:val="22"/>
          </w:rPr>
          <w:tab/>
        </w:r>
        <w:r w:rsidRPr="004E4475">
          <w:rPr>
            <w:rStyle w:val="Hyperlink"/>
            <w:noProof/>
          </w:rPr>
          <w:t>System Overview</w:t>
        </w:r>
        <w:r>
          <w:rPr>
            <w:noProof/>
            <w:webHidden/>
          </w:rPr>
          <w:tab/>
        </w:r>
        <w:r>
          <w:rPr>
            <w:noProof/>
            <w:webHidden/>
          </w:rPr>
          <w:fldChar w:fldCharType="begin"/>
        </w:r>
        <w:r>
          <w:rPr>
            <w:noProof/>
            <w:webHidden/>
          </w:rPr>
          <w:instrText xml:space="preserve"> PAGEREF _Toc22915473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7894B51B" w14:textId="77777777">
      <w:pPr>
        <w:pStyle w:val="TOC2"/>
        <w:tabs>
          <w:tab w:val="left" w:pos="1200"/>
        </w:tabs>
        <w:rPr>
          <w:rFonts w:ascii="Calibri" w:hAnsi="Calibri"/>
          <w:b w:val="0"/>
          <w:bCs w:val="0"/>
          <w:smallCaps w:val="0"/>
          <w:noProof/>
          <w:sz w:val="22"/>
          <w:szCs w:val="22"/>
        </w:rPr>
      </w:pPr>
      <w:hyperlink w:history="1" w:anchor="_Toc22915474">
        <w:r w:rsidRPr="004E4475">
          <w:rPr>
            <w:rStyle w:val="Hyperlink"/>
            <w:noProof/>
          </w:rPr>
          <w:t>1.4.</w:t>
        </w:r>
        <w:r w:rsidRPr="003D58CD">
          <w:rPr>
            <w:rFonts w:ascii="Calibri" w:hAnsi="Calibri"/>
            <w:b w:val="0"/>
            <w:bCs w:val="0"/>
            <w:smallCaps w:val="0"/>
            <w:noProof/>
            <w:sz w:val="22"/>
            <w:szCs w:val="22"/>
          </w:rPr>
          <w:tab/>
        </w:r>
        <w:r w:rsidRPr="004E4475">
          <w:rPr>
            <w:rStyle w:val="Hyperlink"/>
            <w:noProof/>
          </w:rPr>
          <w:t>Suspension and Exit Criteria</w:t>
        </w:r>
        <w:r>
          <w:rPr>
            <w:noProof/>
            <w:webHidden/>
          </w:rPr>
          <w:tab/>
        </w:r>
        <w:r>
          <w:rPr>
            <w:noProof/>
            <w:webHidden/>
          </w:rPr>
          <w:fldChar w:fldCharType="begin"/>
        </w:r>
        <w:r>
          <w:rPr>
            <w:noProof/>
            <w:webHidden/>
          </w:rPr>
          <w:instrText xml:space="preserve"> PAGEREF _Toc22915474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7BF4CB82" w14:textId="77777777">
      <w:pPr>
        <w:pStyle w:val="TOC2"/>
        <w:tabs>
          <w:tab w:val="left" w:pos="1200"/>
        </w:tabs>
        <w:rPr>
          <w:rFonts w:ascii="Calibri" w:hAnsi="Calibri"/>
          <w:b w:val="0"/>
          <w:bCs w:val="0"/>
          <w:smallCaps w:val="0"/>
          <w:noProof/>
          <w:sz w:val="22"/>
          <w:szCs w:val="22"/>
        </w:rPr>
      </w:pPr>
      <w:hyperlink w:history="1" w:anchor="_Toc22915475">
        <w:r w:rsidRPr="004E4475">
          <w:rPr>
            <w:rStyle w:val="Hyperlink"/>
            <w:noProof/>
          </w:rPr>
          <w:t>1.5.</w:t>
        </w:r>
        <w:r w:rsidRPr="003D58CD">
          <w:rPr>
            <w:rFonts w:ascii="Calibri" w:hAnsi="Calibri"/>
            <w:b w:val="0"/>
            <w:bCs w:val="0"/>
            <w:smallCaps w:val="0"/>
            <w:noProof/>
            <w:sz w:val="22"/>
            <w:szCs w:val="22"/>
          </w:rPr>
          <w:tab/>
        </w:r>
        <w:r w:rsidRPr="004E4475">
          <w:rPr>
            <w:rStyle w:val="Hyperlink"/>
            <w:noProof/>
          </w:rPr>
          <w:t>Document Overview</w:t>
        </w:r>
        <w:r>
          <w:rPr>
            <w:noProof/>
            <w:webHidden/>
          </w:rPr>
          <w:tab/>
        </w:r>
        <w:r>
          <w:rPr>
            <w:noProof/>
            <w:webHidden/>
          </w:rPr>
          <w:fldChar w:fldCharType="begin"/>
        </w:r>
        <w:r>
          <w:rPr>
            <w:noProof/>
            <w:webHidden/>
          </w:rPr>
          <w:instrText xml:space="preserve"> PAGEREF _Toc22915475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7930406C" w14:textId="77777777">
      <w:pPr>
        <w:pStyle w:val="TOC2"/>
        <w:tabs>
          <w:tab w:val="left" w:pos="1200"/>
        </w:tabs>
        <w:rPr>
          <w:rFonts w:ascii="Calibri" w:hAnsi="Calibri"/>
          <w:b w:val="0"/>
          <w:bCs w:val="0"/>
          <w:smallCaps w:val="0"/>
          <w:noProof/>
          <w:sz w:val="22"/>
          <w:szCs w:val="22"/>
        </w:rPr>
      </w:pPr>
      <w:hyperlink w:history="1" w:anchor="_Toc22915476">
        <w:r w:rsidRPr="004E4475">
          <w:rPr>
            <w:rStyle w:val="Hyperlink"/>
            <w:noProof/>
          </w:rPr>
          <w:t>1.6.</w:t>
        </w:r>
        <w:r w:rsidRPr="003D58CD">
          <w:rPr>
            <w:rFonts w:ascii="Calibri" w:hAnsi="Calibri"/>
            <w:b w:val="0"/>
            <w:bCs w:val="0"/>
            <w:smallCaps w:val="0"/>
            <w:noProof/>
            <w:sz w:val="22"/>
            <w:szCs w:val="22"/>
          </w:rPr>
          <w:tab/>
        </w:r>
        <w:r w:rsidRPr="004E4475">
          <w:rPr>
            <w:rStyle w:val="Hyperlink"/>
            <w:noProof/>
          </w:rPr>
          <w:t>References</w:t>
        </w:r>
        <w:r>
          <w:rPr>
            <w:noProof/>
            <w:webHidden/>
          </w:rPr>
          <w:tab/>
        </w:r>
        <w:r>
          <w:rPr>
            <w:noProof/>
            <w:webHidden/>
          </w:rPr>
          <w:fldChar w:fldCharType="begin"/>
        </w:r>
        <w:r>
          <w:rPr>
            <w:noProof/>
            <w:webHidden/>
          </w:rPr>
          <w:instrText xml:space="preserve"> PAGEREF _Toc22915476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4B24555C" w14:textId="77777777">
      <w:pPr>
        <w:pStyle w:val="TOC1"/>
        <w:tabs>
          <w:tab w:val="left" w:pos="400"/>
        </w:tabs>
        <w:rPr>
          <w:rFonts w:ascii="Calibri" w:hAnsi="Calibri"/>
          <w:b w:val="0"/>
          <w:caps w:val="0"/>
          <w:noProof/>
          <w:sz w:val="22"/>
          <w:szCs w:val="22"/>
        </w:rPr>
      </w:pPr>
      <w:hyperlink w:history="1" w:anchor="_Toc22915477">
        <w:r w:rsidRPr="004E4475">
          <w:rPr>
            <w:rStyle w:val="Hyperlink"/>
            <w:noProof/>
          </w:rPr>
          <w:t>2.</w:t>
        </w:r>
        <w:r w:rsidRPr="003D58CD">
          <w:rPr>
            <w:rFonts w:ascii="Calibri" w:hAnsi="Calibri"/>
            <w:b w:val="0"/>
            <w:caps w:val="0"/>
            <w:noProof/>
            <w:sz w:val="22"/>
            <w:szCs w:val="22"/>
          </w:rPr>
          <w:tab/>
        </w:r>
        <w:r w:rsidRPr="004E4475">
          <w:rPr>
            <w:rStyle w:val="Hyperlink"/>
            <w:noProof/>
          </w:rPr>
          <w:t>Test Items and Features</w:t>
        </w:r>
        <w:r>
          <w:rPr>
            <w:noProof/>
            <w:webHidden/>
          </w:rPr>
          <w:tab/>
        </w:r>
        <w:r>
          <w:rPr>
            <w:noProof/>
            <w:webHidden/>
          </w:rPr>
          <w:fldChar w:fldCharType="begin"/>
        </w:r>
        <w:r>
          <w:rPr>
            <w:noProof/>
            <w:webHidden/>
          </w:rPr>
          <w:instrText xml:space="preserve"> PAGEREF _Toc22915477 \h </w:instrText>
        </w:r>
        <w:r>
          <w:rPr>
            <w:noProof/>
            <w:webHidden/>
          </w:rPr>
        </w:r>
        <w:r>
          <w:rPr>
            <w:noProof/>
            <w:webHidden/>
          </w:rPr>
          <w:fldChar w:fldCharType="separate"/>
        </w:r>
        <w:r>
          <w:rPr>
            <w:noProof/>
            <w:webHidden/>
          </w:rPr>
          <w:t>2</w:t>
        </w:r>
        <w:r>
          <w:rPr>
            <w:noProof/>
            <w:webHidden/>
          </w:rPr>
          <w:fldChar w:fldCharType="end"/>
        </w:r>
      </w:hyperlink>
    </w:p>
    <w:p w:rsidRPr="003D58CD" w:rsidR="000927B9" w:rsidRDefault="000927B9" w14:paraId="4BEB9A70" w14:textId="77777777">
      <w:pPr>
        <w:pStyle w:val="TOC1"/>
        <w:tabs>
          <w:tab w:val="left" w:pos="400"/>
        </w:tabs>
        <w:rPr>
          <w:rFonts w:ascii="Calibri" w:hAnsi="Calibri"/>
          <w:b w:val="0"/>
          <w:caps w:val="0"/>
          <w:noProof/>
          <w:sz w:val="22"/>
          <w:szCs w:val="22"/>
        </w:rPr>
      </w:pPr>
      <w:hyperlink w:history="1" w:anchor="_Toc22915478">
        <w:r w:rsidRPr="004E4475">
          <w:rPr>
            <w:rStyle w:val="Hyperlink"/>
            <w:noProof/>
          </w:rPr>
          <w:t>3.</w:t>
        </w:r>
        <w:r w:rsidRPr="003D58CD">
          <w:rPr>
            <w:rFonts w:ascii="Calibri" w:hAnsi="Calibri"/>
            <w:b w:val="0"/>
            <w:caps w:val="0"/>
            <w:noProof/>
            <w:sz w:val="22"/>
            <w:szCs w:val="22"/>
          </w:rPr>
          <w:tab/>
        </w:r>
        <w:r w:rsidRPr="004E4475">
          <w:rPr>
            <w:rStyle w:val="Hyperlink"/>
            <w:noProof/>
          </w:rPr>
          <w:t>Testing Approach</w:t>
        </w:r>
        <w:r>
          <w:rPr>
            <w:noProof/>
            <w:webHidden/>
          </w:rPr>
          <w:tab/>
        </w:r>
        <w:r>
          <w:rPr>
            <w:noProof/>
            <w:webHidden/>
          </w:rPr>
          <w:fldChar w:fldCharType="begin"/>
        </w:r>
        <w:r>
          <w:rPr>
            <w:noProof/>
            <w:webHidden/>
          </w:rPr>
          <w:instrText xml:space="preserve"> PAGEREF _Toc22915478 \h </w:instrText>
        </w:r>
        <w:r>
          <w:rPr>
            <w:noProof/>
            <w:webHidden/>
          </w:rPr>
        </w:r>
        <w:r>
          <w:rPr>
            <w:noProof/>
            <w:webHidden/>
          </w:rPr>
          <w:fldChar w:fldCharType="separate"/>
        </w:r>
        <w:r>
          <w:rPr>
            <w:noProof/>
            <w:webHidden/>
          </w:rPr>
          <w:t>3</w:t>
        </w:r>
        <w:r>
          <w:rPr>
            <w:noProof/>
            <w:webHidden/>
          </w:rPr>
          <w:fldChar w:fldCharType="end"/>
        </w:r>
      </w:hyperlink>
    </w:p>
    <w:p w:rsidRPr="003D58CD" w:rsidR="000927B9" w:rsidRDefault="000927B9" w14:paraId="2890A9BC" w14:textId="77777777">
      <w:pPr>
        <w:pStyle w:val="TOC1"/>
        <w:tabs>
          <w:tab w:val="left" w:pos="400"/>
        </w:tabs>
        <w:rPr>
          <w:rFonts w:ascii="Calibri" w:hAnsi="Calibri"/>
          <w:b w:val="0"/>
          <w:caps w:val="0"/>
          <w:noProof/>
          <w:sz w:val="22"/>
          <w:szCs w:val="22"/>
        </w:rPr>
      </w:pPr>
      <w:hyperlink w:history="1" w:anchor="_Toc22915479">
        <w:r w:rsidRPr="004E4475">
          <w:rPr>
            <w:rStyle w:val="Hyperlink"/>
            <w:noProof/>
          </w:rPr>
          <w:t>4.</w:t>
        </w:r>
        <w:r w:rsidRPr="003D58CD">
          <w:rPr>
            <w:rFonts w:ascii="Calibri" w:hAnsi="Calibri"/>
            <w:b w:val="0"/>
            <w:caps w:val="0"/>
            <w:noProof/>
            <w:sz w:val="22"/>
            <w:szCs w:val="22"/>
          </w:rPr>
          <w:tab/>
        </w:r>
        <w:r w:rsidRPr="004E4475">
          <w:rPr>
            <w:rStyle w:val="Hyperlink"/>
            <w:noProof/>
          </w:rPr>
          <w:t>Test XX</w:t>
        </w:r>
        <w:r>
          <w:rPr>
            <w:noProof/>
            <w:webHidden/>
          </w:rPr>
          <w:tab/>
        </w:r>
        <w:r>
          <w:rPr>
            <w:noProof/>
            <w:webHidden/>
          </w:rPr>
          <w:fldChar w:fldCharType="begin"/>
        </w:r>
        <w:r>
          <w:rPr>
            <w:noProof/>
            <w:webHidden/>
          </w:rPr>
          <w:instrText xml:space="preserve"> PAGEREF _Toc22915479 \h </w:instrText>
        </w:r>
        <w:r>
          <w:rPr>
            <w:noProof/>
            <w:webHidden/>
          </w:rPr>
        </w:r>
        <w:r>
          <w:rPr>
            <w:noProof/>
            <w:webHidden/>
          </w:rPr>
          <w:fldChar w:fldCharType="separate"/>
        </w:r>
        <w:r>
          <w:rPr>
            <w:noProof/>
            <w:webHidden/>
          </w:rPr>
          <w:t>4</w:t>
        </w:r>
        <w:r>
          <w:rPr>
            <w:noProof/>
            <w:webHidden/>
          </w:rPr>
          <w:fldChar w:fldCharType="end"/>
        </w:r>
      </w:hyperlink>
    </w:p>
    <w:p w:rsidRPr="003D58CD" w:rsidR="000927B9" w:rsidRDefault="000927B9" w14:paraId="50CC4C1D" w14:textId="77777777">
      <w:pPr>
        <w:pStyle w:val="TOC2"/>
        <w:tabs>
          <w:tab w:val="left" w:pos="1200"/>
        </w:tabs>
        <w:rPr>
          <w:rFonts w:ascii="Calibri" w:hAnsi="Calibri"/>
          <w:b w:val="0"/>
          <w:bCs w:val="0"/>
          <w:smallCaps w:val="0"/>
          <w:noProof/>
          <w:sz w:val="22"/>
          <w:szCs w:val="22"/>
        </w:rPr>
      </w:pPr>
      <w:hyperlink w:history="1" w:anchor="_Toc22915480">
        <w:r w:rsidRPr="004E4475">
          <w:rPr>
            <w:rStyle w:val="Hyperlink"/>
            <w:noProof/>
          </w:rPr>
          <w:t>4.1.</w:t>
        </w:r>
        <w:r w:rsidRPr="003D58CD">
          <w:rPr>
            <w:rFonts w:ascii="Calibri" w:hAnsi="Calibri"/>
            <w:b w:val="0"/>
            <w:bCs w:val="0"/>
            <w:smallCaps w:val="0"/>
            <w:noProof/>
            <w:sz w:val="22"/>
            <w:szCs w:val="22"/>
          </w:rPr>
          <w:tab/>
        </w:r>
        <w:r w:rsidRPr="004E4475">
          <w:rPr>
            <w:rStyle w:val="Hyperlink"/>
            <w:noProof/>
          </w:rPr>
          <w:t>Test &lt;&lt;test id&gt;&gt;</w:t>
        </w:r>
        <w:r>
          <w:rPr>
            <w:noProof/>
            <w:webHidden/>
          </w:rPr>
          <w:tab/>
        </w:r>
        <w:r>
          <w:rPr>
            <w:noProof/>
            <w:webHidden/>
          </w:rPr>
          <w:fldChar w:fldCharType="begin"/>
        </w:r>
        <w:r>
          <w:rPr>
            <w:noProof/>
            <w:webHidden/>
          </w:rPr>
          <w:instrText xml:space="preserve"> PAGEREF _Toc22915480 \h </w:instrText>
        </w:r>
        <w:r>
          <w:rPr>
            <w:noProof/>
            <w:webHidden/>
          </w:rPr>
        </w:r>
        <w:r>
          <w:rPr>
            <w:noProof/>
            <w:webHidden/>
          </w:rPr>
          <w:fldChar w:fldCharType="separate"/>
        </w:r>
        <w:r>
          <w:rPr>
            <w:noProof/>
            <w:webHidden/>
          </w:rPr>
          <w:t>4</w:t>
        </w:r>
        <w:r>
          <w:rPr>
            <w:noProof/>
            <w:webHidden/>
          </w:rPr>
          <w:fldChar w:fldCharType="end"/>
        </w:r>
      </w:hyperlink>
    </w:p>
    <w:p w:rsidRPr="003D58CD" w:rsidR="000927B9" w:rsidRDefault="000927B9" w14:paraId="4890E4ED" w14:textId="77777777">
      <w:pPr>
        <w:pStyle w:val="TOC1"/>
        <w:tabs>
          <w:tab w:val="left" w:pos="400"/>
        </w:tabs>
        <w:rPr>
          <w:rFonts w:ascii="Calibri" w:hAnsi="Calibri"/>
          <w:b w:val="0"/>
          <w:caps w:val="0"/>
          <w:noProof/>
          <w:sz w:val="22"/>
          <w:szCs w:val="22"/>
        </w:rPr>
      </w:pPr>
      <w:hyperlink w:history="1" w:anchor="_Toc22915481">
        <w:r w:rsidRPr="004E4475">
          <w:rPr>
            <w:rStyle w:val="Hyperlink"/>
            <w:noProof/>
          </w:rPr>
          <w:t>5.</w:t>
        </w:r>
        <w:r w:rsidRPr="003D58CD">
          <w:rPr>
            <w:rFonts w:ascii="Calibri" w:hAnsi="Calibri"/>
            <w:b w:val="0"/>
            <w:caps w:val="0"/>
            <w:noProof/>
            <w:sz w:val="22"/>
            <w:szCs w:val="22"/>
          </w:rPr>
          <w:tab/>
        </w:r>
        <w:r w:rsidRPr="004E4475">
          <w:rPr>
            <w:rStyle w:val="Hyperlink"/>
            <w:noProof/>
          </w:rPr>
          <w:t>User Interface Testing</w:t>
        </w:r>
        <w:r>
          <w:rPr>
            <w:noProof/>
            <w:webHidden/>
          </w:rPr>
          <w:tab/>
        </w:r>
        <w:r>
          <w:rPr>
            <w:noProof/>
            <w:webHidden/>
          </w:rPr>
          <w:fldChar w:fldCharType="begin"/>
        </w:r>
        <w:r>
          <w:rPr>
            <w:noProof/>
            <w:webHidden/>
          </w:rPr>
          <w:instrText xml:space="preserve"> PAGEREF _Toc22915481 \h </w:instrText>
        </w:r>
        <w:r>
          <w:rPr>
            <w:noProof/>
            <w:webHidden/>
          </w:rPr>
        </w:r>
        <w:r>
          <w:rPr>
            <w:noProof/>
            <w:webHidden/>
          </w:rPr>
          <w:fldChar w:fldCharType="separate"/>
        </w:r>
        <w:r>
          <w:rPr>
            <w:noProof/>
            <w:webHidden/>
          </w:rPr>
          <w:t>5</w:t>
        </w:r>
        <w:r>
          <w:rPr>
            <w:noProof/>
            <w:webHidden/>
          </w:rPr>
          <w:fldChar w:fldCharType="end"/>
        </w:r>
      </w:hyperlink>
    </w:p>
    <w:p w:rsidRPr="003D58CD" w:rsidR="000927B9" w:rsidRDefault="000927B9" w14:paraId="79AB439E" w14:textId="77777777">
      <w:pPr>
        <w:pStyle w:val="TOC1"/>
        <w:tabs>
          <w:tab w:val="left" w:pos="400"/>
        </w:tabs>
        <w:rPr>
          <w:rFonts w:ascii="Calibri" w:hAnsi="Calibri"/>
          <w:b w:val="0"/>
          <w:caps w:val="0"/>
          <w:noProof/>
          <w:sz w:val="22"/>
          <w:szCs w:val="22"/>
        </w:rPr>
      </w:pPr>
      <w:hyperlink w:history="1" w:anchor="_Toc22915482">
        <w:r w:rsidRPr="004E4475">
          <w:rPr>
            <w:rStyle w:val="Hyperlink"/>
            <w:noProof/>
          </w:rPr>
          <w:t>6.</w:t>
        </w:r>
        <w:r w:rsidRPr="003D58CD">
          <w:rPr>
            <w:rFonts w:ascii="Calibri" w:hAnsi="Calibri"/>
            <w:b w:val="0"/>
            <w:caps w:val="0"/>
            <w:noProof/>
            <w:sz w:val="22"/>
            <w:szCs w:val="22"/>
          </w:rPr>
          <w:tab/>
        </w:r>
        <w:r w:rsidRPr="004E4475">
          <w:rPr>
            <w:rStyle w:val="Hyperlink"/>
            <w:noProof/>
          </w:rPr>
          <w:t>Test Schedule</w:t>
        </w:r>
        <w:r>
          <w:rPr>
            <w:noProof/>
            <w:webHidden/>
          </w:rPr>
          <w:tab/>
        </w:r>
        <w:r>
          <w:rPr>
            <w:noProof/>
            <w:webHidden/>
          </w:rPr>
          <w:fldChar w:fldCharType="begin"/>
        </w:r>
        <w:r>
          <w:rPr>
            <w:noProof/>
            <w:webHidden/>
          </w:rPr>
          <w:instrText xml:space="preserve"> PAGEREF _Toc22915482 \h </w:instrText>
        </w:r>
        <w:r>
          <w:rPr>
            <w:noProof/>
            <w:webHidden/>
          </w:rPr>
        </w:r>
        <w:r>
          <w:rPr>
            <w:noProof/>
            <w:webHidden/>
          </w:rPr>
          <w:fldChar w:fldCharType="separate"/>
        </w:r>
        <w:r>
          <w:rPr>
            <w:noProof/>
            <w:webHidden/>
          </w:rPr>
          <w:t>6</w:t>
        </w:r>
        <w:r>
          <w:rPr>
            <w:noProof/>
            <w:webHidden/>
          </w:rPr>
          <w:fldChar w:fldCharType="end"/>
        </w:r>
      </w:hyperlink>
    </w:p>
    <w:p w:rsidRPr="003D58CD" w:rsidR="000927B9" w:rsidRDefault="000927B9" w14:paraId="3A4DF757" w14:textId="77777777">
      <w:pPr>
        <w:pStyle w:val="TOC1"/>
        <w:tabs>
          <w:tab w:val="left" w:pos="400"/>
        </w:tabs>
        <w:rPr>
          <w:rFonts w:ascii="Calibri" w:hAnsi="Calibri"/>
          <w:b w:val="0"/>
          <w:caps w:val="0"/>
          <w:noProof/>
          <w:sz w:val="22"/>
          <w:szCs w:val="22"/>
        </w:rPr>
      </w:pPr>
      <w:hyperlink w:history="1" w:anchor="_Toc22915483">
        <w:r w:rsidRPr="004E4475">
          <w:rPr>
            <w:rStyle w:val="Hyperlink"/>
            <w:noProof/>
          </w:rPr>
          <w:t>7.</w:t>
        </w:r>
        <w:r w:rsidRPr="003D58CD">
          <w:rPr>
            <w:rFonts w:ascii="Calibri" w:hAnsi="Calibri"/>
            <w:b w:val="0"/>
            <w:caps w:val="0"/>
            <w:noProof/>
            <w:sz w:val="22"/>
            <w:szCs w:val="22"/>
          </w:rPr>
          <w:tab/>
        </w:r>
        <w:r w:rsidRPr="004E4475">
          <w:rPr>
            <w:rStyle w:val="Hyperlink"/>
            <w:noProof/>
          </w:rPr>
          <w:t>Other Sections</w:t>
        </w:r>
        <w:r>
          <w:rPr>
            <w:noProof/>
            <w:webHidden/>
          </w:rPr>
          <w:tab/>
        </w:r>
        <w:r>
          <w:rPr>
            <w:noProof/>
            <w:webHidden/>
          </w:rPr>
          <w:fldChar w:fldCharType="begin"/>
        </w:r>
        <w:r>
          <w:rPr>
            <w:noProof/>
            <w:webHidden/>
          </w:rPr>
          <w:instrText xml:space="preserve"> PAGEREF _Toc22915483 \h </w:instrText>
        </w:r>
        <w:r>
          <w:rPr>
            <w:noProof/>
            <w:webHidden/>
          </w:rPr>
        </w:r>
        <w:r>
          <w:rPr>
            <w:noProof/>
            <w:webHidden/>
          </w:rPr>
          <w:fldChar w:fldCharType="separate"/>
        </w:r>
        <w:r>
          <w:rPr>
            <w:noProof/>
            <w:webHidden/>
          </w:rPr>
          <w:t>7</w:t>
        </w:r>
        <w:r>
          <w:rPr>
            <w:noProof/>
            <w:webHidden/>
          </w:rPr>
          <w:fldChar w:fldCharType="end"/>
        </w:r>
      </w:hyperlink>
    </w:p>
    <w:p w:rsidRPr="003D58CD" w:rsidR="000927B9" w:rsidRDefault="000927B9" w14:paraId="5C1690A8" w14:textId="77777777">
      <w:pPr>
        <w:pStyle w:val="TOC1"/>
        <w:tabs>
          <w:tab w:val="left" w:pos="400"/>
        </w:tabs>
        <w:rPr>
          <w:rFonts w:ascii="Calibri" w:hAnsi="Calibri"/>
          <w:b w:val="0"/>
          <w:caps w:val="0"/>
          <w:noProof/>
          <w:sz w:val="22"/>
          <w:szCs w:val="22"/>
        </w:rPr>
      </w:pPr>
      <w:hyperlink w:history="1" w:anchor="_Toc22915484">
        <w:r w:rsidRPr="004E4475">
          <w:rPr>
            <w:rStyle w:val="Hyperlink"/>
            <w:noProof/>
          </w:rPr>
          <w:t>8.</w:t>
        </w:r>
        <w:r w:rsidRPr="003D58CD">
          <w:rPr>
            <w:rFonts w:ascii="Calibri" w:hAnsi="Calibri"/>
            <w:b w:val="0"/>
            <w:caps w:val="0"/>
            <w:noProof/>
            <w:sz w:val="22"/>
            <w:szCs w:val="22"/>
          </w:rPr>
          <w:tab/>
        </w:r>
        <w:r w:rsidRPr="004E4475">
          <w:rPr>
            <w:rStyle w:val="Hyperlink"/>
            <w:noProof/>
          </w:rPr>
          <w:t>Appendix</w:t>
        </w:r>
        <w:r>
          <w:rPr>
            <w:noProof/>
            <w:webHidden/>
          </w:rPr>
          <w:tab/>
        </w:r>
        <w:r>
          <w:rPr>
            <w:noProof/>
            <w:webHidden/>
          </w:rPr>
          <w:fldChar w:fldCharType="begin"/>
        </w:r>
        <w:r>
          <w:rPr>
            <w:noProof/>
            <w:webHidden/>
          </w:rPr>
          <w:instrText xml:space="preserve"> PAGEREF _Toc22915484 \h </w:instrText>
        </w:r>
        <w:r>
          <w:rPr>
            <w:noProof/>
            <w:webHidden/>
          </w:rPr>
        </w:r>
        <w:r>
          <w:rPr>
            <w:noProof/>
            <w:webHidden/>
          </w:rPr>
          <w:fldChar w:fldCharType="separate"/>
        </w:r>
        <w:r>
          <w:rPr>
            <w:noProof/>
            <w:webHidden/>
          </w:rPr>
          <w:t>8</w:t>
        </w:r>
        <w:r>
          <w:rPr>
            <w:noProof/>
            <w:webHidden/>
          </w:rPr>
          <w:fldChar w:fldCharType="end"/>
        </w:r>
      </w:hyperlink>
    </w:p>
    <w:p w:rsidR="00941D93" w:rsidRDefault="00941D93" w14:paraId="68B864E1" w14:textId="77777777">
      <w:pPr>
        <w:pStyle w:val="TOC2"/>
      </w:pPr>
      <w:r>
        <w:fldChar w:fldCharType="end"/>
      </w:r>
    </w:p>
    <w:p w:rsidR="00941D93" w:rsidRDefault="00941D93" w14:paraId="05030281" w14:textId="77777777">
      <w:pPr>
        <w:sectPr w:rsidR="00941D93">
          <w:headerReference w:type="default" r:id="rId9"/>
          <w:footerReference w:type="default" r:id="rId10"/>
          <w:pgSz w:w="12240" w:h="15840" w:orient="portrait" w:code="1"/>
          <w:pgMar w:top="1440" w:right="1440" w:bottom="1440" w:left="1800" w:header="720" w:footer="720" w:gutter="0"/>
          <w:pgNumType w:fmt="lowerRoman"/>
          <w:cols w:space="720"/>
        </w:sectPr>
      </w:pPr>
      <w:r>
        <w:t xml:space="preserve"> </w:t>
      </w:r>
    </w:p>
    <w:p w:rsidR="00941D93" w:rsidRDefault="00941D93" w14:paraId="5F83BE84" w14:textId="77777777">
      <w:pPr>
        <w:pStyle w:val="Heading1"/>
      </w:pPr>
      <w:bookmarkStart w:name="_Toc22915470" w:id="20"/>
      <w:r>
        <w:t>Introduction</w:t>
      </w:r>
      <w:bookmarkEnd w:id="20"/>
    </w:p>
    <w:p w:rsidR="00941D93" w:rsidRDefault="00941D93" w14:paraId="5C30BBDF" w14:textId="77777777"/>
    <w:p w:rsidR="00941D93" w:rsidRDefault="00B0134D" w14:paraId="54A445C2" w14:textId="77777777">
      <w:pPr>
        <w:pStyle w:val="Paragraph"/>
      </w:pPr>
      <w:r>
        <w:t xml:space="preserve">The system that will be tested is a database viewer and editor that stores XML files. Allowing users to view and edit the data of the file but not modify the schema. The XML files that are being saved are databases, describing the tables that the database has. </w:t>
      </w:r>
    </w:p>
    <w:p w:rsidR="00941D93" w:rsidRDefault="00941D93" w14:paraId="3D1504F5" w14:textId="77777777">
      <w:pPr>
        <w:pStyle w:val="Heading2"/>
      </w:pPr>
      <w:bookmarkStart w:name="_Toc22915471" w:id="21"/>
      <w:r>
        <w:t>Purpose</w:t>
      </w:r>
      <w:bookmarkEnd w:id="21"/>
    </w:p>
    <w:p w:rsidR="00941D93" w:rsidRDefault="00941D93" w14:paraId="6A6C10E7" w14:textId="77777777"/>
    <w:p w:rsidR="000917EF" w:rsidRDefault="000917EF" w14:paraId="4ED16F52" w14:textId="77777777">
      <w:r w:rsidRPr="000917EF">
        <w:t xml:space="preserve">The purpose of the Test Plan Document is to go over minimal test cases to check </w:t>
      </w:r>
      <w:r>
        <w:t xml:space="preserve">functionality of a specific part of the system. </w:t>
      </w:r>
      <w:r w:rsidRPr="000917EF">
        <w:t>This document is used to describe the project test plan to describe the overall strategy for testing and scheduling tests. This document will also serve as a record to show team members what tests failed, indicating a bug.</w:t>
      </w:r>
    </w:p>
    <w:p w:rsidR="00941D93" w:rsidRDefault="00941D93" w14:paraId="53A86ADD" w14:textId="77777777">
      <w:pPr>
        <w:pStyle w:val="Heading2"/>
      </w:pPr>
      <w:bookmarkStart w:name="_Toc22915472" w:id="22"/>
      <w:r>
        <w:t>Scope</w:t>
      </w:r>
      <w:bookmarkEnd w:id="22"/>
    </w:p>
    <w:p w:rsidR="00451A97" w:rsidP="00451A97" w:rsidRDefault="00451A97" w14:paraId="7F188476" w14:textId="77777777"/>
    <w:p w:rsidR="00451A97" w:rsidP="00451A97" w:rsidRDefault="00451A97" w14:paraId="6A9E9D73" w14:textId="77777777">
      <w:r>
        <w:t>This test plan will focus on comparing files to other versions and check for duplicate rows for the current version of the system.</w:t>
      </w:r>
    </w:p>
    <w:p w:rsidR="00941D93" w:rsidRDefault="00941D93" w14:paraId="620B24E9" w14:textId="77777777"/>
    <w:p w:rsidR="00941D93" w:rsidRDefault="00941D93" w14:paraId="6093DA35" w14:textId="77777777">
      <w:pPr>
        <w:pStyle w:val="Heading2"/>
      </w:pPr>
      <w:bookmarkStart w:name="_Toc22915473" w:id="23"/>
      <w:r>
        <w:t>System Overview</w:t>
      </w:r>
      <w:bookmarkEnd w:id="23"/>
    </w:p>
    <w:p w:rsidR="007C7DC9" w:rsidP="007C7DC9" w:rsidRDefault="007C7DC9" w14:paraId="2326FBBF" w14:textId="77777777">
      <w:r>
        <w:t xml:space="preserve">In this system, configuration data is stored in XML tables. </w:t>
      </w:r>
      <w:r w:rsidR="00451A97">
        <w:t>The system</w:t>
      </w:r>
      <w:r>
        <w:t xml:space="preserve"> provide</w:t>
      </w:r>
      <w:r w:rsidR="00451A97">
        <w:t>s</w:t>
      </w:r>
      <w:r>
        <w:t xml:space="preserve"> a simple editor to allow access to view and modify the data. The editor does not allow modification of the database schema. </w:t>
      </w:r>
    </w:p>
    <w:p w:rsidR="00941D93" w:rsidP="007C7DC9" w:rsidRDefault="007C7DC9" w14:paraId="299495B8" w14:textId="77777777">
      <w:r>
        <w:t>A database is a set of flat files organized as rows and columns. A collection of related files is contained in a database. The database is organized in XML documents.  There are two kinds of XML documents: a database description and the data tables. The description file contains a description of the data tables: the table name and columns for each table.</w:t>
      </w:r>
    </w:p>
    <w:p w:rsidR="00150787" w:rsidP="00150787" w:rsidRDefault="00150787" w14:paraId="44408AB0" w14:textId="77777777">
      <w:pPr>
        <w:pStyle w:val="Heading2"/>
      </w:pPr>
      <w:bookmarkStart w:name="_Toc22915474" w:id="24"/>
      <w:r>
        <w:t>Suspension and Exit Criteria</w:t>
      </w:r>
      <w:bookmarkEnd w:id="24"/>
    </w:p>
    <w:p w:rsidRPr="00013402" w:rsidR="00150787" w:rsidP="00150787" w:rsidRDefault="007C7DC9" w14:paraId="7B15496A" w14:textId="77777777">
      <w:r>
        <w:t>TBD</w:t>
      </w:r>
    </w:p>
    <w:p w:rsidR="00941D93" w:rsidRDefault="00941D93" w14:paraId="7AAE72A5" w14:textId="77777777">
      <w:pPr>
        <w:pStyle w:val="Heading2"/>
      </w:pPr>
      <w:bookmarkStart w:name="_Toc22915475" w:id="25"/>
      <w:r>
        <w:t>Document Overview</w:t>
      </w:r>
      <w:bookmarkEnd w:id="25"/>
    </w:p>
    <w:p w:rsidR="00941D93" w:rsidRDefault="00451A97" w14:paraId="11712FFC" w14:textId="77777777">
      <w:r w:rsidRPr="00451A97">
        <w:rPr>
          <w:i/>
          <w:iCs/>
        </w:rPr>
        <w:t>Section 2 Test Items and Features</w:t>
      </w:r>
      <w:r>
        <w:t xml:space="preserve"> will describe the test items and the features to be tested.</w:t>
      </w:r>
    </w:p>
    <w:p w:rsidR="00451A97" w:rsidRDefault="00451A97" w14:paraId="3E4A9CC1" w14:textId="77777777">
      <w:r w:rsidRPr="00451A97">
        <w:rPr>
          <w:i/>
          <w:iCs/>
        </w:rPr>
        <w:t>Section 3 Testing Approach</w:t>
      </w:r>
      <w:r>
        <w:t xml:space="preserve"> will describe the approach to be used to the test the system.</w:t>
      </w:r>
    </w:p>
    <w:p w:rsidR="00451A97" w:rsidP="001A4E3C" w:rsidRDefault="00451A97" w14:paraId="4F6C7985" w14:textId="77777777">
      <w:pPr>
        <w:ind w:left="810" w:hanging="810"/>
      </w:pPr>
      <w:r w:rsidRPr="001A4E3C">
        <w:rPr>
          <w:i/>
          <w:iCs/>
        </w:rPr>
        <w:t>Section 4</w:t>
      </w:r>
      <w:r w:rsidR="00677E9A">
        <w:rPr>
          <w:i/>
          <w:iCs/>
        </w:rPr>
        <w:t>-5</w:t>
      </w:r>
      <w:r>
        <w:t xml:space="preserve"> XX will </w:t>
      </w:r>
      <w:r w:rsidR="008B27FC">
        <w:t>provide information on the test cases including</w:t>
      </w:r>
      <w:r w:rsidR="001A4E3C">
        <w:t xml:space="preserve"> test input, specific test procedures, outcomes, test methods, description of the test case. </w:t>
      </w:r>
    </w:p>
    <w:p w:rsidRPr="001A4E3C" w:rsidR="001A4E3C" w:rsidP="001A4E3C" w:rsidRDefault="001A4E3C" w14:paraId="0F7EC241" w14:textId="77777777">
      <w:pPr>
        <w:ind w:left="810" w:hanging="810"/>
      </w:pPr>
      <w:r>
        <w:rPr>
          <w:i/>
          <w:iCs/>
        </w:rPr>
        <w:t xml:space="preserve">Section </w:t>
      </w:r>
      <w:r w:rsidR="00677E9A">
        <w:rPr>
          <w:i/>
          <w:iCs/>
        </w:rPr>
        <w:t>6</w:t>
      </w:r>
      <w:r>
        <w:rPr>
          <w:i/>
          <w:iCs/>
        </w:rPr>
        <w:t xml:space="preserve"> User Interface Testing </w:t>
      </w:r>
      <w:r>
        <w:t>will describe tests that focus on interaction of the user with the system.</w:t>
      </w:r>
    </w:p>
    <w:p w:rsidR="00451A97" w:rsidP="001A4E3C" w:rsidRDefault="001A4E3C" w14:paraId="0CEEF06A" w14:textId="77777777">
      <w:pPr>
        <w:ind w:left="810" w:hanging="810"/>
        <w:rPr>
          <w:i/>
          <w:iCs/>
        </w:rPr>
      </w:pPr>
      <w:r>
        <w:rPr>
          <w:i/>
          <w:iCs/>
        </w:rPr>
        <w:t xml:space="preserve">Section </w:t>
      </w:r>
      <w:r w:rsidR="00677E9A">
        <w:rPr>
          <w:i/>
          <w:iCs/>
        </w:rPr>
        <w:t>7</w:t>
      </w:r>
      <w:r>
        <w:rPr>
          <w:i/>
          <w:iCs/>
        </w:rPr>
        <w:t xml:space="preserve"> Test Schedule </w:t>
      </w:r>
      <w:r w:rsidRPr="001A4E3C">
        <w:t>will describe the schedule for the testcases including the date, the people, and the description for each test.</w:t>
      </w:r>
      <w:r>
        <w:rPr>
          <w:i/>
          <w:iCs/>
        </w:rPr>
        <w:t xml:space="preserve"> </w:t>
      </w:r>
    </w:p>
    <w:p w:rsidRPr="001A4E3C" w:rsidR="001A4E3C" w:rsidP="001A4E3C" w:rsidRDefault="001A4E3C" w14:paraId="4589B9D8" w14:textId="77777777">
      <w:pPr>
        <w:ind w:left="810" w:hanging="810"/>
        <w:rPr>
          <w:i/>
          <w:iCs/>
        </w:rPr>
      </w:pPr>
      <w:r>
        <w:rPr>
          <w:i/>
          <w:iCs/>
        </w:rPr>
        <w:t xml:space="preserve">Section </w:t>
      </w:r>
      <w:r w:rsidR="00677E9A">
        <w:rPr>
          <w:i/>
          <w:iCs/>
        </w:rPr>
        <w:t>8</w:t>
      </w:r>
      <w:r>
        <w:rPr>
          <w:i/>
          <w:iCs/>
        </w:rPr>
        <w:t xml:space="preserve"> Appendix will provide screenshots/images referenced to throughout the document. </w:t>
      </w:r>
    </w:p>
    <w:p w:rsidR="00941D93" w:rsidRDefault="007E0AF8" w14:paraId="4FAB7B2B" w14:textId="77777777">
      <w:pPr>
        <w:pStyle w:val="Heading2"/>
      </w:pPr>
      <w:bookmarkStart w:name="_Toc22915476" w:id="26"/>
      <w:r>
        <w:t>References</w:t>
      </w:r>
      <w:bookmarkEnd w:id="26"/>
    </w:p>
    <w:p w:rsidR="009307FE" w:rsidRDefault="009307FE" w14:paraId="00A10973" w14:textId="77777777">
      <w:r>
        <w:t>Spec.docx: Could be found in the GitHub repo.</w:t>
      </w:r>
    </w:p>
    <w:p w:rsidR="007A4335" w:rsidP="007A4335" w:rsidRDefault="007A4335" w14:paraId="3CF438AD" w14:textId="77777777">
      <w:pPr>
        <w:pStyle w:val="Heading1"/>
        <w:pageBreakBefore w:val="0"/>
      </w:pPr>
      <w:bookmarkStart w:name="_Toc227033591" w:id="27"/>
      <w:r>
        <w:br w:type="page"/>
      </w:r>
      <w:bookmarkStart w:name="_Toc22915477" w:id="28"/>
      <w:r>
        <w:t>Test Items and Features</w:t>
      </w:r>
      <w:bookmarkEnd w:id="27"/>
      <w:bookmarkEnd w:id="28"/>
    </w:p>
    <w:p w:rsidR="000917EF" w:rsidP="009307FE" w:rsidRDefault="000917EF" w14:paraId="002F0BA9" w14:textId="77777777"/>
    <w:p w:rsidR="009307FE" w:rsidP="009307FE" w:rsidRDefault="000917EF" w14:paraId="27DF03ED" w14:textId="77777777">
      <w:r>
        <w:t>Primarily in this testing document will be focusing on only black box testing. The following are the test items that will be tested in this document:</w:t>
      </w:r>
    </w:p>
    <w:p w:rsidR="000917EF" w:rsidP="009307FE" w:rsidRDefault="000917EF" w14:paraId="31A6510C" w14:textId="77777777"/>
    <w:p w:rsidR="000917EF" w:rsidP="000917EF" w:rsidRDefault="000917EF" w14:paraId="54801931" w14:textId="77777777">
      <w:pPr>
        <w:ind w:left="1170" w:hanging="1170"/>
      </w:pPr>
      <w:r w:rsidRPr="000917EF">
        <w:rPr>
          <w:i/>
          <w:iCs/>
        </w:rPr>
        <w:t>File/Compare</w:t>
      </w:r>
      <w:r>
        <w:t xml:space="preserve"> function allows a user to compare two versions of a table. This compare can be restricted to selected columns by using the Options/Column Selection feature. The output is rather crude and is not intended for large change lists.</w:t>
      </w:r>
    </w:p>
    <w:p w:rsidR="000917EF" w:rsidP="000917EF" w:rsidRDefault="000917EF" w14:paraId="515352DA" w14:textId="77777777"/>
    <w:p w:rsidR="000917EF" w:rsidP="000917EF" w:rsidRDefault="000917EF" w14:paraId="049E5E2C" w14:textId="77777777">
      <w:pPr>
        <w:ind w:left="1170" w:hanging="1170"/>
      </w:pPr>
      <w:r w:rsidRPr="000917EF">
        <w:rPr>
          <w:i/>
          <w:iCs/>
        </w:rPr>
        <w:t>File/Check</w:t>
      </w:r>
      <w:r>
        <w:t xml:space="preserve"> for Duplicate Rows should list rows that have identical contents. This check is restricted to the columns selected in Options/Select Columns.</w:t>
      </w:r>
    </w:p>
    <w:p w:rsidR="00941D93" w:rsidRDefault="00941D93" w14:paraId="4A8F83D1" w14:textId="77777777">
      <w:pPr>
        <w:pStyle w:val="Heading1"/>
      </w:pPr>
      <w:bookmarkStart w:name="_Toc22915478" w:id="29"/>
      <w:r>
        <w:t>Testing Approach</w:t>
      </w:r>
      <w:bookmarkEnd w:id="29"/>
    </w:p>
    <w:p w:rsidR="00941D93" w:rsidRDefault="00941D93" w14:paraId="7EC0CDDA" w14:textId="77777777"/>
    <w:p w:rsidR="000917EF" w:rsidP="00B34944" w:rsidRDefault="006B6A34" w14:paraId="45A617BC" w14:textId="77777777" w14:noSpellErr="1">
      <w:r w:rsidR="006B6A34">
        <w:rPr/>
        <w:t>This system will be tested using black box testing. The reason why this will be the only type of testing is because we do not have access to the code. There will be two test suites, they are partitioned into the number of units tested which are the compare and check for duplicate rows functionality.</w:t>
      </w:r>
      <w:commentRangeStart w:id="1881234521"/>
      <w:commentRangeEnd w:id="1881234521"/>
      <w:r>
        <w:rPr>
          <w:rStyle w:val="CommentReference"/>
        </w:rPr>
        <w:commentReference w:id="1881234521"/>
      </w:r>
    </w:p>
    <w:p w:rsidR="009069AE" w:rsidRDefault="009069AE" w14:paraId="0FE964BC" w14:textId="77777777">
      <w:pPr>
        <w:pStyle w:val="ListBullet"/>
        <w:numPr>
          <w:ilvl w:val="0"/>
          <w:numId w:val="0"/>
        </w:numPr>
        <w:ind w:left="576" w:hanging="360"/>
      </w:pPr>
    </w:p>
    <w:p w:rsidR="009069AE" w:rsidP="009069AE" w:rsidRDefault="009069AE" w14:paraId="07CA472F" w14:textId="77777777">
      <w:pPr>
        <w:pStyle w:val="Caption"/>
        <w:keepNext/>
      </w:pPr>
      <w:bookmarkStart w:name="_Ref234215049" w:id="30"/>
      <w:r>
        <w:t>Table 1: Test Plan</w:t>
      </w:r>
      <w:bookmarkEnd w:id="30"/>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009162F5" w14:paraId="3FFA12FC" w14:textId="77777777">
        <w:trPr>
          <w:trHeight w:val="360"/>
        </w:trPr>
        <w:tc>
          <w:tcPr>
            <w:tcW w:w="9306" w:type="dxa"/>
            <w:gridSpan w:val="3"/>
            <w:shd w:val="clear" w:color="auto" w:fill="E0E0E0"/>
          </w:tcPr>
          <w:p w:rsidR="007A4335" w:rsidP="009162F5" w:rsidRDefault="007A4335" w14:paraId="7619831A" w14:textId="77777777">
            <w:pPr>
              <w:jc w:val="center"/>
              <w:rPr>
                <w:b/>
              </w:rPr>
            </w:pPr>
          </w:p>
          <w:p w:rsidR="007A4335" w:rsidP="009162F5" w:rsidRDefault="007A4335" w14:paraId="4BC78304" w14:textId="77777777">
            <w:pPr>
              <w:jc w:val="center"/>
              <w:rPr>
                <w:b/>
              </w:rPr>
            </w:pPr>
            <w:r>
              <w:rPr>
                <w:b/>
              </w:rPr>
              <w:t xml:space="preserve">TEST SUITE </w:t>
            </w:r>
            <w:r w:rsidR="006B6A34">
              <w:rPr>
                <w:b/>
              </w:rPr>
              <w:t>CMV</w:t>
            </w:r>
          </w:p>
        </w:tc>
      </w:tr>
      <w:tr w:rsidR="007A4335" w:rsidTr="009162F5" w14:paraId="6C7F5EA9" w14:textId="77777777">
        <w:trPr>
          <w:trHeight w:val="360"/>
        </w:trPr>
        <w:tc>
          <w:tcPr>
            <w:tcW w:w="2290" w:type="dxa"/>
            <w:shd w:val="clear" w:color="auto" w:fill="auto"/>
          </w:tcPr>
          <w:p w:rsidR="007A4335" w:rsidP="009162F5" w:rsidRDefault="007A4335" w14:paraId="77B721EA" w14:textId="77777777">
            <w:pPr>
              <w:jc w:val="center"/>
              <w:rPr>
                <w:b/>
              </w:rPr>
            </w:pPr>
            <w:r>
              <w:rPr>
                <w:b/>
              </w:rPr>
              <w:t>Description of Test Suite</w:t>
            </w:r>
          </w:p>
        </w:tc>
        <w:tc>
          <w:tcPr>
            <w:tcW w:w="7016" w:type="dxa"/>
            <w:gridSpan w:val="2"/>
            <w:shd w:val="clear" w:color="auto" w:fill="auto"/>
          </w:tcPr>
          <w:p w:rsidR="007A4335" w:rsidP="009162F5" w:rsidRDefault="006B6A34" w14:paraId="479CFC14" w14:textId="77777777">
            <w:pPr>
              <w:jc w:val="center"/>
              <w:rPr>
                <w:b/>
              </w:rPr>
            </w:pPr>
            <w:r>
              <w:rPr>
                <w:b/>
              </w:rPr>
              <w:t xml:space="preserve">This test suite will test the functionality of Comparing two versions of a table. </w:t>
            </w:r>
          </w:p>
        </w:tc>
      </w:tr>
      <w:tr w:rsidR="007A4335" w:rsidTr="00013402" w14:paraId="74DE3CF3" w14:textId="77777777">
        <w:trPr>
          <w:trHeight w:val="360"/>
        </w:trPr>
        <w:tc>
          <w:tcPr>
            <w:tcW w:w="2290" w:type="dxa"/>
            <w:shd w:val="clear" w:color="auto" w:fill="E0E0E0"/>
          </w:tcPr>
          <w:p w:rsidR="007A4335" w:rsidP="009162F5" w:rsidRDefault="007A4335" w14:paraId="6D5F599A" w14:textId="77777777">
            <w:pPr>
              <w:jc w:val="center"/>
              <w:rPr>
                <w:b/>
              </w:rPr>
            </w:pPr>
            <w:r>
              <w:rPr>
                <w:b/>
              </w:rPr>
              <w:t>Test Case Identifier</w:t>
            </w:r>
          </w:p>
        </w:tc>
        <w:tc>
          <w:tcPr>
            <w:tcW w:w="5378" w:type="dxa"/>
            <w:shd w:val="clear" w:color="auto" w:fill="E0E0E0"/>
          </w:tcPr>
          <w:p w:rsidR="007A4335" w:rsidP="009162F5" w:rsidRDefault="007A4335" w14:paraId="7DFD4B79" w14:textId="77777777">
            <w:pPr>
              <w:jc w:val="center"/>
              <w:rPr>
                <w:b/>
              </w:rPr>
            </w:pPr>
            <w:r>
              <w:rPr>
                <w:b/>
              </w:rPr>
              <w:t>Objective</w:t>
            </w:r>
          </w:p>
        </w:tc>
        <w:tc>
          <w:tcPr>
            <w:tcW w:w="1638" w:type="dxa"/>
            <w:shd w:val="clear" w:color="auto" w:fill="E0E0E0"/>
          </w:tcPr>
          <w:p w:rsidR="007A4335" w:rsidP="009162F5" w:rsidRDefault="00013402" w14:paraId="79455BC3" w14:textId="77777777">
            <w:pPr>
              <w:jc w:val="center"/>
              <w:rPr>
                <w:b/>
              </w:rPr>
            </w:pPr>
            <w:r>
              <w:rPr>
                <w:b/>
              </w:rPr>
              <w:t>Criticality</w:t>
            </w:r>
          </w:p>
        </w:tc>
      </w:tr>
      <w:tr w:rsidR="007A4335" w:rsidTr="00013402" w14:paraId="243FC42A" w14:textId="77777777">
        <w:trPr>
          <w:trHeight w:val="378"/>
        </w:trPr>
        <w:tc>
          <w:tcPr>
            <w:tcW w:w="2290" w:type="dxa"/>
          </w:tcPr>
          <w:p w:rsidR="007A4335" w:rsidP="009162F5" w:rsidRDefault="006B6A34" w14:paraId="0CD532E3" w14:textId="77777777">
            <w:pPr>
              <w:jc w:val="center"/>
            </w:pPr>
            <w:r>
              <w:t>CMV_1</w:t>
            </w:r>
          </w:p>
        </w:tc>
        <w:tc>
          <w:tcPr>
            <w:tcW w:w="5378" w:type="dxa"/>
            <w:shd w:val="clear" w:color="auto" w:fill="auto"/>
          </w:tcPr>
          <w:p w:rsidRPr="00677E9A" w:rsidR="007A4335" w:rsidP="009162F5" w:rsidRDefault="00677E9A" w14:paraId="6A0DE4A3" w14:textId="77777777">
            <w:pPr>
              <w:jc w:val="center"/>
              <w:rPr>
                <w:bCs/>
              </w:rPr>
            </w:pPr>
            <w:r>
              <w:rPr>
                <w:bCs/>
              </w:rPr>
              <w:t>T</w:t>
            </w:r>
            <w:r w:rsidRPr="00677E9A">
              <w:rPr>
                <w:bCs/>
              </w:rPr>
              <w:t>o test the compare feature works when there are identical versions.</w:t>
            </w:r>
          </w:p>
        </w:tc>
        <w:tc>
          <w:tcPr>
            <w:tcW w:w="1638" w:type="dxa"/>
            <w:shd w:val="clear" w:color="auto" w:fill="auto"/>
          </w:tcPr>
          <w:p w:rsidR="007A4335" w:rsidP="009162F5" w:rsidRDefault="000917EF" w14:paraId="32092791" w14:textId="77777777">
            <w:pPr>
              <w:jc w:val="center"/>
              <w:rPr>
                <w:b/>
              </w:rPr>
            </w:pPr>
            <w:r>
              <w:rPr>
                <w:b/>
              </w:rPr>
              <w:t>High</w:t>
            </w:r>
          </w:p>
        </w:tc>
      </w:tr>
      <w:tr w:rsidR="007A4335" w:rsidTr="00013402" w14:paraId="0BE1EE58" w14:textId="77777777">
        <w:trPr>
          <w:trHeight w:val="378"/>
        </w:trPr>
        <w:tc>
          <w:tcPr>
            <w:tcW w:w="2290" w:type="dxa"/>
          </w:tcPr>
          <w:p w:rsidR="007A4335" w:rsidP="009162F5" w:rsidRDefault="006B6A34" w14:paraId="3D55349B" w14:textId="77777777">
            <w:pPr>
              <w:jc w:val="center"/>
            </w:pPr>
            <w:r>
              <w:t>CMV_2</w:t>
            </w:r>
          </w:p>
        </w:tc>
        <w:tc>
          <w:tcPr>
            <w:tcW w:w="5378" w:type="dxa"/>
            <w:shd w:val="clear" w:color="auto" w:fill="auto"/>
          </w:tcPr>
          <w:p w:rsidRPr="00677E9A" w:rsidR="007A4335" w:rsidP="009162F5" w:rsidRDefault="00677E9A" w14:paraId="08D004BD" w14:textId="77777777">
            <w:pPr>
              <w:jc w:val="center"/>
              <w:rPr>
                <w:bCs/>
              </w:rPr>
            </w:pPr>
            <w:r w:rsidRPr="00677E9A">
              <w:rPr>
                <w:bCs/>
              </w:rPr>
              <w:t>To test the compare feature works when there is a difference between two versions</w:t>
            </w:r>
            <w:r>
              <w:rPr>
                <w:bCs/>
              </w:rPr>
              <w:t>.</w:t>
            </w:r>
          </w:p>
        </w:tc>
        <w:tc>
          <w:tcPr>
            <w:tcW w:w="1638" w:type="dxa"/>
            <w:shd w:val="clear" w:color="auto" w:fill="auto"/>
          </w:tcPr>
          <w:p w:rsidR="007A4335" w:rsidP="009162F5" w:rsidRDefault="000917EF" w14:paraId="2F5285C0" w14:textId="77777777">
            <w:pPr>
              <w:jc w:val="center"/>
              <w:rPr>
                <w:b/>
              </w:rPr>
            </w:pPr>
            <w:r>
              <w:rPr>
                <w:b/>
              </w:rPr>
              <w:t>High</w:t>
            </w:r>
          </w:p>
        </w:tc>
      </w:tr>
      <w:tr w:rsidR="00677E9A" w:rsidTr="00013402" w14:paraId="7B201DC6" w14:textId="77777777">
        <w:trPr>
          <w:trHeight w:val="378"/>
        </w:trPr>
        <w:tc>
          <w:tcPr>
            <w:tcW w:w="2290" w:type="dxa"/>
          </w:tcPr>
          <w:p w:rsidR="00677E9A" w:rsidP="009162F5" w:rsidRDefault="00677E9A" w14:paraId="75816667" w14:textId="77777777">
            <w:pPr>
              <w:jc w:val="center"/>
            </w:pPr>
            <w:r>
              <w:t>CMV_3</w:t>
            </w:r>
          </w:p>
        </w:tc>
        <w:tc>
          <w:tcPr>
            <w:tcW w:w="5378" w:type="dxa"/>
            <w:shd w:val="clear" w:color="auto" w:fill="auto"/>
          </w:tcPr>
          <w:p w:rsidRPr="00677E9A" w:rsidR="00677E9A" w:rsidP="009162F5" w:rsidRDefault="00677E9A" w14:paraId="004285B7" w14:textId="77777777">
            <w:pPr>
              <w:jc w:val="center"/>
              <w:rPr>
                <w:bCs/>
              </w:rPr>
            </w:pPr>
            <w:r>
              <w:rPr>
                <w:bCs/>
              </w:rPr>
              <w:t>T</w:t>
            </w:r>
            <w:r w:rsidRPr="00677E9A">
              <w:rPr>
                <w:bCs/>
              </w:rPr>
              <w:t>o test the compare feature when there is a difference between two versions but with column restrictions.</w:t>
            </w:r>
          </w:p>
        </w:tc>
        <w:tc>
          <w:tcPr>
            <w:tcW w:w="1638" w:type="dxa"/>
            <w:shd w:val="clear" w:color="auto" w:fill="auto"/>
          </w:tcPr>
          <w:p w:rsidR="00677E9A" w:rsidP="009162F5" w:rsidRDefault="00677E9A" w14:paraId="1310808B" w14:textId="77777777">
            <w:pPr>
              <w:jc w:val="center"/>
              <w:rPr>
                <w:b/>
              </w:rPr>
            </w:pPr>
            <w:r>
              <w:rPr>
                <w:b/>
              </w:rPr>
              <w:t>High</w:t>
            </w:r>
          </w:p>
        </w:tc>
      </w:tr>
    </w:tbl>
    <w:p w:rsidR="009069AE" w:rsidP="009069AE" w:rsidRDefault="009069AE" w14:paraId="1A2335DD" w14:textId="77777777"/>
    <w:p w:rsidR="00677E9A" w:rsidP="00677E9A" w:rsidRDefault="00677E9A" w14:paraId="53D631C8" w14:textId="77777777">
      <w:pPr>
        <w:pStyle w:val="ListBullet"/>
        <w:numPr>
          <w:ilvl w:val="0"/>
          <w:numId w:val="0"/>
        </w:numPr>
        <w:ind w:left="576" w:hanging="360"/>
      </w:pPr>
    </w:p>
    <w:p w:rsidR="00677E9A" w:rsidP="00677E9A" w:rsidRDefault="00677E9A" w14:paraId="5B409EF8" w14:textId="77777777">
      <w:pPr>
        <w:pStyle w:val="Caption"/>
        <w:keepNext/>
      </w:pPr>
      <w:r>
        <w:t>Table 2: Test Plan</w:t>
      </w:r>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677E9A" w:rsidTr="008E32D8" w14:paraId="6DA25FA9" w14:textId="77777777">
        <w:trPr>
          <w:trHeight w:val="360"/>
        </w:trPr>
        <w:tc>
          <w:tcPr>
            <w:tcW w:w="9306" w:type="dxa"/>
            <w:gridSpan w:val="3"/>
            <w:shd w:val="clear" w:color="auto" w:fill="E0E0E0"/>
          </w:tcPr>
          <w:p w:rsidR="00677E9A" w:rsidP="008E32D8" w:rsidRDefault="00677E9A" w14:paraId="591F7DB6" w14:textId="77777777">
            <w:pPr>
              <w:jc w:val="center"/>
              <w:rPr>
                <w:b/>
              </w:rPr>
            </w:pPr>
          </w:p>
          <w:p w:rsidR="00677E9A" w:rsidP="008E32D8" w:rsidRDefault="00677E9A" w14:paraId="2826A55B" w14:textId="77777777">
            <w:pPr>
              <w:jc w:val="center"/>
              <w:rPr>
                <w:b/>
              </w:rPr>
            </w:pPr>
            <w:r>
              <w:rPr>
                <w:b/>
              </w:rPr>
              <w:t>TEST SUITE DPR</w:t>
            </w:r>
          </w:p>
        </w:tc>
      </w:tr>
      <w:tr w:rsidR="00677E9A" w:rsidTr="008E32D8" w14:paraId="4A238A91" w14:textId="77777777">
        <w:trPr>
          <w:trHeight w:val="360"/>
        </w:trPr>
        <w:tc>
          <w:tcPr>
            <w:tcW w:w="2290" w:type="dxa"/>
            <w:shd w:val="clear" w:color="auto" w:fill="auto"/>
          </w:tcPr>
          <w:p w:rsidR="00677E9A" w:rsidP="008E32D8" w:rsidRDefault="00677E9A" w14:paraId="093CBACD" w14:textId="77777777">
            <w:pPr>
              <w:jc w:val="center"/>
              <w:rPr>
                <w:b/>
              </w:rPr>
            </w:pPr>
            <w:r>
              <w:rPr>
                <w:b/>
              </w:rPr>
              <w:t>Description of Test Suite</w:t>
            </w:r>
          </w:p>
        </w:tc>
        <w:tc>
          <w:tcPr>
            <w:tcW w:w="7016" w:type="dxa"/>
            <w:gridSpan w:val="2"/>
            <w:shd w:val="clear" w:color="auto" w:fill="auto"/>
          </w:tcPr>
          <w:p w:rsidR="00677E9A" w:rsidP="008E32D8" w:rsidRDefault="00677E9A" w14:paraId="79D70D3B" w14:textId="77777777">
            <w:pPr>
              <w:jc w:val="center"/>
              <w:rPr>
                <w:b/>
              </w:rPr>
            </w:pPr>
            <w:r>
              <w:rPr>
                <w:b/>
              </w:rPr>
              <w:t xml:space="preserve">This test suite will test the functionality of listing rows that have identical content. </w:t>
            </w:r>
          </w:p>
        </w:tc>
      </w:tr>
      <w:tr w:rsidR="00677E9A" w:rsidTr="008E32D8" w14:paraId="1223744B" w14:textId="77777777">
        <w:trPr>
          <w:trHeight w:val="360"/>
        </w:trPr>
        <w:tc>
          <w:tcPr>
            <w:tcW w:w="2290" w:type="dxa"/>
            <w:shd w:val="clear" w:color="auto" w:fill="E0E0E0"/>
          </w:tcPr>
          <w:p w:rsidR="00677E9A" w:rsidP="008E32D8" w:rsidRDefault="00677E9A" w14:paraId="5087B983" w14:textId="77777777">
            <w:pPr>
              <w:jc w:val="center"/>
              <w:rPr>
                <w:b/>
              </w:rPr>
            </w:pPr>
            <w:r>
              <w:rPr>
                <w:b/>
              </w:rPr>
              <w:t>Test Case Identifier</w:t>
            </w:r>
          </w:p>
        </w:tc>
        <w:tc>
          <w:tcPr>
            <w:tcW w:w="5378" w:type="dxa"/>
            <w:shd w:val="clear" w:color="auto" w:fill="E0E0E0"/>
          </w:tcPr>
          <w:p w:rsidR="00677E9A" w:rsidP="008E32D8" w:rsidRDefault="00677E9A" w14:paraId="01E4B275" w14:textId="77777777">
            <w:pPr>
              <w:jc w:val="center"/>
              <w:rPr>
                <w:b/>
              </w:rPr>
            </w:pPr>
            <w:r>
              <w:rPr>
                <w:b/>
              </w:rPr>
              <w:t>Objective</w:t>
            </w:r>
          </w:p>
        </w:tc>
        <w:tc>
          <w:tcPr>
            <w:tcW w:w="1638" w:type="dxa"/>
            <w:shd w:val="clear" w:color="auto" w:fill="E0E0E0"/>
          </w:tcPr>
          <w:p w:rsidR="00677E9A" w:rsidP="008E32D8" w:rsidRDefault="00677E9A" w14:paraId="3D9EDA24" w14:textId="77777777">
            <w:pPr>
              <w:jc w:val="center"/>
              <w:rPr>
                <w:b/>
              </w:rPr>
            </w:pPr>
            <w:r>
              <w:rPr>
                <w:b/>
              </w:rPr>
              <w:t>Criticality</w:t>
            </w:r>
          </w:p>
        </w:tc>
      </w:tr>
      <w:tr w:rsidR="00677E9A" w:rsidTr="008E32D8" w14:paraId="34F76566" w14:textId="77777777">
        <w:trPr>
          <w:trHeight w:val="378"/>
        </w:trPr>
        <w:tc>
          <w:tcPr>
            <w:tcW w:w="2290" w:type="dxa"/>
          </w:tcPr>
          <w:p w:rsidR="00677E9A" w:rsidP="008E32D8" w:rsidRDefault="00677E9A" w14:paraId="75312A39" w14:textId="77777777">
            <w:pPr>
              <w:jc w:val="center"/>
            </w:pPr>
            <w:r>
              <w:t>DPR_1</w:t>
            </w:r>
          </w:p>
        </w:tc>
        <w:tc>
          <w:tcPr>
            <w:tcW w:w="5378" w:type="dxa"/>
            <w:shd w:val="clear" w:color="auto" w:fill="auto"/>
          </w:tcPr>
          <w:p w:rsidRPr="00DF5246" w:rsidR="00DF5246" w:rsidP="00DF5246" w:rsidRDefault="00DF5246" w14:paraId="7A2DC9C2" w14:textId="77777777">
            <w:pPr>
              <w:jc w:val="center"/>
              <w:rPr>
                <w:bCs/>
              </w:rPr>
            </w:pPr>
            <w:r>
              <w:rPr>
                <w:bCs/>
              </w:rPr>
              <w:t>T</w:t>
            </w:r>
            <w:r w:rsidRPr="00DF5246">
              <w:rPr>
                <w:bCs/>
              </w:rPr>
              <w:t>o test the duplicate row feature when there are identical rows.</w:t>
            </w:r>
          </w:p>
          <w:p w:rsidRPr="00677E9A" w:rsidR="00677E9A" w:rsidP="00DF5246" w:rsidRDefault="00DF5246" w14:paraId="49A21DD3" w14:textId="77777777">
            <w:pPr>
              <w:jc w:val="center"/>
              <w:rPr>
                <w:bCs/>
              </w:rPr>
            </w:pPr>
            <w:r w:rsidRPr="00DF5246">
              <w:rPr>
                <w:bCs/>
              </w:rPr>
              <w:t xml:space="preserve"> </w:t>
            </w:r>
          </w:p>
        </w:tc>
        <w:tc>
          <w:tcPr>
            <w:tcW w:w="1638" w:type="dxa"/>
            <w:shd w:val="clear" w:color="auto" w:fill="auto"/>
          </w:tcPr>
          <w:p w:rsidR="00677E9A" w:rsidP="008E32D8" w:rsidRDefault="00677E9A" w14:paraId="6B5EF55A" w14:textId="77777777">
            <w:pPr>
              <w:jc w:val="center"/>
              <w:rPr>
                <w:b/>
              </w:rPr>
            </w:pPr>
            <w:r>
              <w:rPr>
                <w:b/>
              </w:rPr>
              <w:t>High</w:t>
            </w:r>
          </w:p>
        </w:tc>
      </w:tr>
      <w:tr w:rsidR="00677E9A" w:rsidTr="008E32D8" w14:paraId="3A5687CF" w14:textId="77777777">
        <w:trPr>
          <w:trHeight w:val="378"/>
        </w:trPr>
        <w:tc>
          <w:tcPr>
            <w:tcW w:w="2290" w:type="dxa"/>
          </w:tcPr>
          <w:p w:rsidR="00677E9A" w:rsidP="008E32D8" w:rsidRDefault="00677E9A" w14:paraId="11F9BC85" w14:textId="77777777">
            <w:pPr>
              <w:jc w:val="center"/>
            </w:pPr>
            <w:r>
              <w:t>DPR_2</w:t>
            </w:r>
          </w:p>
        </w:tc>
        <w:tc>
          <w:tcPr>
            <w:tcW w:w="5378" w:type="dxa"/>
            <w:shd w:val="clear" w:color="auto" w:fill="auto"/>
          </w:tcPr>
          <w:p w:rsidRPr="00677E9A" w:rsidR="00677E9A" w:rsidP="008E32D8" w:rsidRDefault="00DF5246" w14:paraId="34C1F237" w14:textId="77777777">
            <w:pPr>
              <w:jc w:val="center"/>
              <w:rPr>
                <w:bCs/>
              </w:rPr>
            </w:pPr>
            <w:r>
              <w:rPr>
                <w:bCs/>
              </w:rPr>
              <w:t>T</w:t>
            </w:r>
            <w:r w:rsidRPr="00DF5246">
              <w:rPr>
                <w:bCs/>
              </w:rPr>
              <w:t>o test the duplicate row feature when there are no identical rows</w:t>
            </w:r>
          </w:p>
        </w:tc>
        <w:tc>
          <w:tcPr>
            <w:tcW w:w="1638" w:type="dxa"/>
            <w:shd w:val="clear" w:color="auto" w:fill="auto"/>
          </w:tcPr>
          <w:p w:rsidR="00677E9A" w:rsidP="008E32D8" w:rsidRDefault="00677E9A" w14:paraId="0F75EECA" w14:textId="77777777">
            <w:pPr>
              <w:jc w:val="center"/>
              <w:rPr>
                <w:b/>
              </w:rPr>
            </w:pPr>
            <w:r>
              <w:rPr>
                <w:b/>
              </w:rPr>
              <w:t>High</w:t>
            </w:r>
          </w:p>
        </w:tc>
      </w:tr>
      <w:tr w:rsidR="00677E9A" w:rsidTr="008E32D8" w14:paraId="10377A30" w14:textId="77777777">
        <w:trPr>
          <w:trHeight w:val="378"/>
        </w:trPr>
        <w:tc>
          <w:tcPr>
            <w:tcW w:w="2290" w:type="dxa"/>
          </w:tcPr>
          <w:p w:rsidR="00677E9A" w:rsidP="008E32D8" w:rsidRDefault="00677E9A" w14:paraId="24A4F488" w14:textId="77777777">
            <w:pPr>
              <w:jc w:val="center"/>
            </w:pPr>
            <w:r>
              <w:t>DPR_3</w:t>
            </w:r>
          </w:p>
        </w:tc>
        <w:tc>
          <w:tcPr>
            <w:tcW w:w="5378" w:type="dxa"/>
            <w:shd w:val="clear" w:color="auto" w:fill="auto"/>
          </w:tcPr>
          <w:p w:rsidRPr="00677E9A" w:rsidR="00677E9A" w:rsidP="008E32D8" w:rsidRDefault="00DF5246" w14:paraId="6745C132" w14:textId="77777777">
            <w:pPr>
              <w:jc w:val="center"/>
              <w:rPr>
                <w:bCs/>
              </w:rPr>
            </w:pPr>
            <w:r>
              <w:rPr>
                <w:bCs/>
              </w:rPr>
              <w:t>T</w:t>
            </w:r>
            <w:r w:rsidRPr="00DF5246">
              <w:rPr>
                <w:bCs/>
              </w:rPr>
              <w:t>o test the duplicate row feature when there is no identical rows and column restrictions.</w:t>
            </w:r>
          </w:p>
        </w:tc>
        <w:tc>
          <w:tcPr>
            <w:tcW w:w="1638" w:type="dxa"/>
            <w:shd w:val="clear" w:color="auto" w:fill="auto"/>
          </w:tcPr>
          <w:p w:rsidR="00677E9A" w:rsidP="008E32D8" w:rsidRDefault="00677E9A" w14:paraId="7A11996A" w14:textId="77777777">
            <w:pPr>
              <w:jc w:val="center"/>
              <w:rPr>
                <w:b/>
              </w:rPr>
            </w:pPr>
            <w:r>
              <w:rPr>
                <w:b/>
              </w:rPr>
              <w:t>High</w:t>
            </w:r>
          </w:p>
        </w:tc>
      </w:tr>
    </w:tbl>
    <w:p w:rsidRPr="00130598" w:rsidR="009069AE" w:rsidP="00677E9A" w:rsidRDefault="009069AE" w14:paraId="3B572E86" w14:textId="77777777">
      <w:pPr>
        <w:pStyle w:val="ListBullet"/>
        <w:numPr>
          <w:ilvl w:val="0"/>
          <w:numId w:val="0"/>
        </w:numPr>
      </w:pPr>
    </w:p>
    <w:p w:rsidR="009069AE" w:rsidRDefault="009069AE" w14:paraId="1AA08F2B" w14:textId="77777777">
      <w:pPr>
        <w:pStyle w:val="ListBullet"/>
        <w:numPr>
          <w:ilvl w:val="0"/>
          <w:numId w:val="0"/>
        </w:numPr>
        <w:ind w:left="576" w:hanging="360"/>
      </w:pPr>
    </w:p>
    <w:p w:rsidR="00941D93" w:rsidRDefault="00941D93" w14:paraId="1CA118D9" w14:textId="77777777">
      <w:pPr>
        <w:pStyle w:val="Heading1"/>
      </w:pPr>
      <w:bookmarkStart w:name="_Toc22915479" w:id="31"/>
      <w:r>
        <w:t xml:space="preserve">Test </w:t>
      </w:r>
      <w:bookmarkEnd w:id="31"/>
      <w:r w:rsidR="006B6A34">
        <w:t>Compare</w:t>
      </w:r>
    </w:p>
    <w:p w:rsidR="00EE319D" w:rsidP="00EE319D" w:rsidRDefault="00EE319D" w14:paraId="6B430775" w14:textId="77777777">
      <w:pPr>
        <w:pStyle w:val="Heading2"/>
        <w:numPr>
          <w:ilvl w:val="1"/>
          <w:numId w:val="1"/>
        </w:numPr>
        <w:ind w:left="720"/>
      </w:pPr>
      <w:bookmarkStart w:name="_Toc22915480" w:id="32"/>
      <w:r>
        <w:t>Test CMV_1</w:t>
      </w:r>
    </w:p>
    <w:p w:rsidR="00EE319D" w:rsidP="00EE319D" w:rsidRDefault="00EE319D" w14:paraId="0582106A" w14:textId="77777777"/>
    <w:p w:rsidRPr="00B34944" w:rsidR="00EE319D" w:rsidP="00EE319D" w:rsidRDefault="00EE319D" w14:paraId="69BC5E30" w14:textId="77777777">
      <w:pPr>
        <w:ind w:left="900" w:hanging="900"/>
      </w:pPr>
      <w:r w:rsidRPr="00B34944">
        <w:rPr>
          <w:b/>
          <w:bCs/>
        </w:rPr>
        <w:t xml:space="preserve">Objective: </w:t>
      </w:r>
      <w:r>
        <w:rPr>
          <w:b/>
          <w:bCs/>
        </w:rPr>
        <w:t>The objective of this test, will be to test the compare feature works when there are identical versions.</w:t>
      </w:r>
    </w:p>
    <w:p w:rsidR="00EE319D" w:rsidP="00EE319D" w:rsidRDefault="00EE319D" w14:paraId="7A7653AA" w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rsidR="00EE319D" w:rsidP="00EE319D" w:rsidRDefault="00EE319D" w14:paraId="2874A71B" w14:textId="77777777">
      <w:pPr>
        <w:ind w:firstLine="630"/>
      </w:pPr>
      <w:r>
        <w:rPr>
          <w:sz w:val="22"/>
          <w:szCs w:val="22"/>
        </w:rPr>
        <w:t>DbEdit.jar</w:t>
      </w:r>
    </w:p>
    <w:p w:rsidR="00EE319D" w:rsidP="71BA4244" w:rsidRDefault="00EE319D" w14:paraId="1E3B8483" w14:textId="77777777" w14:noSpellErr="1">
      <w:pPr>
        <w:ind w:left="630"/>
        <w:rPr>
          <w:sz w:val="22"/>
          <w:szCs w:val="22"/>
        </w:rPr>
      </w:pPr>
      <w:r w:rsidRPr="71BA4244" w:rsidR="00EE319D">
        <w:rPr>
          <w:sz w:val="22"/>
          <w:szCs w:val="22"/>
        </w:rPr>
        <w:t>TEST_DB.xml</w:t>
      </w:r>
      <w:commentRangeStart w:id="477461952"/>
      <w:commentRangeEnd w:id="477461952"/>
      <w:r>
        <w:rPr>
          <w:rStyle w:val="CommentReference"/>
        </w:rPr>
        <w:commentReference w:id="477461952"/>
      </w:r>
    </w:p>
    <w:p w:rsidR="00EE319D" w:rsidP="00EE319D" w:rsidRDefault="00EE319D" w14:paraId="6C5756ED" w14:textId="77777777">
      <w:pPr>
        <w:ind w:left="630"/>
      </w:pPr>
      <w:r>
        <w:rPr>
          <w:sz w:val="22"/>
          <w:szCs w:val="22"/>
        </w:rPr>
        <w:t>TEST_DB__BIG_TABLE.XML</w:t>
      </w:r>
    </w:p>
    <w:p w:rsidR="00EE319D" w:rsidP="00EE319D" w:rsidRDefault="00EE319D" w14:paraId="6DAEAAEB" w14:textId="77777777">
      <w:pPr>
        <w:ind w:left="630"/>
      </w:pPr>
      <w:r>
        <w:rPr>
          <w:sz w:val="22"/>
          <w:szCs w:val="22"/>
        </w:rPr>
        <w:t>TEST_DB__CONSTRAINT_TABLE.XML</w:t>
      </w:r>
    </w:p>
    <w:p w:rsidR="00EE319D" w:rsidP="00EE319D" w:rsidRDefault="00EE319D" w14:paraId="60DFFE11" w14:textId="77777777">
      <w:pPr>
        <w:ind w:left="630"/>
      </w:pPr>
      <w:r>
        <w:rPr>
          <w:sz w:val="22"/>
          <w:szCs w:val="22"/>
        </w:rPr>
        <w:t>TEST_DB__TYPE_TABLE.XML</w:t>
      </w:r>
    </w:p>
    <w:p w:rsidR="00EE319D" w:rsidP="00EE319D" w:rsidRDefault="00EE319D" w14:paraId="0C22C665" w14:textId="77777777">
      <w:pPr>
        <w:ind w:left="630" w:hanging="630"/>
      </w:pPr>
    </w:p>
    <w:p w:rsidR="00EE319D" w:rsidP="00EE319D" w:rsidRDefault="00EE319D" w14:paraId="2D21B99B" w14:textId="77777777">
      <w:pPr>
        <w:pStyle w:val="Paragraph"/>
        <w:sectPr w:rsidR="00EE319D">
          <w:headerReference w:type="default" r:id="rId11"/>
          <w:footerReference w:type="default" r:id="rId12"/>
          <w:type w:val="continuous"/>
          <w:pgSz w:w="12240" w:h="15840" w:orient="portrait" w:code="1"/>
          <w:pgMar w:top="1440" w:right="1440" w:bottom="1440" w:left="1800" w:header="720" w:footer="720" w:gutter="0"/>
          <w:cols w:space="720"/>
        </w:sectPr>
      </w:pPr>
    </w:p>
    <w:p w:rsidR="00EE319D" w:rsidP="00EE319D" w:rsidRDefault="00EE319D" w14:paraId="01DA2988"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19"/>
        <w:gridCol w:w="2622"/>
        <w:gridCol w:w="1161"/>
        <w:gridCol w:w="12"/>
        <w:gridCol w:w="462"/>
        <w:gridCol w:w="2107"/>
        <w:gridCol w:w="1707"/>
      </w:tblGrid>
      <w:tr w:rsidR="00EE319D" w:rsidTr="00EE319D" w14:paraId="0B1C3AC8" w14:textId="77777777">
        <w:tblPrEx>
          <w:tblCellMar>
            <w:top w:w="0" w:type="dxa"/>
            <w:bottom w:w="0" w:type="dxa"/>
          </w:tblCellMar>
        </w:tblPrEx>
        <w:trPr>
          <w:cantSplit/>
          <w:trHeight w:val="300"/>
        </w:trPr>
        <w:tc>
          <w:tcPr>
            <w:tcW w:w="4788" w:type="dxa"/>
            <w:gridSpan w:val="4"/>
          </w:tcPr>
          <w:p w:rsidR="00EE319D" w:rsidP="00EA602B" w:rsidRDefault="00EE319D" w14:paraId="2977FF0E" w14:textId="77777777">
            <w:r>
              <w:t>Test No.: CMV_1</w:t>
            </w:r>
          </w:p>
        </w:tc>
        <w:tc>
          <w:tcPr>
            <w:tcW w:w="4428" w:type="dxa"/>
            <w:gridSpan w:val="3"/>
          </w:tcPr>
          <w:p w:rsidR="00EE319D" w:rsidP="00EA602B" w:rsidRDefault="00EE319D" w14:paraId="7B807BD9" w14:textId="77777777">
            <w:r>
              <w:t>Current Status: Pending</w:t>
            </w:r>
          </w:p>
        </w:tc>
      </w:tr>
      <w:tr w:rsidR="00EE319D" w:rsidTr="00EA602B" w14:paraId="7CE6E3EA" w14:textId="77777777">
        <w:tblPrEx>
          <w:tblCellMar>
            <w:top w:w="0" w:type="dxa"/>
            <w:bottom w:w="0" w:type="dxa"/>
          </w:tblCellMar>
        </w:tblPrEx>
        <w:trPr>
          <w:cantSplit/>
          <w:trHeight w:val="300"/>
        </w:trPr>
        <w:tc>
          <w:tcPr>
            <w:tcW w:w="9216" w:type="dxa"/>
            <w:gridSpan w:val="7"/>
          </w:tcPr>
          <w:p w:rsidRPr="00E47986" w:rsidR="00EE319D" w:rsidP="00EA602B" w:rsidRDefault="00EE319D" w14:paraId="5507C360" w14:textId="77777777">
            <w:r w:rsidRPr="00E47986">
              <w:t xml:space="preserve">Test title:  </w:t>
            </w:r>
            <w:r>
              <w:t>Testing comparing feature on two similar versions.</w:t>
            </w:r>
          </w:p>
          <w:p w:rsidRPr="00E47986" w:rsidR="00EE319D" w:rsidP="00EA602B" w:rsidRDefault="00EE319D" w14:paraId="25DF26F9" w14:textId="77777777"/>
        </w:tc>
      </w:tr>
      <w:tr w:rsidR="00EE319D" w:rsidTr="00EA602B" w14:paraId="6E3FFDAC" w14:textId="77777777">
        <w:tblPrEx>
          <w:tblCellMar>
            <w:top w:w="0" w:type="dxa"/>
            <w:bottom w:w="0" w:type="dxa"/>
          </w:tblCellMar>
        </w:tblPrEx>
        <w:trPr>
          <w:cantSplit/>
          <w:trHeight w:val="458"/>
        </w:trPr>
        <w:tc>
          <w:tcPr>
            <w:tcW w:w="9216" w:type="dxa"/>
            <w:gridSpan w:val="7"/>
          </w:tcPr>
          <w:p w:rsidRPr="00E47986" w:rsidR="00EE319D" w:rsidP="00EA602B" w:rsidRDefault="00EE319D" w14:paraId="40C27075" w14:textId="77777777">
            <w:r w:rsidRPr="00E47986">
              <w:t>Testing approach</w:t>
            </w:r>
            <w:r>
              <w:t>: Black box testing.</w:t>
            </w:r>
          </w:p>
          <w:p w:rsidRPr="00E47986" w:rsidR="00EE319D" w:rsidP="00EA602B" w:rsidRDefault="00EE319D" w14:paraId="7E611A6F" w14:textId="77777777"/>
        </w:tc>
      </w:tr>
      <w:tr w:rsidR="00EE319D" w:rsidTr="00EE319D" w14:paraId="381B9678" w14:textId="77777777">
        <w:tblPrEx>
          <w:tblCellMar>
            <w:top w:w="0" w:type="dxa"/>
            <w:bottom w:w="0" w:type="dxa"/>
          </w:tblCellMar>
        </w:tblPrEx>
        <w:trPr>
          <w:cantSplit/>
          <w:trHeight w:val="1088"/>
        </w:trPr>
        <w:tc>
          <w:tcPr>
            <w:tcW w:w="959" w:type="dxa"/>
          </w:tcPr>
          <w:p w:rsidR="00EE319D" w:rsidP="00EA602B" w:rsidRDefault="00EE319D" w14:paraId="27F39850" w14:textId="77777777">
            <w:r>
              <w:t>STEP</w:t>
            </w:r>
          </w:p>
          <w:p w:rsidR="00EE319D" w:rsidP="00EA602B" w:rsidRDefault="00EE319D" w14:paraId="4726ED09" w14:textId="77777777"/>
          <w:p w:rsidR="00EE319D" w:rsidP="00EA602B" w:rsidRDefault="00EE319D" w14:paraId="3B60400C" w14:textId="77777777">
            <w:pPr>
              <w:jc w:val="center"/>
            </w:pPr>
            <w:r>
              <w:t>1</w:t>
            </w:r>
          </w:p>
        </w:tc>
        <w:tc>
          <w:tcPr>
            <w:tcW w:w="2622" w:type="dxa"/>
          </w:tcPr>
          <w:p w:rsidR="00EE319D" w:rsidP="00EA602B" w:rsidRDefault="00EE319D" w14:paraId="7685D4AA" w14:textId="77777777">
            <w:r>
              <w:t>OPERATOR ACTION</w:t>
            </w:r>
          </w:p>
          <w:p w:rsidR="00EE319D" w:rsidP="00EA602B" w:rsidRDefault="00EE319D" w14:paraId="073C6277" w14:textId="77777777"/>
          <w:p w:rsidR="00EE319D" w:rsidP="00EA602B" w:rsidRDefault="00EE319D" w14:paraId="329A2781" w14:textId="77777777">
            <w:r>
              <w:t>Run dbEdit.jar</w:t>
            </w:r>
          </w:p>
        </w:tc>
        <w:tc>
          <w:tcPr>
            <w:tcW w:w="1708" w:type="dxa"/>
            <w:gridSpan w:val="3"/>
          </w:tcPr>
          <w:p w:rsidR="00EE319D" w:rsidP="00EA602B" w:rsidRDefault="00EE319D" w14:paraId="5EEA4326" w14:textId="77777777">
            <w:r>
              <w:t>PURPOSE</w:t>
            </w:r>
          </w:p>
          <w:p w:rsidR="00EE319D" w:rsidP="00EA602B" w:rsidRDefault="00EE319D" w14:paraId="5C1EE6FD" w14:textId="77777777"/>
          <w:p w:rsidR="00EE319D" w:rsidP="00EA602B" w:rsidRDefault="00EE319D" w14:paraId="28905E1D" w14:textId="77777777">
            <w:r>
              <w:t>Open the software.</w:t>
            </w:r>
          </w:p>
        </w:tc>
        <w:tc>
          <w:tcPr>
            <w:tcW w:w="2159" w:type="dxa"/>
          </w:tcPr>
          <w:p w:rsidR="00EE319D" w:rsidP="00EA602B" w:rsidRDefault="00EE319D" w14:paraId="45774F15" w14:textId="77777777">
            <w:r>
              <w:t>EXEPCTED RESULTS</w:t>
            </w:r>
          </w:p>
          <w:p w:rsidR="00EE319D" w:rsidP="00EA602B" w:rsidRDefault="00EE319D" w14:paraId="0D21BC96" w14:textId="77777777"/>
          <w:p w:rsidR="00EE319D" w:rsidP="00EA602B" w:rsidRDefault="00EE319D" w14:paraId="624C85CE" w14:textId="77777777">
            <w:r>
              <w:t>The system will open with no table found.</w:t>
            </w:r>
          </w:p>
        </w:tc>
        <w:tc>
          <w:tcPr>
            <w:tcW w:w="1768" w:type="dxa"/>
          </w:tcPr>
          <w:p w:rsidR="00EE319D" w:rsidP="00EA602B" w:rsidRDefault="00EE319D" w14:paraId="2CB61C55" w14:textId="77777777">
            <w:r>
              <w:t>COMMENTS</w:t>
            </w:r>
          </w:p>
          <w:p w:rsidR="00EE319D" w:rsidP="00EA602B" w:rsidRDefault="00EE319D" w14:paraId="6169C351" w14:textId="77777777"/>
          <w:p w:rsidR="00EE319D" w:rsidP="00EA602B" w:rsidRDefault="00EE319D" w14:paraId="3176DD7B" w14:textId="77777777"/>
        </w:tc>
      </w:tr>
      <w:tr w:rsidR="00EE319D" w:rsidTr="00EE319D" w14:paraId="57E11F34" w14:textId="77777777">
        <w:tblPrEx>
          <w:tblCellMar>
            <w:top w:w="0" w:type="dxa"/>
            <w:bottom w:w="0" w:type="dxa"/>
          </w:tblCellMar>
        </w:tblPrEx>
        <w:trPr>
          <w:cantSplit/>
          <w:trHeight w:val="800"/>
        </w:trPr>
        <w:tc>
          <w:tcPr>
            <w:tcW w:w="959" w:type="dxa"/>
          </w:tcPr>
          <w:p w:rsidR="00EE319D" w:rsidP="00EA602B" w:rsidRDefault="00EE319D" w14:paraId="15684AD2" w14:textId="77777777"/>
          <w:p w:rsidR="00EE319D" w:rsidP="00EA602B" w:rsidRDefault="00EE319D" w14:paraId="5D0B09DE" w14:textId="77777777">
            <w:pPr>
              <w:jc w:val="center"/>
            </w:pPr>
            <w:r>
              <w:t>2</w:t>
            </w:r>
          </w:p>
        </w:tc>
        <w:tc>
          <w:tcPr>
            <w:tcW w:w="2622" w:type="dxa"/>
          </w:tcPr>
          <w:p w:rsidR="00EE319D" w:rsidP="00EA602B" w:rsidRDefault="00EE319D" w14:paraId="0B86709A" w14:textId="77777777"/>
          <w:p w:rsidR="00EE319D" w:rsidP="00EA602B" w:rsidRDefault="00EE319D" w14:paraId="3F9A8D73" w14:textId="77777777">
            <w:r>
              <w:t>Click on the “File” option on the top left.</w:t>
            </w:r>
          </w:p>
        </w:tc>
        <w:tc>
          <w:tcPr>
            <w:tcW w:w="1708" w:type="dxa"/>
            <w:gridSpan w:val="3"/>
          </w:tcPr>
          <w:p w:rsidR="00EE319D" w:rsidP="00EA602B" w:rsidRDefault="00EE319D" w14:paraId="273155E3" w14:textId="77777777"/>
          <w:p w:rsidR="00EE319D" w:rsidP="00EA602B" w:rsidRDefault="00EE319D" w14:paraId="2AB8A887" w14:textId="77777777"/>
        </w:tc>
        <w:tc>
          <w:tcPr>
            <w:tcW w:w="2159" w:type="dxa"/>
          </w:tcPr>
          <w:p w:rsidR="00EE319D" w:rsidP="00EA602B" w:rsidRDefault="00EE319D" w14:paraId="09260C54" w14:textId="77777777"/>
          <w:p w:rsidR="00EE319D" w:rsidP="00EA602B" w:rsidRDefault="00EE319D" w14:paraId="13B3985C" w14:textId="77777777">
            <w:r>
              <w:t>Drop down menu will appear.</w:t>
            </w:r>
          </w:p>
        </w:tc>
        <w:tc>
          <w:tcPr>
            <w:tcW w:w="1768" w:type="dxa"/>
          </w:tcPr>
          <w:p w:rsidR="00EE319D" w:rsidP="00EA602B" w:rsidRDefault="00EE319D" w14:paraId="6BE8AA7B" w14:textId="77777777"/>
        </w:tc>
      </w:tr>
      <w:tr w:rsidR="00EE319D" w:rsidTr="00EE319D" w14:paraId="021ABAE4" w14:textId="77777777">
        <w:tblPrEx>
          <w:tblCellMar>
            <w:top w:w="0" w:type="dxa"/>
            <w:bottom w:w="0" w:type="dxa"/>
          </w:tblCellMar>
        </w:tblPrEx>
        <w:trPr>
          <w:cantSplit/>
          <w:trHeight w:val="953"/>
        </w:trPr>
        <w:tc>
          <w:tcPr>
            <w:tcW w:w="959" w:type="dxa"/>
          </w:tcPr>
          <w:p w:rsidR="00EE319D" w:rsidP="00EA602B" w:rsidRDefault="00EE319D" w14:paraId="7276E4BB" w14:textId="77777777"/>
          <w:p w:rsidR="00EE319D" w:rsidP="00EA602B" w:rsidRDefault="00EE319D" w14:paraId="5631C7C7" w14:textId="77777777">
            <w:pPr>
              <w:jc w:val="center"/>
            </w:pPr>
            <w:r>
              <w:t>3</w:t>
            </w:r>
          </w:p>
          <w:p w:rsidR="00EE319D" w:rsidP="00EA602B" w:rsidRDefault="00EE319D" w14:paraId="4ECA0239" w14:textId="77777777">
            <w:pPr>
              <w:jc w:val="center"/>
            </w:pPr>
          </w:p>
        </w:tc>
        <w:tc>
          <w:tcPr>
            <w:tcW w:w="2622" w:type="dxa"/>
          </w:tcPr>
          <w:p w:rsidR="00EE319D" w:rsidP="00EA602B" w:rsidRDefault="00EE319D" w14:paraId="36C411E2" w14:textId="77777777"/>
          <w:p w:rsidR="00EE319D" w:rsidP="00EA602B" w:rsidRDefault="00EE319D" w14:paraId="1AEEE864" w14:textId="77777777">
            <w:r>
              <w:t>Click on the “Open” option on the drop-down menu.</w:t>
            </w:r>
          </w:p>
        </w:tc>
        <w:tc>
          <w:tcPr>
            <w:tcW w:w="1708" w:type="dxa"/>
            <w:gridSpan w:val="3"/>
          </w:tcPr>
          <w:p w:rsidR="00EE319D" w:rsidP="00EA602B" w:rsidRDefault="00EE319D" w14:paraId="5A55FD46" w14:textId="77777777"/>
          <w:p w:rsidR="00EE319D" w:rsidP="00EA602B" w:rsidRDefault="00EE319D" w14:paraId="2FE24211" w14:textId="77777777">
            <w:r>
              <w:t>To open a table to test.</w:t>
            </w:r>
          </w:p>
        </w:tc>
        <w:tc>
          <w:tcPr>
            <w:tcW w:w="2159" w:type="dxa"/>
          </w:tcPr>
          <w:p w:rsidR="00EE319D" w:rsidP="00EA602B" w:rsidRDefault="00EE319D" w14:paraId="160D65A3" w14:textId="77777777"/>
          <w:p w:rsidR="00EE319D" w:rsidP="00EA602B" w:rsidRDefault="00EE319D" w14:paraId="1B00E16E" w14:textId="77777777">
            <w:r>
              <w:t>File Search Path pop-up window will appear.</w:t>
            </w:r>
          </w:p>
        </w:tc>
        <w:tc>
          <w:tcPr>
            <w:tcW w:w="1768" w:type="dxa"/>
          </w:tcPr>
          <w:p w:rsidR="00EE319D" w:rsidP="00EA602B" w:rsidRDefault="00EE319D" w14:paraId="0BD4E9D1" w14:textId="77777777"/>
        </w:tc>
      </w:tr>
      <w:tr w:rsidR="00EE319D" w:rsidTr="00EE319D" w14:paraId="712961E0" w14:textId="77777777">
        <w:tblPrEx>
          <w:tblCellMar>
            <w:top w:w="0" w:type="dxa"/>
            <w:bottom w:w="0" w:type="dxa"/>
          </w:tblCellMar>
        </w:tblPrEx>
        <w:trPr>
          <w:cantSplit/>
          <w:trHeight w:val="70"/>
        </w:trPr>
        <w:tc>
          <w:tcPr>
            <w:tcW w:w="959" w:type="dxa"/>
          </w:tcPr>
          <w:p w:rsidR="00EE319D" w:rsidP="00EA602B" w:rsidRDefault="00EE319D" w14:paraId="568066A3" w14:textId="77777777"/>
          <w:p w:rsidR="00EE319D" w:rsidP="00EA602B" w:rsidRDefault="00EE319D" w14:paraId="16EE62B2" w14:textId="77777777">
            <w:pPr>
              <w:jc w:val="center"/>
            </w:pPr>
            <w:r>
              <w:t>4</w:t>
            </w:r>
          </w:p>
        </w:tc>
        <w:tc>
          <w:tcPr>
            <w:tcW w:w="2622" w:type="dxa"/>
          </w:tcPr>
          <w:p w:rsidR="00EE319D" w:rsidP="00EA602B" w:rsidRDefault="00EE319D" w14:paraId="524D0B39" w14:textId="77777777"/>
          <w:p w:rsidR="00EE319D" w:rsidP="00EA602B" w:rsidRDefault="00EE319D" w14:paraId="70B46B43" w14:textId="77777777">
            <w:r>
              <w:t xml:space="preserve">Click on the </w:t>
            </w:r>
            <w:commentRangeStart w:id="33"/>
            <w:r>
              <w:t xml:space="preserve">TEST_DB_BIG_TABLE.xml </w:t>
            </w:r>
            <w:commentRangeEnd w:id="33"/>
            <w:r w:rsidR="00DE4641">
              <w:rPr>
                <w:rStyle w:val="CommentReference"/>
              </w:rPr>
              <w:commentReference w:id="33"/>
            </w:r>
            <w:r>
              <w:t>file and click open.</w:t>
            </w:r>
          </w:p>
          <w:p w:rsidR="00EE319D" w:rsidP="00EA602B" w:rsidRDefault="00EE319D" w14:paraId="5483D636" w14:textId="77777777"/>
        </w:tc>
        <w:tc>
          <w:tcPr>
            <w:tcW w:w="1708" w:type="dxa"/>
            <w:gridSpan w:val="3"/>
          </w:tcPr>
          <w:p w:rsidR="00EE319D" w:rsidP="00EA602B" w:rsidRDefault="00EE319D" w14:paraId="60BDAC9B" w14:textId="77777777"/>
          <w:p w:rsidR="00EE319D" w:rsidP="00EA602B" w:rsidRDefault="00EE319D" w14:paraId="6793B217" w14:textId="77777777">
            <w:r>
              <w:t>To select the table to test.</w:t>
            </w:r>
          </w:p>
        </w:tc>
        <w:tc>
          <w:tcPr>
            <w:tcW w:w="2159" w:type="dxa"/>
          </w:tcPr>
          <w:p w:rsidR="00EE319D" w:rsidP="00EA602B" w:rsidRDefault="00EE319D" w14:paraId="2823F8E5" w14:textId="77777777"/>
          <w:p w:rsidR="00EE319D" w:rsidP="00EA602B" w:rsidRDefault="00EE319D" w14:paraId="0710292F" w14:textId="77777777">
            <w:commentRangeStart w:id="34"/>
            <w:r>
              <w:t xml:space="preserve">BIG_TABLE.XML table will appear. </w:t>
            </w:r>
            <w:commentRangeEnd w:id="34"/>
            <w:r w:rsidR="00DE4641">
              <w:rPr>
                <w:rStyle w:val="CommentReference"/>
              </w:rPr>
              <w:commentReference w:id="34"/>
            </w:r>
          </w:p>
        </w:tc>
        <w:tc>
          <w:tcPr>
            <w:tcW w:w="1768" w:type="dxa"/>
          </w:tcPr>
          <w:p w:rsidR="00EE319D" w:rsidP="00EA602B" w:rsidRDefault="00EE319D" w14:paraId="1208A833" w14:textId="77777777"/>
        </w:tc>
      </w:tr>
      <w:tr w:rsidR="00EE319D" w:rsidTr="00EE319D" w14:paraId="30B53533" w14:textId="77777777">
        <w:tblPrEx>
          <w:tblCellMar>
            <w:top w:w="0" w:type="dxa"/>
            <w:bottom w:w="0" w:type="dxa"/>
          </w:tblCellMar>
        </w:tblPrEx>
        <w:trPr>
          <w:cantSplit/>
          <w:trHeight w:val="980"/>
        </w:trPr>
        <w:tc>
          <w:tcPr>
            <w:tcW w:w="959" w:type="dxa"/>
          </w:tcPr>
          <w:p w:rsidR="00EE319D" w:rsidP="00EA602B" w:rsidRDefault="00EE319D" w14:paraId="5B9CB4CD" w14:textId="77777777"/>
          <w:p w:rsidR="00EE319D" w:rsidP="00EA602B" w:rsidRDefault="00EE319D" w14:paraId="25D10201" w14:textId="77777777">
            <w:pPr>
              <w:jc w:val="center"/>
            </w:pPr>
            <w:r>
              <w:t>5</w:t>
            </w:r>
          </w:p>
        </w:tc>
        <w:tc>
          <w:tcPr>
            <w:tcW w:w="2622" w:type="dxa"/>
          </w:tcPr>
          <w:p w:rsidR="00EE319D" w:rsidP="00EA602B" w:rsidRDefault="00EE319D" w14:paraId="5E46988F" w14:textId="77777777"/>
          <w:p w:rsidR="00EE319D" w:rsidP="00EA602B" w:rsidRDefault="00EE319D" w14:paraId="555788A1" w14:textId="77777777">
            <w:r>
              <w:t>Click on the “File” option on the top left.</w:t>
            </w:r>
          </w:p>
        </w:tc>
        <w:tc>
          <w:tcPr>
            <w:tcW w:w="1708" w:type="dxa"/>
            <w:gridSpan w:val="3"/>
          </w:tcPr>
          <w:p w:rsidR="00EE319D" w:rsidP="00EA602B" w:rsidRDefault="00EE319D" w14:paraId="1A216ACC" w14:textId="77777777"/>
          <w:p w:rsidR="00EE319D" w:rsidP="00EA602B" w:rsidRDefault="00EE319D" w14:paraId="0F0AD394" w14:textId="77777777"/>
        </w:tc>
        <w:tc>
          <w:tcPr>
            <w:tcW w:w="2159" w:type="dxa"/>
          </w:tcPr>
          <w:p w:rsidR="00EE319D" w:rsidP="00EA602B" w:rsidRDefault="00EE319D" w14:paraId="2D638279" w14:textId="77777777"/>
          <w:p w:rsidR="00EE319D" w:rsidP="00EA602B" w:rsidRDefault="00EE319D" w14:paraId="5D912E27" w14:textId="77777777">
            <w:r>
              <w:t>Drop down menu will appear.</w:t>
            </w:r>
          </w:p>
        </w:tc>
        <w:tc>
          <w:tcPr>
            <w:tcW w:w="1768" w:type="dxa"/>
          </w:tcPr>
          <w:p w:rsidR="00EE319D" w:rsidP="00EA602B" w:rsidRDefault="00EE319D" w14:paraId="25A471F9" w14:textId="77777777"/>
        </w:tc>
      </w:tr>
      <w:tr w:rsidR="00EE319D" w:rsidTr="00EE319D" w14:paraId="6AD0FEA4" w14:textId="77777777">
        <w:tblPrEx>
          <w:tblCellMar>
            <w:top w:w="0" w:type="dxa"/>
            <w:bottom w:w="0" w:type="dxa"/>
          </w:tblCellMar>
        </w:tblPrEx>
        <w:trPr>
          <w:cantSplit/>
          <w:trHeight w:val="1160"/>
        </w:trPr>
        <w:tc>
          <w:tcPr>
            <w:tcW w:w="959" w:type="dxa"/>
          </w:tcPr>
          <w:p w:rsidR="00EE319D" w:rsidP="00EA602B" w:rsidRDefault="00EE319D" w14:paraId="32C6B3E7" w14:textId="77777777"/>
          <w:p w:rsidR="00EE319D" w:rsidP="00EA602B" w:rsidRDefault="00EE319D" w14:paraId="0BF07E9C" w14:textId="77777777">
            <w:pPr>
              <w:jc w:val="center"/>
            </w:pPr>
            <w:r>
              <w:t>6</w:t>
            </w:r>
          </w:p>
        </w:tc>
        <w:tc>
          <w:tcPr>
            <w:tcW w:w="2622" w:type="dxa"/>
          </w:tcPr>
          <w:p w:rsidR="00EE319D" w:rsidP="00EA602B" w:rsidRDefault="00EE319D" w14:paraId="2435EA69" w14:textId="77777777"/>
          <w:p w:rsidR="00EE319D" w:rsidP="00EA602B" w:rsidRDefault="00EE319D" w14:paraId="436E796A" w14:textId="77777777">
            <w:r>
              <w:t>Click on the “Compare table to another version” option from the drop-down menu.</w:t>
            </w:r>
          </w:p>
        </w:tc>
        <w:tc>
          <w:tcPr>
            <w:tcW w:w="1708" w:type="dxa"/>
            <w:gridSpan w:val="3"/>
          </w:tcPr>
          <w:p w:rsidR="00EE319D" w:rsidP="00EA602B" w:rsidRDefault="00EE319D" w14:paraId="0034A4FD" w14:textId="77777777"/>
        </w:tc>
        <w:tc>
          <w:tcPr>
            <w:tcW w:w="2159" w:type="dxa"/>
          </w:tcPr>
          <w:p w:rsidR="00EE319D" w:rsidP="00EA602B" w:rsidRDefault="00EE319D" w14:paraId="7EAA2A57" w14:textId="77777777"/>
          <w:p w:rsidR="00EE319D" w:rsidP="00EA602B" w:rsidRDefault="00EE319D" w14:paraId="612740CB" w14:textId="77777777">
            <w:r>
              <w:t>Open pop-up window will appear.</w:t>
            </w:r>
          </w:p>
        </w:tc>
        <w:tc>
          <w:tcPr>
            <w:tcW w:w="1768" w:type="dxa"/>
          </w:tcPr>
          <w:p w:rsidR="00EE319D" w:rsidP="00EA602B" w:rsidRDefault="00EE319D" w14:paraId="39ED9745" w14:textId="77777777"/>
        </w:tc>
      </w:tr>
      <w:tr w:rsidR="00EE319D" w:rsidTr="00EE319D" w14:paraId="6515A5CB" w14:textId="77777777">
        <w:tblPrEx>
          <w:tblCellMar>
            <w:top w:w="0" w:type="dxa"/>
            <w:bottom w:w="0" w:type="dxa"/>
          </w:tblCellMar>
        </w:tblPrEx>
        <w:trPr>
          <w:cantSplit/>
          <w:trHeight w:val="1610"/>
        </w:trPr>
        <w:tc>
          <w:tcPr>
            <w:tcW w:w="959" w:type="dxa"/>
          </w:tcPr>
          <w:p w:rsidR="00EE319D" w:rsidP="00EA602B" w:rsidRDefault="00EE319D" w14:paraId="6EC5CBD7" w14:textId="77777777"/>
          <w:p w:rsidR="00EE319D" w:rsidP="00EA602B" w:rsidRDefault="00EE319D" w14:paraId="3529F775" w14:textId="77777777">
            <w:pPr>
              <w:jc w:val="center"/>
            </w:pPr>
            <w:r>
              <w:t>7</w:t>
            </w:r>
          </w:p>
        </w:tc>
        <w:tc>
          <w:tcPr>
            <w:tcW w:w="2622" w:type="dxa"/>
          </w:tcPr>
          <w:p w:rsidR="00EE319D" w:rsidP="00EA602B" w:rsidRDefault="00EE319D" w14:paraId="26072330" w14:textId="77777777"/>
          <w:p w:rsidR="00EE319D" w:rsidP="00EA602B" w:rsidRDefault="00EE319D" w14:paraId="7ADDC08D" w14:textId="77777777">
            <w:r>
              <w:t xml:space="preserve">Click on the </w:t>
            </w:r>
            <w:commentRangeStart w:id="35"/>
            <w:r>
              <w:t xml:space="preserve">TEST_DB_BIG_TABLE.xml </w:t>
            </w:r>
            <w:commentRangeEnd w:id="35"/>
            <w:r w:rsidR="00DE4641">
              <w:rPr>
                <w:rStyle w:val="CommentReference"/>
              </w:rPr>
              <w:commentReference w:id="35"/>
            </w:r>
            <w:r>
              <w:t>file and click open.</w:t>
            </w:r>
          </w:p>
          <w:p w:rsidR="00EE319D" w:rsidP="00EA602B" w:rsidRDefault="00EE319D" w14:paraId="2830D271" w14:textId="77777777"/>
        </w:tc>
        <w:tc>
          <w:tcPr>
            <w:tcW w:w="1708" w:type="dxa"/>
            <w:gridSpan w:val="3"/>
          </w:tcPr>
          <w:p w:rsidR="00EE319D" w:rsidP="00EA602B" w:rsidRDefault="00EE319D" w14:paraId="7405FE35" w14:textId="77777777"/>
          <w:p w:rsidR="00EE319D" w:rsidP="00EA602B" w:rsidRDefault="00EE319D" w14:paraId="24F62A32" w14:textId="77777777">
            <w:r>
              <w:t>To test same file comparison.</w:t>
            </w:r>
          </w:p>
        </w:tc>
        <w:tc>
          <w:tcPr>
            <w:tcW w:w="2159" w:type="dxa"/>
          </w:tcPr>
          <w:p w:rsidR="00EE319D" w:rsidP="00EA602B" w:rsidRDefault="00EE319D" w14:paraId="12BD8C38" w14:textId="77777777"/>
          <w:p w:rsidR="00EE319D" w:rsidP="00EA602B" w:rsidRDefault="00EE319D" w14:paraId="0CB901D6" w14:textId="77777777">
            <w:commentRangeStart w:id="36"/>
            <w:r>
              <w:t xml:space="preserve">Compare Result </w:t>
            </w:r>
            <w:commentRangeEnd w:id="36"/>
            <w:r w:rsidR="00DE4641">
              <w:rPr>
                <w:rStyle w:val="CommentReference"/>
              </w:rPr>
              <w:commentReference w:id="36"/>
            </w:r>
            <w:r>
              <w:t>pop-up window will appear.</w:t>
            </w:r>
          </w:p>
          <w:p w:rsidR="00EE319D" w:rsidP="00EA602B" w:rsidRDefault="00EE319D" w14:paraId="308818C7" w14:textId="77777777">
            <w:r>
              <w:t>Message includes:</w:t>
            </w:r>
          </w:p>
          <w:p w:rsidR="00EE319D" w:rsidP="00EA602B" w:rsidRDefault="00EE319D" w14:paraId="702B604F" w14:textId="77777777">
            <w:r>
              <w:t>“File compare shows 0 mismatchs”</w:t>
            </w:r>
          </w:p>
        </w:tc>
        <w:tc>
          <w:tcPr>
            <w:tcW w:w="1768" w:type="dxa"/>
          </w:tcPr>
          <w:p w:rsidR="00EE319D" w:rsidP="00EA602B" w:rsidRDefault="00EE319D" w14:paraId="4B1AA49E" w14:textId="77777777"/>
          <w:p w:rsidR="00EE319D" w:rsidP="00EA602B" w:rsidRDefault="00EE319D" w14:paraId="582A2D38" w14:textId="77777777">
            <w:r>
              <w:t xml:space="preserve">Note that since we made no changes to the file, this will result to no mismatches. </w:t>
            </w:r>
          </w:p>
        </w:tc>
      </w:tr>
      <w:tr w:rsidR="00EE319D" w:rsidTr="00EA602B" w14:paraId="48ACB206" w14:textId="77777777">
        <w:tblPrEx>
          <w:tblCellMar>
            <w:top w:w="0" w:type="dxa"/>
            <w:bottom w:w="0" w:type="dxa"/>
          </w:tblCellMar>
        </w:tblPrEx>
        <w:trPr>
          <w:trHeight w:val="710"/>
        </w:trPr>
        <w:tc>
          <w:tcPr>
            <w:tcW w:w="9216" w:type="dxa"/>
            <w:gridSpan w:val="7"/>
            <w:tcBorders>
              <w:bottom w:val="single" w:color="auto" w:sz="4" w:space="0"/>
            </w:tcBorders>
          </w:tcPr>
          <w:p w:rsidR="00EE319D" w:rsidP="00EA602B" w:rsidRDefault="00EE319D" w14:paraId="0A863E88" w14:textId="77777777">
            <w:r>
              <w:t>Concluding Remarks:</w:t>
            </w:r>
          </w:p>
          <w:p w:rsidR="00EE319D" w:rsidP="00EA602B" w:rsidRDefault="00EE319D" w14:paraId="5B199C74" w14:textId="77777777">
            <w:r>
              <w:t>N/A</w:t>
            </w:r>
          </w:p>
          <w:p w:rsidRPr="00EE319D" w:rsidR="00EE319D" w:rsidP="00EA602B" w:rsidRDefault="00EE319D" w14:paraId="0093FF10" w14:textId="77777777">
            <w:pPr>
              <w:tabs>
                <w:tab w:val="left" w:pos="2385"/>
              </w:tabs>
            </w:pPr>
            <w:r>
              <w:tab/>
            </w:r>
          </w:p>
        </w:tc>
      </w:tr>
      <w:tr w:rsidR="00EE319D" w:rsidTr="00EE319D" w14:paraId="7DBABE5A" w14:textId="77777777">
        <w:tblPrEx>
          <w:tblCellMar>
            <w:top w:w="0" w:type="dxa"/>
            <w:bottom w:w="0" w:type="dxa"/>
          </w:tblCellMar>
        </w:tblPrEx>
        <w:trPr>
          <w:trHeight w:val="890"/>
        </w:trPr>
        <w:tc>
          <w:tcPr>
            <w:tcW w:w="4776" w:type="dxa"/>
            <w:gridSpan w:val="3"/>
          </w:tcPr>
          <w:p w:rsidR="00EE319D" w:rsidP="00EA602B" w:rsidRDefault="00EE319D" w14:paraId="24366647" w14:textId="77777777">
            <w:r>
              <w:t xml:space="preserve">Testing Team: </w:t>
            </w:r>
          </w:p>
          <w:p w:rsidR="00EE319D" w:rsidP="00EA602B" w:rsidRDefault="00EE319D" w14:paraId="55FE656B" w14:textId="77777777">
            <w:r>
              <w:t>Briana Sanchez</w:t>
            </w:r>
          </w:p>
        </w:tc>
        <w:tc>
          <w:tcPr>
            <w:tcW w:w="4440" w:type="dxa"/>
            <w:gridSpan w:val="4"/>
          </w:tcPr>
          <w:p w:rsidR="00EE319D" w:rsidP="00EA602B" w:rsidRDefault="00EE319D" w14:paraId="1B85997B" w14:textId="77777777">
            <w:r>
              <w:t>Date Completed:</w:t>
            </w:r>
          </w:p>
          <w:p w:rsidR="00EE319D" w:rsidP="00EA602B" w:rsidRDefault="00EE319D" w14:paraId="6F5DD4D4" w14:textId="77777777">
            <w:r>
              <w:t>TBD</w:t>
            </w:r>
          </w:p>
        </w:tc>
      </w:tr>
    </w:tbl>
    <w:p w:rsidR="00EE319D" w:rsidP="00EE319D" w:rsidRDefault="00EE319D" w14:paraId="00256DEC" w14:textId="77777777">
      <w:pPr>
        <w:pStyle w:val="Heading2"/>
        <w:numPr>
          <w:ilvl w:val="1"/>
          <w:numId w:val="1"/>
        </w:numPr>
        <w:ind w:left="720"/>
      </w:pPr>
      <w:r>
        <w:t>Test CMV_2</w:t>
      </w:r>
    </w:p>
    <w:p w:rsidR="00EE319D" w:rsidP="00EE319D" w:rsidRDefault="00EE319D" w14:paraId="36F6A783" w14:textId="77777777"/>
    <w:p w:rsidRPr="00B34944" w:rsidR="00EE319D" w:rsidP="00EE319D" w:rsidRDefault="00EE319D" w14:paraId="2F852FF3" w14:textId="77777777">
      <w:pPr>
        <w:ind w:left="900" w:hanging="900"/>
      </w:pPr>
      <w:r w:rsidRPr="00B34944">
        <w:rPr>
          <w:b/>
          <w:bCs/>
        </w:rPr>
        <w:t xml:space="preserve">Objective: </w:t>
      </w:r>
      <w:r>
        <w:rPr>
          <w:b/>
          <w:bCs/>
        </w:rPr>
        <w:t>The objective of this test, will be to test the compare feature works when there is a difference between two versions</w:t>
      </w:r>
    </w:p>
    <w:p w:rsidR="00EE319D" w:rsidP="00EE319D" w:rsidRDefault="00EE319D" w14:paraId="238D3999" w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rsidR="00EE319D" w:rsidP="00EE319D" w:rsidRDefault="00EE319D" w14:paraId="7BE75E85" w14:textId="77777777">
      <w:pPr>
        <w:ind w:firstLine="630"/>
      </w:pPr>
      <w:r>
        <w:rPr>
          <w:sz w:val="22"/>
          <w:szCs w:val="22"/>
        </w:rPr>
        <w:t>DbEdit.jar</w:t>
      </w:r>
    </w:p>
    <w:p w:rsidR="00EE319D" w:rsidP="00EE319D" w:rsidRDefault="00EE319D" w14:paraId="76222081" w14:textId="77777777">
      <w:pPr>
        <w:ind w:left="630"/>
      </w:pPr>
      <w:r>
        <w:rPr>
          <w:sz w:val="22"/>
          <w:szCs w:val="22"/>
        </w:rPr>
        <w:t>TEST_DB.xml</w:t>
      </w:r>
    </w:p>
    <w:p w:rsidR="00EE319D" w:rsidP="00EE319D" w:rsidRDefault="00EE319D" w14:paraId="1645EF60" w14:textId="77777777">
      <w:pPr>
        <w:ind w:left="630"/>
      </w:pPr>
      <w:r>
        <w:rPr>
          <w:sz w:val="22"/>
          <w:szCs w:val="22"/>
        </w:rPr>
        <w:t>TEST_DB__BIG_TABLE.XML</w:t>
      </w:r>
    </w:p>
    <w:p w:rsidR="00EE319D" w:rsidP="00EE319D" w:rsidRDefault="00EE319D" w14:paraId="13FCE8C1" w14:textId="77777777">
      <w:pPr>
        <w:ind w:left="630"/>
      </w:pPr>
      <w:r>
        <w:rPr>
          <w:sz w:val="22"/>
          <w:szCs w:val="22"/>
        </w:rPr>
        <w:t>TEST_DB__CONSTRAINT_TABLE.XML</w:t>
      </w:r>
    </w:p>
    <w:p w:rsidR="00EE319D" w:rsidP="00EE319D" w:rsidRDefault="00EE319D" w14:paraId="6879F466" w14:textId="77777777" w14:noSpellErr="1">
      <w:pPr>
        <w:ind w:left="630"/>
        <w:rPr>
          <w:sz w:val="22"/>
          <w:szCs w:val="22"/>
        </w:rPr>
      </w:pPr>
      <w:r w:rsidRPr="71BA4244" w:rsidR="00EE319D">
        <w:rPr>
          <w:sz w:val="22"/>
          <w:szCs w:val="22"/>
        </w:rPr>
        <w:t>TEST_DB__TYPE_TABLE.XML</w:t>
      </w:r>
      <w:commentRangeStart w:id="917897762"/>
      <w:commentRangeEnd w:id="917897762"/>
      <w:r>
        <w:rPr>
          <w:rStyle w:val="CommentReference"/>
        </w:rPr>
        <w:commentReference w:id="917897762"/>
      </w:r>
    </w:p>
    <w:p w:rsidR="00EE319D" w:rsidP="00EE319D" w:rsidRDefault="00EE319D" w14:paraId="29A1E76A" w14:textId="77777777">
      <w:pPr>
        <w:ind w:left="630"/>
      </w:pPr>
      <w:r>
        <w:rPr>
          <w:sz w:val="22"/>
          <w:szCs w:val="22"/>
        </w:rPr>
        <w:t>TEST_DB__TYPE_TABLE_V2.XML</w:t>
      </w:r>
    </w:p>
    <w:p w:rsidR="00EE319D" w:rsidP="00EE319D" w:rsidRDefault="00EE319D" w14:paraId="433798BC" w14:textId="77777777">
      <w:pPr>
        <w:ind w:left="630" w:hanging="630"/>
      </w:pPr>
    </w:p>
    <w:p w:rsidR="00EE319D" w:rsidP="00EE319D" w:rsidRDefault="00EE319D" w14:paraId="46EB4C39" w14:textId="77777777">
      <w:pPr>
        <w:pStyle w:val="Paragraph"/>
        <w:sectPr w:rsidR="00EE319D">
          <w:headerReference w:type="default" r:id="rId16"/>
          <w:footerReference w:type="default" r:id="rId17"/>
          <w:type w:val="continuous"/>
          <w:pgSz w:w="12240" w:h="15840" w:orient="portrait" w:code="1"/>
          <w:pgMar w:top="1440" w:right="1440" w:bottom="1440" w:left="1800" w:header="720" w:footer="720" w:gutter="0"/>
          <w:cols w:space="720"/>
        </w:sectPr>
      </w:pPr>
    </w:p>
    <w:p w:rsidR="00EE319D" w:rsidP="00EE319D" w:rsidRDefault="00EE319D" w14:paraId="4BD7FE13"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44"/>
        <w:gridCol w:w="2966"/>
        <w:gridCol w:w="1073"/>
        <w:gridCol w:w="11"/>
        <w:gridCol w:w="413"/>
        <w:gridCol w:w="2088"/>
        <w:gridCol w:w="1595"/>
      </w:tblGrid>
      <w:tr w:rsidR="00F762BC" w:rsidTr="00EA602B" w14:paraId="286047A5" w14:textId="77777777">
        <w:tblPrEx>
          <w:tblCellMar>
            <w:top w:w="0" w:type="dxa"/>
            <w:bottom w:w="0" w:type="dxa"/>
          </w:tblCellMar>
        </w:tblPrEx>
        <w:trPr>
          <w:cantSplit/>
          <w:trHeight w:val="300"/>
        </w:trPr>
        <w:tc>
          <w:tcPr>
            <w:tcW w:w="4968" w:type="dxa"/>
            <w:gridSpan w:val="4"/>
          </w:tcPr>
          <w:p w:rsidR="00EE319D" w:rsidP="00EA602B" w:rsidRDefault="00EE319D" w14:paraId="383AF0CD" w14:textId="77777777">
            <w:r>
              <w:t>Test No.: CMV_2</w:t>
            </w:r>
          </w:p>
        </w:tc>
        <w:tc>
          <w:tcPr>
            <w:tcW w:w="4248" w:type="dxa"/>
            <w:gridSpan w:val="3"/>
          </w:tcPr>
          <w:p w:rsidR="00EE319D" w:rsidP="00EA602B" w:rsidRDefault="00EE319D" w14:paraId="4834B067" w14:textId="77777777">
            <w:r>
              <w:t>Current Status: Pending</w:t>
            </w:r>
          </w:p>
        </w:tc>
      </w:tr>
      <w:tr w:rsidR="00EE319D" w:rsidTr="00EA602B" w14:paraId="0F6C10D3" w14:textId="77777777">
        <w:tblPrEx>
          <w:tblCellMar>
            <w:top w:w="0" w:type="dxa"/>
            <w:bottom w:w="0" w:type="dxa"/>
          </w:tblCellMar>
        </w:tblPrEx>
        <w:trPr>
          <w:cantSplit/>
          <w:trHeight w:val="300"/>
        </w:trPr>
        <w:tc>
          <w:tcPr>
            <w:tcW w:w="9216" w:type="dxa"/>
            <w:gridSpan w:val="7"/>
          </w:tcPr>
          <w:p w:rsidRPr="00E47986" w:rsidR="00EE319D" w:rsidP="00EA602B" w:rsidRDefault="00EE319D" w14:paraId="10A951D2" w14:textId="77777777">
            <w:r w:rsidRPr="00E47986">
              <w:t xml:space="preserve">Test title:  </w:t>
            </w:r>
            <w:r>
              <w:t>Testing comparing feature on two different versions.</w:t>
            </w:r>
          </w:p>
          <w:p w:rsidRPr="00E47986" w:rsidR="00EE319D" w:rsidP="00EA602B" w:rsidRDefault="00EE319D" w14:paraId="4AB4A6B3" w14:textId="77777777"/>
        </w:tc>
      </w:tr>
      <w:tr w:rsidR="00EE319D" w:rsidTr="00EA602B" w14:paraId="72985D58" w14:textId="77777777">
        <w:tblPrEx>
          <w:tblCellMar>
            <w:top w:w="0" w:type="dxa"/>
            <w:bottom w:w="0" w:type="dxa"/>
          </w:tblCellMar>
        </w:tblPrEx>
        <w:trPr>
          <w:cantSplit/>
          <w:trHeight w:val="458"/>
        </w:trPr>
        <w:tc>
          <w:tcPr>
            <w:tcW w:w="9216" w:type="dxa"/>
            <w:gridSpan w:val="7"/>
          </w:tcPr>
          <w:p w:rsidRPr="00E47986" w:rsidR="00EE319D" w:rsidP="00EA602B" w:rsidRDefault="00EE319D" w14:paraId="3FCE226E" w14:textId="77777777">
            <w:r w:rsidRPr="00E47986">
              <w:t>Testing approach</w:t>
            </w:r>
            <w:r>
              <w:t>: Black box testing.</w:t>
            </w:r>
          </w:p>
          <w:p w:rsidRPr="00E47986" w:rsidR="00EE319D" w:rsidP="00EA602B" w:rsidRDefault="00EE319D" w14:paraId="620B9D24" w14:textId="77777777"/>
        </w:tc>
      </w:tr>
      <w:tr w:rsidR="00F762BC" w:rsidTr="00EA602B" w14:paraId="3369BC2B" w14:textId="77777777">
        <w:tblPrEx>
          <w:tblCellMar>
            <w:top w:w="0" w:type="dxa"/>
            <w:bottom w:w="0" w:type="dxa"/>
          </w:tblCellMar>
        </w:tblPrEx>
        <w:trPr>
          <w:cantSplit/>
          <w:trHeight w:val="1088"/>
        </w:trPr>
        <w:tc>
          <w:tcPr>
            <w:tcW w:w="888" w:type="dxa"/>
          </w:tcPr>
          <w:p w:rsidR="00EE319D" w:rsidP="00EA602B" w:rsidRDefault="00EE319D" w14:paraId="5A41EF0E" w14:textId="77777777">
            <w:r>
              <w:t>STEP</w:t>
            </w:r>
          </w:p>
          <w:p w:rsidR="00EE319D" w:rsidP="00EA602B" w:rsidRDefault="00EE319D" w14:paraId="2E7CD01E" w14:textId="77777777"/>
          <w:p w:rsidR="00EE319D" w:rsidP="00EA602B" w:rsidRDefault="00EE319D" w14:paraId="0548D52F" w14:textId="77777777">
            <w:pPr>
              <w:jc w:val="center"/>
            </w:pPr>
            <w:r>
              <w:t>1</w:t>
            </w:r>
          </w:p>
        </w:tc>
        <w:tc>
          <w:tcPr>
            <w:tcW w:w="2966" w:type="dxa"/>
          </w:tcPr>
          <w:p w:rsidR="00EE319D" w:rsidP="00EA602B" w:rsidRDefault="00EE319D" w14:paraId="56272E16" w14:textId="77777777">
            <w:r>
              <w:t>OPERATOR ACTION</w:t>
            </w:r>
          </w:p>
          <w:p w:rsidR="00EE319D" w:rsidP="00EA602B" w:rsidRDefault="00EE319D" w14:paraId="381FDCCE" w14:textId="77777777"/>
          <w:p w:rsidR="00EE319D" w:rsidP="00EA602B" w:rsidRDefault="00EE319D" w14:paraId="3966AA5F" w14:textId="77777777">
            <w:r>
              <w:t>Run dbEdit.jar</w:t>
            </w:r>
          </w:p>
        </w:tc>
        <w:tc>
          <w:tcPr>
            <w:tcW w:w="1577" w:type="dxa"/>
            <w:gridSpan w:val="3"/>
          </w:tcPr>
          <w:p w:rsidR="00EE319D" w:rsidP="00EA602B" w:rsidRDefault="00EE319D" w14:paraId="32A2C8B1" w14:textId="77777777">
            <w:r>
              <w:t>PURPOSE</w:t>
            </w:r>
          </w:p>
          <w:p w:rsidR="00EE319D" w:rsidP="00EA602B" w:rsidRDefault="00EE319D" w14:paraId="29FA0166" w14:textId="77777777"/>
          <w:p w:rsidR="00EE319D" w:rsidP="00EA602B" w:rsidRDefault="00EE319D" w14:paraId="77146A63" w14:textId="77777777">
            <w:r>
              <w:t>Open the software.</w:t>
            </w:r>
          </w:p>
        </w:tc>
        <w:tc>
          <w:tcPr>
            <w:tcW w:w="2124" w:type="dxa"/>
          </w:tcPr>
          <w:p w:rsidR="00EE319D" w:rsidP="00EA602B" w:rsidRDefault="00EE319D" w14:paraId="65424AFA" w14:textId="77777777">
            <w:r>
              <w:t>EXEPCTED RESULTS</w:t>
            </w:r>
          </w:p>
          <w:p w:rsidR="00EE319D" w:rsidP="00EA602B" w:rsidRDefault="00EE319D" w14:paraId="3B435221" w14:textId="77777777"/>
          <w:p w:rsidR="00EE319D" w:rsidP="00EA602B" w:rsidRDefault="00EE319D" w14:paraId="20B298C0" w14:textId="77777777">
            <w:r>
              <w:t>The system will open with no table found.</w:t>
            </w:r>
          </w:p>
        </w:tc>
        <w:tc>
          <w:tcPr>
            <w:tcW w:w="1661" w:type="dxa"/>
          </w:tcPr>
          <w:p w:rsidR="00EE319D" w:rsidP="00EA602B" w:rsidRDefault="00EE319D" w14:paraId="7E9AD2A4" w14:textId="77777777">
            <w:r>
              <w:t>COMMENTS</w:t>
            </w:r>
          </w:p>
          <w:p w:rsidR="00EE319D" w:rsidP="00EA602B" w:rsidRDefault="00EE319D" w14:paraId="148FD611" w14:textId="77777777"/>
          <w:p w:rsidR="00EE319D" w:rsidP="00EA602B" w:rsidRDefault="00EE319D" w14:paraId="6D1400A5" w14:textId="77777777"/>
        </w:tc>
      </w:tr>
      <w:tr w:rsidR="00F762BC" w:rsidTr="00EA602B" w14:paraId="42FFD921" w14:textId="77777777">
        <w:tblPrEx>
          <w:tblCellMar>
            <w:top w:w="0" w:type="dxa"/>
            <w:bottom w:w="0" w:type="dxa"/>
          </w:tblCellMar>
        </w:tblPrEx>
        <w:trPr>
          <w:cantSplit/>
          <w:trHeight w:val="800"/>
        </w:trPr>
        <w:tc>
          <w:tcPr>
            <w:tcW w:w="888" w:type="dxa"/>
          </w:tcPr>
          <w:p w:rsidR="00EE319D" w:rsidP="00EA602B" w:rsidRDefault="00EE319D" w14:paraId="7A648BC5" w14:textId="77777777"/>
          <w:p w:rsidR="00EE319D" w:rsidP="00EA602B" w:rsidRDefault="00EE319D" w14:paraId="7E52EFB6" w14:textId="77777777">
            <w:pPr>
              <w:jc w:val="center"/>
            </w:pPr>
            <w:r>
              <w:t>2</w:t>
            </w:r>
          </w:p>
        </w:tc>
        <w:tc>
          <w:tcPr>
            <w:tcW w:w="2966" w:type="dxa"/>
          </w:tcPr>
          <w:p w:rsidR="00EE319D" w:rsidP="00EA602B" w:rsidRDefault="00EE319D" w14:paraId="4EC30FBA" w14:textId="77777777"/>
          <w:p w:rsidR="00EE319D" w:rsidP="00EA602B" w:rsidRDefault="00EE319D" w14:paraId="2C3F4117" w14:textId="77777777">
            <w:r>
              <w:t>Click on the “File” option on the top left.</w:t>
            </w:r>
          </w:p>
        </w:tc>
        <w:tc>
          <w:tcPr>
            <w:tcW w:w="1577" w:type="dxa"/>
            <w:gridSpan w:val="3"/>
          </w:tcPr>
          <w:p w:rsidR="00EE319D" w:rsidP="00EA602B" w:rsidRDefault="00EE319D" w14:paraId="11B0E620" w14:textId="77777777"/>
          <w:p w:rsidR="00EE319D" w:rsidP="00EA602B" w:rsidRDefault="00EE319D" w14:paraId="4A791A23" w14:textId="77777777"/>
        </w:tc>
        <w:tc>
          <w:tcPr>
            <w:tcW w:w="2124" w:type="dxa"/>
          </w:tcPr>
          <w:p w:rsidR="00EE319D" w:rsidP="00EA602B" w:rsidRDefault="00EE319D" w14:paraId="22EC999E" w14:textId="77777777"/>
          <w:p w:rsidR="00EE319D" w:rsidP="00EA602B" w:rsidRDefault="00EE319D" w14:paraId="69CE0143" w14:textId="77777777">
            <w:r>
              <w:t>Drop down menu will appear.</w:t>
            </w:r>
          </w:p>
        </w:tc>
        <w:tc>
          <w:tcPr>
            <w:tcW w:w="1661" w:type="dxa"/>
          </w:tcPr>
          <w:p w:rsidR="00EE319D" w:rsidP="00EA602B" w:rsidRDefault="00EE319D" w14:paraId="1F135064" w14:textId="77777777"/>
        </w:tc>
      </w:tr>
      <w:tr w:rsidR="00F762BC" w:rsidTr="00EA602B" w14:paraId="1EE925D3" w14:textId="77777777">
        <w:tblPrEx>
          <w:tblCellMar>
            <w:top w:w="0" w:type="dxa"/>
            <w:bottom w:w="0" w:type="dxa"/>
          </w:tblCellMar>
        </w:tblPrEx>
        <w:trPr>
          <w:cantSplit/>
          <w:trHeight w:val="1250"/>
        </w:trPr>
        <w:tc>
          <w:tcPr>
            <w:tcW w:w="888" w:type="dxa"/>
          </w:tcPr>
          <w:p w:rsidR="00EE319D" w:rsidP="00EA602B" w:rsidRDefault="00EE319D" w14:paraId="6C39A7CB" w14:textId="77777777"/>
          <w:p w:rsidR="00EE319D" w:rsidP="00EA602B" w:rsidRDefault="00EE319D" w14:paraId="7AE70AA8" w14:textId="77777777">
            <w:pPr>
              <w:jc w:val="center"/>
            </w:pPr>
            <w:r>
              <w:t>3</w:t>
            </w:r>
          </w:p>
          <w:p w:rsidR="00EE319D" w:rsidP="00EA602B" w:rsidRDefault="00EE319D" w14:paraId="0C90CF3D" w14:textId="77777777">
            <w:pPr>
              <w:jc w:val="center"/>
            </w:pPr>
          </w:p>
        </w:tc>
        <w:tc>
          <w:tcPr>
            <w:tcW w:w="2966" w:type="dxa"/>
          </w:tcPr>
          <w:p w:rsidR="00EE319D" w:rsidP="00EA602B" w:rsidRDefault="00EE319D" w14:paraId="2A6B028C" w14:textId="77777777"/>
          <w:p w:rsidR="00EE319D" w:rsidP="00EA602B" w:rsidRDefault="00EE319D" w14:paraId="664D6EDA" w14:textId="77777777">
            <w:r>
              <w:t>Click on the “Open” option on the drop-down menu.</w:t>
            </w:r>
          </w:p>
        </w:tc>
        <w:tc>
          <w:tcPr>
            <w:tcW w:w="1577" w:type="dxa"/>
            <w:gridSpan w:val="3"/>
          </w:tcPr>
          <w:p w:rsidR="00EE319D" w:rsidP="00EA602B" w:rsidRDefault="00EE319D" w14:paraId="43A291AA" w14:textId="77777777"/>
          <w:p w:rsidR="00EE319D" w:rsidP="00EA602B" w:rsidRDefault="00EE319D" w14:paraId="4EBAF2E2" w14:textId="77777777">
            <w:r>
              <w:t>To open a table to test.</w:t>
            </w:r>
          </w:p>
        </w:tc>
        <w:tc>
          <w:tcPr>
            <w:tcW w:w="2124" w:type="dxa"/>
          </w:tcPr>
          <w:p w:rsidR="00EE319D" w:rsidP="00EA602B" w:rsidRDefault="00EE319D" w14:paraId="7504B6EB" w14:textId="77777777"/>
          <w:p w:rsidR="00EE319D" w:rsidP="00EA602B" w:rsidRDefault="00EE319D" w14:paraId="50EA4803" w14:textId="77777777">
            <w:r>
              <w:t>File Search Path pop-up window will appear.</w:t>
            </w:r>
          </w:p>
        </w:tc>
        <w:tc>
          <w:tcPr>
            <w:tcW w:w="1661" w:type="dxa"/>
          </w:tcPr>
          <w:p w:rsidR="00EE319D" w:rsidP="00EA602B" w:rsidRDefault="00EE319D" w14:paraId="46D971A2" w14:textId="77777777"/>
        </w:tc>
      </w:tr>
      <w:tr w:rsidR="00F762BC" w:rsidTr="00EA602B" w14:paraId="6A3AF690" w14:textId="77777777">
        <w:tblPrEx>
          <w:tblCellMar>
            <w:top w:w="0" w:type="dxa"/>
            <w:bottom w:w="0" w:type="dxa"/>
          </w:tblCellMar>
        </w:tblPrEx>
        <w:trPr>
          <w:cantSplit/>
          <w:trHeight w:val="70"/>
        </w:trPr>
        <w:tc>
          <w:tcPr>
            <w:tcW w:w="888" w:type="dxa"/>
          </w:tcPr>
          <w:p w:rsidR="00EE319D" w:rsidP="00EA602B" w:rsidRDefault="00EE319D" w14:paraId="715CDE8D" w14:textId="77777777"/>
          <w:p w:rsidR="00EE319D" w:rsidP="00EA602B" w:rsidRDefault="00EE319D" w14:paraId="12D2AB54" w14:textId="77777777">
            <w:pPr>
              <w:jc w:val="center"/>
            </w:pPr>
            <w:r>
              <w:t>4</w:t>
            </w:r>
          </w:p>
        </w:tc>
        <w:tc>
          <w:tcPr>
            <w:tcW w:w="2966" w:type="dxa"/>
          </w:tcPr>
          <w:p w:rsidR="00EE319D" w:rsidP="00EA602B" w:rsidRDefault="00EE319D" w14:paraId="370382C4" w14:textId="77777777"/>
          <w:p w:rsidR="00EE319D" w:rsidP="00EA602B" w:rsidRDefault="00EE319D" w14:paraId="1CBC7D76" w14:textId="77777777">
            <w:r>
              <w:t>Click on the TEST_DB_TYPE_TABLE.xml file and click open.</w:t>
            </w:r>
          </w:p>
          <w:p w:rsidR="00EE319D" w:rsidP="00EA602B" w:rsidRDefault="00EE319D" w14:paraId="0625CCB2" w14:textId="77777777"/>
        </w:tc>
        <w:tc>
          <w:tcPr>
            <w:tcW w:w="1577" w:type="dxa"/>
            <w:gridSpan w:val="3"/>
          </w:tcPr>
          <w:p w:rsidR="00EE319D" w:rsidP="00EA602B" w:rsidRDefault="00EE319D" w14:paraId="732A7E4F" w14:textId="77777777"/>
          <w:p w:rsidR="00EE319D" w:rsidP="00EA602B" w:rsidRDefault="00EE319D" w14:paraId="403C9F00" w14:textId="77777777">
            <w:r>
              <w:t>To select the table to test.</w:t>
            </w:r>
          </w:p>
        </w:tc>
        <w:tc>
          <w:tcPr>
            <w:tcW w:w="2124" w:type="dxa"/>
          </w:tcPr>
          <w:p w:rsidR="00EE319D" w:rsidP="00EA602B" w:rsidRDefault="00EE319D" w14:paraId="70AC980A" w14:textId="77777777"/>
          <w:p w:rsidR="00EE319D" w:rsidP="00EA602B" w:rsidRDefault="00F762BC" w14:paraId="2851BE0E" w14:textId="77777777">
            <w:commentRangeStart w:id="37"/>
            <w:r>
              <w:t>TYPE</w:t>
            </w:r>
            <w:r w:rsidR="00EE319D">
              <w:t>_TABLE.XML table will appear</w:t>
            </w:r>
            <w:commentRangeEnd w:id="37"/>
            <w:r w:rsidR="00DE4641">
              <w:rPr>
                <w:rStyle w:val="CommentReference"/>
              </w:rPr>
              <w:commentReference w:id="37"/>
            </w:r>
            <w:r w:rsidR="00EE319D">
              <w:t xml:space="preserve">. </w:t>
            </w:r>
          </w:p>
        </w:tc>
        <w:tc>
          <w:tcPr>
            <w:tcW w:w="1661" w:type="dxa"/>
          </w:tcPr>
          <w:p w:rsidR="00EE319D" w:rsidP="00EA602B" w:rsidRDefault="00EE319D" w14:paraId="62F4F3D4" w14:textId="77777777"/>
        </w:tc>
      </w:tr>
      <w:tr w:rsidR="00F762BC" w:rsidTr="00EA602B" w14:paraId="03BCFB09" w14:textId="77777777">
        <w:tblPrEx>
          <w:tblCellMar>
            <w:top w:w="0" w:type="dxa"/>
            <w:bottom w:w="0" w:type="dxa"/>
          </w:tblCellMar>
        </w:tblPrEx>
        <w:trPr>
          <w:cantSplit/>
          <w:trHeight w:val="980"/>
        </w:trPr>
        <w:tc>
          <w:tcPr>
            <w:tcW w:w="888" w:type="dxa"/>
          </w:tcPr>
          <w:p w:rsidR="00EE319D" w:rsidP="00EA602B" w:rsidRDefault="00EE319D" w14:paraId="7311D763" w14:textId="77777777"/>
          <w:p w:rsidR="00EE319D" w:rsidP="00EA602B" w:rsidRDefault="00EE319D" w14:paraId="0E80F272" w14:textId="77777777">
            <w:pPr>
              <w:jc w:val="center"/>
            </w:pPr>
            <w:r>
              <w:t>5</w:t>
            </w:r>
          </w:p>
        </w:tc>
        <w:tc>
          <w:tcPr>
            <w:tcW w:w="2966" w:type="dxa"/>
          </w:tcPr>
          <w:p w:rsidR="00EE319D" w:rsidP="00EA602B" w:rsidRDefault="00EE319D" w14:paraId="03E1AE19" w14:textId="77777777"/>
          <w:p w:rsidR="00EE319D" w:rsidP="00EA602B" w:rsidRDefault="00EE319D" w14:paraId="03E0AEC8" w14:textId="77777777">
            <w:r>
              <w:t>Click on the “File” option on the top left.</w:t>
            </w:r>
          </w:p>
        </w:tc>
        <w:tc>
          <w:tcPr>
            <w:tcW w:w="1577" w:type="dxa"/>
            <w:gridSpan w:val="3"/>
          </w:tcPr>
          <w:p w:rsidR="00EE319D" w:rsidP="00EA602B" w:rsidRDefault="00EE319D" w14:paraId="5D9DDCE3" w14:textId="77777777"/>
          <w:p w:rsidR="00EE319D" w:rsidP="00EA602B" w:rsidRDefault="00EE319D" w14:paraId="0C2FCD14" w14:textId="77777777"/>
        </w:tc>
        <w:tc>
          <w:tcPr>
            <w:tcW w:w="2124" w:type="dxa"/>
          </w:tcPr>
          <w:p w:rsidR="00EE319D" w:rsidP="00EA602B" w:rsidRDefault="00EE319D" w14:paraId="20DB3F3A" w14:textId="77777777"/>
          <w:p w:rsidR="00EE319D" w:rsidP="00EA602B" w:rsidRDefault="00EE319D" w14:paraId="16154813" w14:textId="77777777">
            <w:r>
              <w:t>Drop down menu will appear.</w:t>
            </w:r>
          </w:p>
        </w:tc>
        <w:tc>
          <w:tcPr>
            <w:tcW w:w="1661" w:type="dxa"/>
          </w:tcPr>
          <w:p w:rsidR="00EE319D" w:rsidP="00EA602B" w:rsidRDefault="00EE319D" w14:paraId="497AB6A0" w14:textId="77777777"/>
        </w:tc>
      </w:tr>
      <w:tr w:rsidR="00EE319D" w:rsidTr="00EA602B" w14:paraId="5E589BBC" w14:textId="77777777">
        <w:tblPrEx>
          <w:tblCellMar>
            <w:top w:w="0" w:type="dxa"/>
            <w:bottom w:w="0" w:type="dxa"/>
          </w:tblCellMar>
        </w:tblPrEx>
        <w:trPr>
          <w:cantSplit/>
          <w:trHeight w:val="1160"/>
        </w:trPr>
        <w:tc>
          <w:tcPr>
            <w:tcW w:w="888" w:type="dxa"/>
          </w:tcPr>
          <w:p w:rsidR="00EE319D" w:rsidP="00EA602B" w:rsidRDefault="00EE319D" w14:paraId="03F732C2" w14:textId="77777777"/>
          <w:p w:rsidR="00EE319D" w:rsidP="00EA602B" w:rsidRDefault="00EE319D" w14:paraId="3D62EF94" w14:textId="77777777">
            <w:pPr>
              <w:jc w:val="center"/>
            </w:pPr>
            <w:r>
              <w:t>6</w:t>
            </w:r>
          </w:p>
        </w:tc>
        <w:tc>
          <w:tcPr>
            <w:tcW w:w="2966" w:type="dxa"/>
          </w:tcPr>
          <w:p w:rsidR="00EE319D" w:rsidP="00EA602B" w:rsidRDefault="00EE319D" w14:paraId="178DD5F6" w14:textId="77777777"/>
          <w:p w:rsidR="00EE319D" w:rsidP="00EA602B" w:rsidRDefault="00EE319D" w14:paraId="37560600" w14:textId="77777777">
            <w:r>
              <w:t>Click on the “Compare table to another version” option from the drop-down menu.</w:t>
            </w:r>
          </w:p>
        </w:tc>
        <w:tc>
          <w:tcPr>
            <w:tcW w:w="1577" w:type="dxa"/>
            <w:gridSpan w:val="3"/>
          </w:tcPr>
          <w:p w:rsidR="00EE319D" w:rsidP="00EA602B" w:rsidRDefault="00EE319D" w14:paraId="7A30FA59" w14:textId="77777777"/>
        </w:tc>
        <w:tc>
          <w:tcPr>
            <w:tcW w:w="2124" w:type="dxa"/>
          </w:tcPr>
          <w:p w:rsidR="00EE319D" w:rsidP="00EA602B" w:rsidRDefault="00EE319D" w14:paraId="44012C0E" w14:textId="77777777"/>
          <w:p w:rsidR="00EE319D" w:rsidP="00EA602B" w:rsidRDefault="00EE319D" w14:paraId="7C03FB82" w14:textId="77777777">
            <w:r>
              <w:t>Open pop-up window will appear.</w:t>
            </w:r>
          </w:p>
        </w:tc>
        <w:tc>
          <w:tcPr>
            <w:tcW w:w="1661" w:type="dxa"/>
          </w:tcPr>
          <w:p w:rsidR="00EE319D" w:rsidP="00EA602B" w:rsidRDefault="00EE319D" w14:paraId="3FD4B60B" w14:textId="77777777"/>
        </w:tc>
      </w:tr>
      <w:tr w:rsidR="00EE319D" w:rsidTr="00EA602B" w14:paraId="66DA9455" w14:textId="77777777">
        <w:tblPrEx>
          <w:tblCellMar>
            <w:top w:w="0" w:type="dxa"/>
            <w:bottom w:w="0" w:type="dxa"/>
          </w:tblCellMar>
        </w:tblPrEx>
        <w:trPr>
          <w:cantSplit/>
          <w:trHeight w:val="1610"/>
        </w:trPr>
        <w:tc>
          <w:tcPr>
            <w:tcW w:w="888" w:type="dxa"/>
          </w:tcPr>
          <w:p w:rsidR="00EE319D" w:rsidP="00EA602B" w:rsidRDefault="00EE319D" w14:paraId="085B700A" w14:textId="77777777"/>
          <w:p w:rsidR="00EE319D" w:rsidP="00EA602B" w:rsidRDefault="00EE319D" w14:paraId="36E5E2F6" w14:textId="77777777">
            <w:pPr>
              <w:jc w:val="center"/>
            </w:pPr>
            <w:r>
              <w:t>7</w:t>
            </w:r>
          </w:p>
        </w:tc>
        <w:tc>
          <w:tcPr>
            <w:tcW w:w="2966" w:type="dxa"/>
          </w:tcPr>
          <w:p w:rsidR="00EE319D" w:rsidP="00EA602B" w:rsidRDefault="00EE319D" w14:paraId="2C40BB1B" w14:textId="77777777"/>
          <w:p w:rsidR="00EE319D" w:rsidP="00EA602B" w:rsidRDefault="00EE319D" w14:paraId="4A56B614" w14:textId="77777777">
            <w:commentRangeStart w:id="38"/>
            <w:r>
              <w:t>Click on the TEST_DB_BIG_TABLE</w:t>
            </w:r>
            <w:r w:rsidR="00F762BC">
              <w:t>_V2</w:t>
            </w:r>
            <w:r>
              <w:t>.xml file and click open.</w:t>
            </w:r>
            <w:commentRangeEnd w:id="38"/>
            <w:r w:rsidR="00AD5E22">
              <w:rPr>
                <w:rStyle w:val="CommentReference"/>
              </w:rPr>
              <w:commentReference w:id="38"/>
            </w:r>
          </w:p>
          <w:p w:rsidR="00EE319D" w:rsidP="00EA602B" w:rsidRDefault="00EE319D" w14:paraId="7B93EABD" w14:textId="77777777"/>
        </w:tc>
        <w:tc>
          <w:tcPr>
            <w:tcW w:w="1577" w:type="dxa"/>
            <w:gridSpan w:val="3"/>
          </w:tcPr>
          <w:p w:rsidR="00EE319D" w:rsidP="00EA602B" w:rsidRDefault="00EE319D" w14:paraId="74A14DD1" w14:textId="77777777"/>
          <w:p w:rsidR="00EE319D" w:rsidP="00EA602B" w:rsidRDefault="00EE319D" w14:paraId="6B334030" w14:textId="77777777">
            <w:r>
              <w:t xml:space="preserve">To test </w:t>
            </w:r>
            <w:r w:rsidR="00F762BC">
              <w:t>different versions with different data</w:t>
            </w:r>
            <w:r>
              <w:t xml:space="preserve"> file comparison.</w:t>
            </w:r>
          </w:p>
        </w:tc>
        <w:tc>
          <w:tcPr>
            <w:tcW w:w="2124" w:type="dxa"/>
          </w:tcPr>
          <w:p w:rsidR="00F762BC" w:rsidP="00EA602B" w:rsidRDefault="00F762BC" w14:paraId="2832559E" w14:textId="77777777"/>
          <w:p w:rsidR="00EE319D" w:rsidP="00EA602B" w:rsidRDefault="00EE319D" w14:paraId="2E0B62B2" w14:textId="77777777">
            <w:commentRangeStart w:id="39"/>
            <w:r>
              <w:t>Compare Result pop-up window will appear.</w:t>
            </w:r>
            <w:commentRangeEnd w:id="39"/>
            <w:r w:rsidR="00AD5E22">
              <w:rPr>
                <w:rStyle w:val="CommentReference"/>
              </w:rPr>
              <w:commentReference w:id="39"/>
            </w:r>
          </w:p>
          <w:p w:rsidR="00EE319D" w:rsidP="00EA602B" w:rsidRDefault="00EE319D" w14:paraId="05D60768" w14:textId="77777777">
            <w:r>
              <w:t>Message includes:</w:t>
            </w:r>
          </w:p>
          <w:p w:rsidR="00EE319D" w:rsidP="00EA602B" w:rsidRDefault="00EE319D" w14:paraId="7EE6D1DB" w14:textId="77777777">
            <w:r>
              <w:t xml:space="preserve">“File compare shows </w:t>
            </w:r>
            <w:r w:rsidR="00F762BC">
              <w:t>1</w:t>
            </w:r>
            <w:r>
              <w:t xml:space="preserve"> mismatchs”</w:t>
            </w:r>
          </w:p>
          <w:p w:rsidR="00F762BC" w:rsidP="00EA602B" w:rsidRDefault="00F762BC" w14:paraId="780DBDC9" w14:textId="77777777"/>
          <w:p w:rsidR="00F762BC" w:rsidP="00EA602B" w:rsidRDefault="00F762BC" w14:paraId="4236B258" w14:textId="77777777">
            <w:r>
              <w:t xml:space="preserve">Table Compare Display pop-up window will appear use Figure 1 in the appendix to verify results. </w:t>
            </w:r>
          </w:p>
          <w:p w:rsidR="00F762BC" w:rsidP="00EA602B" w:rsidRDefault="00F762BC" w14:paraId="4764AA38" w14:textId="77777777"/>
        </w:tc>
        <w:tc>
          <w:tcPr>
            <w:tcW w:w="1661" w:type="dxa"/>
          </w:tcPr>
          <w:p w:rsidR="00EE319D" w:rsidP="00EA602B" w:rsidRDefault="00EE319D" w14:paraId="7BE2EE6C" w14:textId="77777777"/>
          <w:p w:rsidR="00F762BC" w:rsidP="00EA602B" w:rsidRDefault="00F762BC" w14:paraId="4BE19B65" w14:textId="77777777">
            <w:r>
              <w:t>For testing purposes, we have provided you the same table, with different data in one column</w:t>
            </w:r>
            <w:r w:rsidR="00EE319D">
              <w:t>.</w:t>
            </w:r>
          </w:p>
          <w:p w:rsidR="00EE319D" w:rsidP="00EA602B" w:rsidRDefault="00EE319D" w14:paraId="29135CC4" w14:textId="77777777">
            <w:r>
              <w:t xml:space="preserve"> </w:t>
            </w:r>
          </w:p>
        </w:tc>
      </w:tr>
      <w:tr w:rsidR="00EE319D" w:rsidTr="00EA602B" w14:paraId="7A00DE64" w14:textId="77777777">
        <w:tblPrEx>
          <w:tblCellMar>
            <w:top w:w="0" w:type="dxa"/>
            <w:bottom w:w="0" w:type="dxa"/>
          </w:tblCellMar>
        </w:tblPrEx>
        <w:trPr>
          <w:trHeight w:val="710"/>
        </w:trPr>
        <w:tc>
          <w:tcPr>
            <w:tcW w:w="9216" w:type="dxa"/>
            <w:gridSpan w:val="7"/>
            <w:tcBorders>
              <w:bottom w:val="single" w:color="auto" w:sz="4" w:space="0"/>
            </w:tcBorders>
          </w:tcPr>
          <w:p w:rsidR="00EE319D" w:rsidP="00EA602B" w:rsidRDefault="00EE319D" w14:paraId="6A796581" w14:textId="77777777">
            <w:r>
              <w:t>Concluding Remarks:</w:t>
            </w:r>
          </w:p>
          <w:p w:rsidR="00EE319D" w:rsidP="00EA602B" w:rsidRDefault="00EE319D" w14:paraId="4E3803E4" w14:textId="77777777">
            <w:r>
              <w:t>N/A</w:t>
            </w:r>
          </w:p>
          <w:p w:rsidRPr="00EE319D" w:rsidR="00EE319D" w:rsidP="00EA602B" w:rsidRDefault="00EE319D" w14:paraId="55FA2F99" w14:textId="77777777">
            <w:pPr>
              <w:tabs>
                <w:tab w:val="left" w:pos="2385"/>
              </w:tabs>
            </w:pPr>
            <w:r>
              <w:tab/>
            </w:r>
          </w:p>
        </w:tc>
      </w:tr>
      <w:tr w:rsidR="00F762BC" w:rsidTr="00EA602B" w14:paraId="526DA53B" w14:textId="77777777">
        <w:tblPrEx>
          <w:tblCellMar>
            <w:top w:w="0" w:type="dxa"/>
            <w:bottom w:w="0" w:type="dxa"/>
          </w:tblCellMar>
        </w:tblPrEx>
        <w:trPr>
          <w:trHeight w:val="890"/>
        </w:trPr>
        <w:tc>
          <w:tcPr>
            <w:tcW w:w="4957" w:type="dxa"/>
            <w:gridSpan w:val="3"/>
          </w:tcPr>
          <w:p w:rsidR="00EE319D" w:rsidP="00EA602B" w:rsidRDefault="00EE319D" w14:paraId="0E608C0E" w14:textId="77777777">
            <w:r>
              <w:t xml:space="preserve">Testing Team: </w:t>
            </w:r>
          </w:p>
          <w:p w:rsidR="00EE319D" w:rsidP="00EA602B" w:rsidRDefault="00EE319D" w14:paraId="28E9B3F4" w14:textId="77777777">
            <w:r>
              <w:t>Briana Sanchez</w:t>
            </w:r>
          </w:p>
        </w:tc>
        <w:tc>
          <w:tcPr>
            <w:tcW w:w="4259" w:type="dxa"/>
            <w:gridSpan w:val="4"/>
          </w:tcPr>
          <w:p w:rsidR="00EE319D" w:rsidP="00EA602B" w:rsidRDefault="00EE319D" w14:paraId="28A95A54" w14:textId="77777777">
            <w:r>
              <w:t>Date Completed:</w:t>
            </w:r>
          </w:p>
          <w:p w:rsidR="00EE319D" w:rsidP="00EA602B" w:rsidRDefault="00EE319D" w14:paraId="03FB1552" w14:textId="77777777">
            <w:r>
              <w:t>TBD</w:t>
            </w:r>
          </w:p>
        </w:tc>
      </w:tr>
    </w:tbl>
    <w:p w:rsidR="00EA602B" w:rsidP="00EA602B" w:rsidRDefault="00EA602B" w14:paraId="5368BC59" w14:textId="77777777">
      <w:pPr>
        <w:pStyle w:val="Heading2"/>
        <w:numPr>
          <w:ilvl w:val="1"/>
          <w:numId w:val="1"/>
        </w:numPr>
        <w:ind w:left="720"/>
      </w:pPr>
      <w:r>
        <w:t>Test CMV_3</w:t>
      </w:r>
    </w:p>
    <w:p w:rsidR="00EA602B" w:rsidP="00EA602B" w:rsidRDefault="00EA602B" w14:paraId="740E7C18" w14:textId="77777777"/>
    <w:p w:rsidRPr="00B34944" w:rsidR="00EA602B" w:rsidP="00EA602B" w:rsidRDefault="00EA602B" w14:paraId="6ABB95C9" w14:textId="77777777">
      <w:pPr>
        <w:ind w:left="900" w:hanging="900"/>
      </w:pPr>
      <w:r w:rsidRPr="00B34944">
        <w:rPr>
          <w:b/>
          <w:bCs/>
        </w:rPr>
        <w:t xml:space="preserve">Objective: </w:t>
      </w:r>
      <w:r>
        <w:rPr>
          <w:b/>
          <w:bCs/>
        </w:rPr>
        <w:t>The objective of this test, will be to test the compare feature works when there is a difference between two versions but with column restrictions.</w:t>
      </w:r>
    </w:p>
    <w:p w:rsidR="00EA602B" w:rsidP="00EA602B" w:rsidRDefault="00EA602B" w14:paraId="396E1D9B" w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rsidR="00EA602B" w:rsidP="00EA602B" w:rsidRDefault="00EA602B" w14:paraId="50729820" w14:textId="77777777">
      <w:pPr>
        <w:ind w:firstLine="630"/>
      </w:pPr>
      <w:r>
        <w:rPr>
          <w:sz w:val="22"/>
          <w:szCs w:val="22"/>
        </w:rPr>
        <w:t>DbEdit.jar</w:t>
      </w:r>
    </w:p>
    <w:p w:rsidR="00EA602B" w:rsidP="00EA602B" w:rsidRDefault="00EA602B" w14:paraId="5742F524" w14:textId="77777777">
      <w:pPr>
        <w:ind w:left="630"/>
      </w:pPr>
      <w:r>
        <w:rPr>
          <w:sz w:val="22"/>
          <w:szCs w:val="22"/>
        </w:rPr>
        <w:t>TEST_DB.xml</w:t>
      </w:r>
    </w:p>
    <w:p w:rsidR="00EA602B" w:rsidP="00EA602B" w:rsidRDefault="00EA602B" w14:paraId="3EC34709" w14:textId="77777777">
      <w:pPr>
        <w:ind w:left="630"/>
      </w:pPr>
      <w:r>
        <w:rPr>
          <w:sz w:val="22"/>
          <w:szCs w:val="22"/>
        </w:rPr>
        <w:t>TEST_DB__BIG_TABLE.XML</w:t>
      </w:r>
    </w:p>
    <w:p w:rsidR="00EA602B" w:rsidP="00EA602B" w:rsidRDefault="00EA602B" w14:paraId="6488FFC1" w14:textId="77777777">
      <w:pPr>
        <w:ind w:left="630"/>
      </w:pPr>
      <w:r>
        <w:rPr>
          <w:sz w:val="22"/>
          <w:szCs w:val="22"/>
        </w:rPr>
        <w:t>TEST_DB__CONSTRAINT_TABLE.XML</w:t>
      </w:r>
    </w:p>
    <w:p w:rsidR="00EA602B" w:rsidP="00EA602B" w:rsidRDefault="00EA602B" w14:paraId="76C886FF" w14:textId="77777777">
      <w:pPr>
        <w:ind w:left="630"/>
        <w:rPr>
          <w:sz w:val="22"/>
          <w:szCs w:val="22"/>
        </w:rPr>
      </w:pPr>
      <w:r>
        <w:rPr>
          <w:sz w:val="22"/>
          <w:szCs w:val="22"/>
        </w:rPr>
        <w:t>TEST_DB__TYPE_TABLE.XML</w:t>
      </w:r>
    </w:p>
    <w:p w:rsidR="00EA602B" w:rsidP="00EA602B" w:rsidRDefault="00EA602B" w14:paraId="05EFD675" w14:textId="77777777">
      <w:pPr>
        <w:ind w:left="630"/>
      </w:pPr>
      <w:r>
        <w:rPr>
          <w:sz w:val="22"/>
          <w:szCs w:val="22"/>
        </w:rPr>
        <w:t>TEST_DB__TYPE_TABLE_V2.XML</w:t>
      </w:r>
    </w:p>
    <w:p w:rsidR="00EA602B" w:rsidP="00EA602B" w:rsidRDefault="00EA602B" w14:paraId="5D02F6AE" w14:textId="77777777">
      <w:pPr>
        <w:ind w:left="630" w:hanging="630"/>
      </w:pPr>
    </w:p>
    <w:p w:rsidR="00EA602B" w:rsidP="00EA602B" w:rsidRDefault="00EA602B" w14:paraId="55BE698B" w14:textId="77777777">
      <w:pPr>
        <w:pStyle w:val="Paragraph"/>
        <w:sectPr w:rsidR="00EA602B">
          <w:headerReference w:type="default" r:id="rId18"/>
          <w:footerReference w:type="default" r:id="rId19"/>
          <w:type w:val="continuous"/>
          <w:pgSz w:w="12240" w:h="15840" w:orient="portrait" w:code="1"/>
          <w:pgMar w:top="1440" w:right="1440" w:bottom="1440" w:left="1800" w:header="720" w:footer="720" w:gutter="0"/>
          <w:cols w:space="720"/>
        </w:sectPr>
      </w:pPr>
    </w:p>
    <w:p w:rsidR="00EA602B" w:rsidP="00EA602B" w:rsidRDefault="00EA602B" w14:paraId="04E3EEC3"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44"/>
        <w:gridCol w:w="2966"/>
        <w:gridCol w:w="1073"/>
        <w:gridCol w:w="11"/>
        <w:gridCol w:w="413"/>
        <w:gridCol w:w="2088"/>
        <w:gridCol w:w="1595"/>
      </w:tblGrid>
      <w:tr w:rsidR="00EA602B" w:rsidTr="00677E9A" w14:paraId="5AB8367E" w14:textId="77777777">
        <w:tblPrEx>
          <w:tblCellMar>
            <w:top w:w="0" w:type="dxa"/>
            <w:bottom w:w="0" w:type="dxa"/>
          </w:tblCellMar>
        </w:tblPrEx>
        <w:trPr>
          <w:cantSplit/>
          <w:trHeight w:val="300"/>
        </w:trPr>
        <w:tc>
          <w:tcPr>
            <w:tcW w:w="4968" w:type="dxa"/>
            <w:gridSpan w:val="4"/>
          </w:tcPr>
          <w:p w:rsidR="00EA602B" w:rsidP="00EA602B" w:rsidRDefault="00EA602B" w14:paraId="374B6C95" w14:textId="77777777">
            <w:r>
              <w:t>Test No.: CMV_2</w:t>
            </w:r>
          </w:p>
        </w:tc>
        <w:tc>
          <w:tcPr>
            <w:tcW w:w="4248" w:type="dxa"/>
            <w:gridSpan w:val="3"/>
          </w:tcPr>
          <w:p w:rsidR="00EA602B" w:rsidP="00EA602B" w:rsidRDefault="00EA602B" w14:paraId="63915D61" w14:textId="77777777">
            <w:r>
              <w:t>Current Status: Pending</w:t>
            </w:r>
          </w:p>
        </w:tc>
      </w:tr>
      <w:tr w:rsidR="00EA602B" w:rsidTr="00EA602B" w14:paraId="0D21442E" w14:textId="77777777">
        <w:tblPrEx>
          <w:tblCellMar>
            <w:top w:w="0" w:type="dxa"/>
            <w:bottom w:w="0" w:type="dxa"/>
          </w:tblCellMar>
        </w:tblPrEx>
        <w:trPr>
          <w:cantSplit/>
          <w:trHeight w:val="300"/>
        </w:trPr>
        <w:tc>
          <w:tcPr>
            <w:tcW w:w="9216" w:type="dxa"/>
            <w:gridSpan w:val="7"/>
          </w:tcPr>
          <w:p w:rsidRPr="00E47986" w:rsidR="00EA602B" w:rsidP="00EA602B" w:rsidRDefault="00EA602B" w14:paraId="680F5AF6" w14:textId="77777777">
            <w:r w:rsidRPr="00E47986">
              <w:t xml:space="preserve">Test title:  </w:t>
            </w:r>
            <w:r>
              <w:t>Testing comparing feature on two different versions and column restriction.</w:t>
            </w:r>
          </w:p>
          <w:p w:rsidRPr="00E47986" w:rsidR="00EA602B" w:rsidP="00EA602B" w:rsidRDefault="00EA602B" w14:paraId="30216B61" w14:textId="77777777"/>
        </w:tc>
      </w:tr>
      <w:tr w:rsidR="00EA602B" w:rsidTr="00EA602B" w14:paraId="5647EBAB" w14:textId="77777777">
        <w:tblPrEx>
          <w:tblCellMar>
            <w:top w:w="0" w:type="dxa"/>
            <w:bottom w:w="0" w:type="dxa"/>
          </w:tblCellMar>
        </w:tblPrEx>
        <w:trPr>
          <w:cantSplit/>
          <w:trHeight w:val="458"/>
        </w:trPr>
        <w:tc>
          <w:tcPr>
            <w:tcW w:w="9216" w:type="dxa"/>
            <w:gridSpan w:val="7"/>
          </w:tcPr>
          <w:p w:rsidRPr="00E47986" w:rsidR="00EA602B" w:rsidP="00EA602B" w:rsidRDefault="00EA602B" w14:paraId="50414751" w14:textId="77777777">
            <w:r w:rsidRPr="00E47986">
              <w:t>Testing approach</w:t>
            </w:r>
            <w:r>
              <w:t>: Black box testing.</w:t>
            </w:r>
          </w:p>
          <w:p w:rsidRPr="00E47986" w:rsidR="00EA602B" w:rsidP="00EA602B" w:rsidRDefault="00EA602B" w14:paraId="7359C783" w14:textId="77777777"/>
        </w:tc>
      </w:tr>
      <w:tr w:rsidR="00EA602B" w:rsidTr="00677E9A" w14:paraId="75573B87" w14:textId="77777777">
        <w:tblPrEx>
          <w:tblCellMar>
            <w:top w:w="0" w:type="dxa"/>
            <w:bottom w:w="0" w:type="dxa"/>
          </w:tblCellMar>
        </w:tblPrEx>
        <w:trPr>
          <w:cantSplit/>
          <w:trHeight w:val="1088"/>
        </w:trPr>
        <w:tc>
          <w:tcPr>
            <w:tcW w:w="888" w:type="dxa"/>
          </w:tcPr>
          <w:p w:rsidR="00EA602B" w:rsidP="00EA602B" w:rsidRDefault="00EA602B" w14:paraId="2028DB5C" w14:textId="77777777">
            <w:r>
              <w:t>STEP</w:t>
            </w:r>
          </w:p>
          <w:p w:rsidR="00EA602B" w:rsidP="00EA602B" w:rsidRDefault="00EA602B" w14:paraId="5A7422E6" w14:textId="77777777"/>
          <w:p w:rsidR="00EA602B" w:rsidP="00EA602B" w:rsidRDefault="00EA602B" w14:paraId="346BC086" w14:textId="77777777">
            <w:pPr>
              <w:jc w:val="center"/>
            </w:pPr>
            <w:r>
              <w:t>1</w:t>
            </w:r>
          </w:p>
        </w:tc>
        <w:tc>
          <w:tcPr>
            <w:tcW w:w="2966" w:type="dxa"/>
          </w:tcPr>
          <w:p w:rsidR="00EA602B" w:rsidP="00EA602B" w:rsidRDefault="00EA602B" w14:paraId="24C5AEE5" w14:textId="77777777">
            <w:r>
              <w:t>OPERATOR ACTION</w:t>
            </w:r>
          </w:p>
          <w:p w:rsidR="00EA602B" w:rsidP="00EA602B" w:rsidRDefault="00EA602B" w14:paraId="4ED35557" w14:textId="77777777"/>
          <w:p w:rsidR="00EA602B" w:rsidP="00EA602B" w:rsidRDefault="00EA602B" w14:paraId="1C7DD5C1" w14:textId="77777777">
            <w:r>
              <w:t>Run dbEdit.jar</w:t>
            </w:r>
          </w:p>
        </w:tc>
        <w:tc>
          <w:tcPr>
            <w:tcW w:w="1577" w:type="dxa"/>
            <w:gridSpan w:val="3"/>
          </w:tcPr>
          <w:p w:rsidR="00EA602B" w:rsidP="00EA602B" w:rsidRDefault="00EA602B" w14:paraId="227E1D37" w14:textId="77777777">
            <w:r>
              <w:t>PURPOSE</w:t>
            </w:r>
          </w:p>
          <w:p w:rsidR="00EA602B" w:rsidP="00EA602B" w:rsidRDefault="00EA602B" w14:paraId="5B338120" w14:textId="77777777"/>
          <w:p w:rsidR="00EA602B" w:rsidP="00EA602B" w:rsidRDefault="00EA602B" w14:paraId="61ED80AA" w14:textId="77777777">
            <w:r>
              <w:t>Open the software.</w:t>
            </w:r>
          </w:p>
        </w:tc>
        <w:tc>
          <w:tcPr>
            <w:tcW w:w="2124" w:type="dxa"/>
          </w:tcPr>
          <w:p w:rsidR="00EA602B" w:rsidP="00EA602B" w:rsidRDefault="00EA602B" w14:paraId="6F6DE401" w14:textId="77777777">
            <w:r>
              <w:t>EXEPCTED RESULTS</w:t>
            </w:r>
          </w:p>
          <w:p w:rsidR="00EA602B" w:rsidP="00EA602B" w:rsidRDefault="00EA602B" w14:paraId="65D0E9EE" w14:textId="77777777"/>
          <w:p w:rsidR="00EA602B" w:rsidP="00EA602B" w:rsidRDefault="00EA602B" w14:paraId="1AAB3B23" w14:textId="77777777">
            <w:r>
              <w:t>The system will open with no table found.</w:t>
            </w:r>
          </w:p>
        </w:tc>
        <w:tc>
          <w:tcPr>
            <w:tcW w:w="1661" w:type="dxa"/>
          </w:tcPr>
          <w:p w:rsidR="00EA602B" w:rsidP="00EA602B" w:rsidRDefault="00EA602B" w14:paraId="360861DE" w14:textId="77777777">
            <w:r>
              <w:t>COMMENTS</w:t>
            </w:r>
          </w:p>
          <w:p w:rsidR="00EA602B" w:rsidP="00EA602B" w:rsidRDefault="00EA602B" w14:paraId="7A9F454E" w14:textId="77777777"/>
          <w:p w:rsidR="00EA602B" w:rsidP="00EA602B" w:rsidRDefault="00EA602B" w14:paraId="4B32C25D" w14:textId="77777777"/>
        </w:tc>
      </w:tr>
      <w:tr w:rsidR="00EA602B" w:rsidTr="00677E9A" w14:paraId="76D8A6DA" w14:textId="77777777">
        <w:tblPrEx>
          <w:tblCellMar>
            <w:top w:w="0" w:type="dxa"/>
            <w:bottom w:w="0" w:type="dxa"/>
          </w:tblCellMar>
        </w:tblPrEx>
        <w:trPr>
          <w:cantSplit/>
          <w:trHeight w:val="800"/>
        </w:trPr>
        <w:tc>
          <w:tcPr>
            <w:tcW w:w="888" w:type="dxa"/>
          </w:tcPr>
          <w:p w:rsidR="00EA602B" w:rsidP="00EA602B" w:rsidRDefault="00EA602B" w14:paraId="2E93B0C4" w14:textId="77777777"/>
          <w:p w:rsidR="00EA602B" w:rsidP="00EA602B" w:rsidRDefault="00EA602B" w14:paraId="72F11974" w14:textId="77777777">
            <w:pPr>
              <w:jc w:val="center"/>
            </w:pPr>
            <w:r>
              <w:t>2</w:t>
            </w:r>
          </w:p>
        </w:tc>
        <w:tc>
          <w:tcPr>
            <w:tcW w:w="2966" w:type="dxa"/>
          </w:tcPr>
          <w:p w:rsidR="00EA602B" w:rsidP="00EA602B" w:rsidRDefault="00EA602B" w14:paraId="266A7792" w14:textId="77777777"/>
          <w:p w:rsidR="00EA602B" w:rsidP="00EA602B" w:rsidRDefault="00EA602B" w14:paraId="5D79DC67" w14:textId="77777777">
            <w:r>
              <w:t>Click on the “File” option on the top left.</w:t>
            </w:r>
          </w:p>
        </w:tc>
        <w:tc>
          <w:tcPr>
            <w:tcW w:w="1577" w:type="dxa"/>
            <w:gridSpan w:val="3"/>
          </w:tcPr>
          <w:p w:rsidR="00EA602B" w:rsidP="00EA602B" w:rsidRDefault="00EA602B" w14:paraId="27093662" w14:textId="77777777"/>
          <w:p w:rsidR="00EA602B" w:rsidP="00EA602B" w:rsidRDefault="00EA602B" w14:paraId="277814B6" w14:textId="77777777"/>
        </w:tc>
        <w:tc>
          <w:tcPr>
            <w:tcW w:w="2124" w:type="dxa"/>
          </w:tcPr>
          <w:p w:rsidR="00EA602B" w:rsidP="00EA602B" w:rsidRDefault="00EA602B" w14:paraId="44BF4C0E" w14:textId="77777777"/>
          <w:p w:rsidR="00EA602B" w:rsidP="00EA602B" w:rsidRDefault="00EA602B" w14:paraId="79D588ED" w14:textId="77777777">
            <w:r>
              <w:t>Drop down menu will appear.</w:t>
            </w:r>
          </w:p>
        </w:tc>
        <w:tc>
          <w:tcPr>
            <w:tcW w:w="1661" w:type="dxa"/>
          </w:tcPr>
          <w:p w:rsidR="00EA602B" w:rsidP="00EA602B" w:rsidRDefault="00EA602B" w14:paraId="0FF2F61E" w14:textId="77777777"/>
        </w:tc>
      </w:tr>
      <w:tr w:rsidR="00EA602B" w:rsidTr="00677E9A" w14:paraId="0CF3B229" w14:textId="77777777">
        <w:tblPrEx>
          <w:tblCellMar>
            <w:top w:w="0" w:type="dxa"/>
            <w:bottom w:w="0" w:type="dxa"/>
          </w:tblCellMar>
        </w:tblPrEx>
        <w:trPr>
          <w:cantSplit/>
          <w:trHeight w:val="1250"/>
        </w:trPr>
        <w:tc>
          <w:tcPr>
            <w:tcW w:w="888" w:type="dxa"/>
          </w:tcPr>
          <w:p w:rsidR="00EA602B" w:rsidP="00EA602B" w:rsidRDefault="00EA602B" w14:paraId="7085DDBF" w14:textId="77777777"/>
          <w:p w:rsidR="00EA602B" w:rsidP="00EA602B" w:rsidRDefault="00EA602B" w14:paraId="5A98DF99" w14:textId="77777777">
            <w:pPr>
              <w:jc w:val="center"/>
            </w:pPr>
            <w:r>
              <w:t>3</w:t>
            </w:r>
          </w:p>
          <w:p w:rsidR="00EA602B" w:rsidP="00EA602B" w:rsidRDefault="00EA602B" w14:paraId="35C6CA1F" w14:textId="77777777">
            <w:pPr>
              <w:jc w:val="center"/>
            </w:pPr>
          </w:p>
        </w:tc>
        <w:tc>
          <w:tcPr>
            <w:tcW w:w="2966" w:type="dxa"/>
          </w:tcPr>
          <w:p w:rsidR="00EA602B" w:rsidP="00EA602B" w:rsidRDefault="00EA602B" w14:paraId="2644E36D" w14:textId="77777777"/>
          <w:p w:rsidR="00EA602B" w:rsidP="00EA602B" w:rsidRDefault="00EA602B" w14:paraId="3BD5901C" w14:textId="77777777">
            <w:r>
              <w:t>Click on the “Open” option on the drop-down menu.</w:t>
            </w:r>
          </w:p>
        </w:tc>
        <w:tc>
          <w:tcPr>
            <w:tcW w:w="1577" w:type="dxa"/>
            <w:gridSpan w:val="3"/>
          </w:tcPr>
          <w:p w:rsidR="00EA602B" w:rsidP="00EA602B" w:rsidRDefault="00EA602B" w14:paraId="0B064EE7" w14:textId="77777777"/>
          <w:p w:rsidR="00EA602B" w:rsidP="00EA602B" w:rsidRDefault="00EA602B" w14:paraId="0C0DA766" w14:textId="77777777">
            <w:r>
              <w:t>To open a table to test.</w:t>
            </w:r>
          </w:p>
        </w:tc>
        <w:tc>
          <w:tcPr>
            <w:tcW w:w="2124" w:type="dxa"/>
          </w:tcPr>
          <w:p w:rsidR="00EA602B" w:rsidP="00EA602B" w:rsidRDefault="00EA602B" w14:paraId="02DB9F5E" w14:textId="77777777"/>
          <w:p w:rsidR="00EA602B" w:rsidP="00EA602B" w:rsidRDefault="00EA602B" w14:paraId="3E7D8C2D" w14:textId="77777777">
            <w:r>
              <w:t>File Search Path pop-up window will appear.</w:t>
            </w:r>
          </w:p>
        </w:tc>
        <w:tc>
          <w:tcPr>
            <w:tcW w:w="1661" w:type="dxa"/>
          </w:tcPr>
          <w:p w:rsidR="00EA602B" w:rsidP="00EA602B" w:rsidRDefault="00EA602B" w14:paraId="71776893" w14:textId="77777777"/>
        </w:tc>
      </w:tr>
      <w:tr w:rsidR="00EA602B" w:rsidTr="00677E9A" w14:paraId="0D551053" w14:textId="77777777">
        <w:tblPrEx>
          <w:tblCellMar>
            <w:top w:w="0" w:type="dxa"/>
            <w:bottom w:w="0" w:type="dxa"/>
          </w:tblCellMar>
        </w:tblPrEx>
        <w:trPr>
          <w:cantSplit/>
          <w:trHeight w:val="70"/>
        </w:trPr>
        <w:tc>
          <w:tcPr>
            <w:tcW w:w="888" w:type="dxa"/>
          </w:tcPr>
          <w:p w:rsidR="00EA602B" w:rsidP="00EA602B" w:rsidRDefault="00EA602B" w14:paraId="7C0691F4" w14:textId="77777777"/>
          <w:p w:rsidR="00EA602B" w:rsidP="00EA602B" w:rsidRDefault="00EA602B" w14:paraId="231A2D49" w14:textId="77777777">
            <w:pPr>
              <w:jc w:val="center"/>
            </w:pPr>
            <w:r>
              <w:t>4</w:t>
            </w:r>
          </w:p>
        </w:tc>
        <w:tc>
          <w:tcPr>
            <w:tcW w:w="2966" w:type="dxa"/>
          </w:tcPr>
          <w:p w:rsidR="00EA602B" w:rsidP="00EA602B" w:rsidRDefault="00EA602B" w14:paraId="3E4815DF" w14:textId="77777777"/>
          <w:p w:rsidR="00EA602B" w:rsidP="00EA602B" w:rsidRDefault="00EA602B" w14:paraId="6E7BE95F" w14:textId="77777777">
            <w:r>
              <w:t>Click on the TEST_DB_TYPE_TABLE.xml file and click open.</w:t>
            </w:r>
          </w:p>
          <w:p w:rsidR="00EA602B" w:rsidP="00EA602B" w:rsidRDefault="00EA602B" w14:paraId="22B4C7CA" w14:textId="77777777"/>
        </w:tc>
        <w:tc>
          <w:tcPr>
            <w:tcW w:w="1577" w:type="dxa"/>
            <w:gridSpan w:val="3"/>
          </w:tcPr>
          <w:p w:rsidR="00EA602B" w:rsidP="00EA602B" w:rsidRDefault="00EA602B" w14:paraId="0C6167FA" w14:textId="77777777"/>
          <w:p w:rsidR="00EA602B" w:rsidP="00EA602B" w:rsidRDefault="00EA602B" w14:paraId="0FDEA243" w14:textId="77777777">
            <w:r>
              <w:t>To select the table to test.</w:t>
            </w:r>
          </w:p>
        </w:tc>
        <w:tc>
          <w:tcPr>
            <w:tcW w:w="2124" w:type="dxa"/>
          </w:tcPr>
          <w:p w:rsidR="00EA602B" w:rsidP="00EA602B" w:rsidRDefault="00EA602B" w14:paraId="6B039FE8" w14:textId="77777777"/>
          <w:p w:rsidR="00EA602B" w:rsidP="00EA602B" w:rsidRDefault="00EA602B" w14:paraId="051A70A2" w14:textId="77777777">
            <w:commentRangeStart w:id="40"/>
            <w:r>
              <w:t xml:space="preserve">TYPE_TABLE.XML table will appear. </w:t>
            </w:r>
            <w:commentRangeEnd w:id="40"/>
            <w:r w:rsidR="005B18C7">
              <w:rPr>
                <w:rStyle w:val="CommentReference"/>
              </w:rPr>
              <w:commentReference w:id="40"/>
            </w:r>
          </w:p>
        </w:tc>
        <w:tc>
          <w:tcPr>
            <w:tcW w:w="1661" w:type="dxa"/>
          </w:tcPr>
          <w:p w:rsidR="00EA602B" w:rsidP="00EA602B" w:rsidRDefault="00EA602B" w14:paraId="625FB950" w14:textId="77777777"/>
        </w:tc>
      </w:tr>
      <w:tr w:rsidR="00EA602B" w:rsidTr="00677E9A" w14:paraId="2591BA53" w14:textId="77777777">
        <w:tblPrEx>
          <w:tblCellMar>
            <w:top w:w="0" w:type="dxa"/>
            <w:bottom w:w="0" w:type="dxa"/>
          </w:tblCellMar>
        </w:tblPrEx>
        <w:trPr>
          <w:cantSplit/>
          <w:trHeight w:val="70"/>
        </w:trPr>
        <w:tc>
          <w:tcPr>
            <w:tcW w:w="888" w:type="dxa"/>
          </w:tcPr>
          <w:p w:rsidR="00EA602B" w:rsidP="00EA602B" w:rsidRDefault="00EA602B" w14:paraId="136006F6" w14:textId="77777777">
            <w:pPr>
              <w:jc w:val="center"/>
            </w:pPr>
          </w:p>
          <w:p w:rsidR="00EA602B" w:rsidP="00EA602B" w:rsidRDefault="00EA602B" w14:paraId="65F7D7CB" w14:textId="77777777">
            <w:pPr>
              <w:jc w:val="center"/>
            </w:pPr>
            <w:r>
              <w:t>5</w:t>
            </w:r>
          </w:p>
        </w:tc>
        <w:tc>
          <w:tcPr>
            <w:tcW w:w="2966" w:type="dxa"/>
          </w:tcPr>
          <w:p w:rsidR="00EA602B" w:rsidP="00EA602B" w:rsidRDefault="00EA602B" w14:paraId="701E6B13" w14:textId="77777777"/>
          <w:p w:rsidR="00EA602B" w:rsidP="00EA602B" w:rsidRDefault="00EA602B" w14:paraId="59FE9A0F" w14:textId="77777777">
            <w:r>
              <w:t>Click on the “Options” option on the top left.</w:t>
            </w:r>
          </w:p>
        </w:tc>
        <w:tc>
          <w:tcPr>
            <w:tcW w:w="1577" w:type="dxa"/>
            <w:gridSpan w:val="3"/>
          </w:tcPr>
          <w:p w:rsidR="00EA602B" w:rsidP="00EA602B" w:rsidRDefault="00EA602B" w14:paraId="1769097E" w14:textId="77777777"/>
          <w:p w:rsidR="00EA602B" w:rsidP="00EA602B" w:rsidRDefault="00EA602B" w14:paraId="339DEAA9" w14:textId="77777777"/>
        </w:tc>
        <w:tc>
          <w:tcPr>
            <w:tcW w:w="2124" w:type="dxa"/>
          </w:tcPr>
          <w:p w:rsidR="00EA602B" w:rsidP="00EA602B" w:rsidRDefault="00EA602B" w14:paraId="4C401E99" w14:textId="77777777"/>
          <w:p w:rsidR="00EA602B" w:rsidP="00EA602B" w:rsidRDefault="00EA602B" w14:paraId="52E2BF2E" w14:textId="77777777">
            <w:r>
              <w:t>Drop down menu will appear</w:t>
            </w:r>
          </w:p>
          <w:p w:rsidR="00EA602B" w:rsidP="00EA602B" w:rsidRDefault="00EA602B" w14:paraId="5FCD1B41" w14:textId="77777777"/>
        </w:tc>
        <w:tc>
          <w:tcPr>
            <w:tcW w:w="1661" w:type="dxa"/>
          </w:tcPr>
          <w:p w:rsidR="00EA602B" w:rsidP="00EA602B" w:rsidRDefault="00EA602B" w14:paraId="5A9B7AC2" w14:textId="77777777"/>
          <w:p w:rsidR="00EA602B" w:rsidP="00EA602B" w:rsidRDefault="00EA602B" w14:paraId="19C13EC5" w14:textId="77777777"/>
        </w:tc>
      </w:tr>
      <w:tr w:rsidR="00EA602B" w:rsidTr="00677E9A" w14:paraId="7E3744A6" w14:textId="77777777">
        <w:tblPrEx>
          <w:tblCellMar>
            <w:top w:w="0" w:type="dxa"/>
            <w:bottom w:w="0" w:type="dxa"/>
          </w:tblCellMar>
        </w:tblPrEx>
        <w:trPr>
          <w:cantSplit/>
          <w:trHeight w:val="70"/>
        </w:trPr>
        <w:tc>
          <w:tcPr>
            <w:tcW w:w="888" w:type="dxa"/>
          </w:tcPr>
          <w:p w:rsidR="00EA602B" w:rsidP="00EA602B" w:rsidRDefault="00EA602B" w14:paraId="62A5C2D0" w14:textId="77777777">
            <w:pPr>
              <w:jc w:val="center"/>
            </w:pPr>
          </w:p>
          <w:p w:rsidR="00EA602B" w:rsidP="00EA602B" w:rsidRDefault="00EA602B" w14:paraId="0C2F9C67" w14:textId="77777777">
            <w:pPr>
              <w:jc w:val="center"/>
            </w:pPr>
            <w:r>
              <w:t>6</w:t>
            </w:r>
          </w:p>
        </w:tc>
        <w:tc>
          <w:tcPr>
            <w:tcW w:w="2966" w:type="dxa"/>
          </w:tcPr>
          <w:p w:rsidR="00EA602B" w:rsidP="00EA602B" w:rsidRDefault="00EA602B" w14:paraId="198FD20B" w14:textId="77777777"/>
          <w:p w:rsidR="00EA602B" w:rsidP="00EA602B" w:rsidRDefault="00EA602B" w14:paraId="3D79B36F" w14:textId="77777777">
            <w:r>
              <w:t xml:space="preserve">Select “Column Selection” option from drop down. </w:t>
            </w:r>
          </w:p>
          <w:p w:rsidR="00EA602B" w:rsidP="00EA602B" w:rsidRDefault="00EA602B" w14:paraId="00E56F16" w14:textId="77777777"/>
        </w:tc>
        <w:tc>
          <w:tcPr>
            <w:tcW w:w="1577" w:type="dxa"/>
            <w:gridSpan w:val="3"/>
          </w:tcPr>
          <w:p w:rsidR="00EA602B" w:rsidP="00EA602B" w:rsidRDefault="00EA602B" w14:paraId="7CE35696" w14:textId="77777777"/>
          <w:p w:rsidR="00EA602B" w:rsidP="00EA602B" w:rsidRDefault="00EA602B" w14:paraId="387DB028" w14:textId="77777777"/>
        </w:tc>
        <w:tc>
          <w:tcPr>
            <w:tcW w:w="2124" w:type="dxa"/>
          </w:tcPr>
          <w:p w:rsidR="00EA602B" w:rsidP="00EA602B" w:rsidRDefault="00EA602B" w14:paraId="48DBB0B1" w14:textId="77777777"/>
          <w:p w:rsidR="00EA602B" w:rsidP="00EA602B" w:rsidRDefault="00EA602B" w14:paraId="2F165F0D" w14:textId="77777777">
            <w:commentRangeStart w:id="41"/>
            <w:r>
              <w:t>Enable/Disable Columns pop-up window will appear</w:t>
            </w:r>
            <w:commentRangeEnd w:id="41"/>
            <w:r w:rsidR="005B18C7">
              <w:rPr>
                <w:rStyle w:val="CommentReference"/>
              </w:rPr>
              <w:commentReference w:id="41"/>
            </w:r>
          </w:p>
          <w:p w:rsidR="00EA602B" w:rsidP="00EA602B" w:rsidRDefault="00EA602B" w14:paraId="08494D05" w14:textId="77777777"/>
        </w:tc>
        <w:tc>
          <w:tcPr>
            <w:tcW w:w="1661" w:type="dxa"/>
          </w:tcPr>
          <w:p w:rsidR="00EA602B" w:rsidP="00EA602B" w:rsidRDefault="00EA602B" w14:paraId="7F1C5D61" w14:textId="77777777"/>
        </w:tc>
      </w:tr>
      <w:tr w:rsidR="00EA602B" w:rsidTr="00677E9A" w14:paraId="1AD25F1C" w14:textId="77777777">
        <w:tblPrEx>
          <w:tblCellMar>
            <w:top w:w="0" w:type="dxa"/>
            <w:bottom w:w="0" w:type="dxa"/>
          </w:tblCellMar>
        </w:tblPrEx>
        <w:trPr>
          <w:cantSplit/>
          <w:trHeight w:val="70"/>
        </w:trPr>
        <w:tc>
          <w:tcPr>
            <w:tcW w:w="888" w:type="dxa"/>
          </w:tcPr>
          <w:p w:rsidR="00EA602B" w:rsidP="00EA602B" w:rsidRDefault="00EA602B" w14:paraId="2951A298" w14:textId="77777777">
            <w:pPr>
              <w:jc w:val="center"/>
            </w:pPr>
          </w:p>
          <w:p w:rsidR="00EA602B" w:rsidP="00EA602B" w:rsidRDefault="00EA602B" w14:paraId="3BD778A9" w14:textId="77777777">
            <w:pPr>
              <w:jc w:val="center"/>
            </w:pPr>
            <w:r>
              <w:t>7</w:t>
            </w:r>
          </w:p>
        </w:tc>
        <w:tc>
          <w:tcPr>
            <w:tcW w:w="2966" w:type="dxa"/>
          </w:tcPr>
          <w:p w:rsidR="00EA602B" w:rsidP="00EA602B" w:rsidRDefault="00EA602B" w14:paraId="543CC442" w14:textId="77777777"/>
          <w:p w:rsidR="00EA602B" w:rsidP="00EA602B" w:rsidRDefault="00EA602B" w14:paraId="3A420227" w14:textId="77777777">
            <w:r>
              <w:t>All the enabled column should be checked,</w:t>
            </w:r>
          </w:p>
          <w:p w:rsidR="00EA602B" w:rsidP="00EA602B" w:rsidRDefault="00EA602B" w14:paraId="11595468" w14:textId="77777777">
            <w:r>
              <w:t>Un-check the FIELD_SMALLINT .</w:t>
            </w:r>
          </w:p>
          <w:p w:rsidR="00EA602B" w:rsidP="00EA602B" w:rsidRDefault="00EA602B" w14:paraId="2B07E323" w14:textId="77777777">
            <w:commentRangeStart w:id="42"/>
            <w:r>
              <w:t>Close the window.</w:t>
            </w:r>
            <w:commentRangeEnd w:id="42"/>
            <w:r w:rsidR="005B18C7">
              <w:rPr>
                <w:rStyle w:val="CommentReference"/>
              </w:rPr>
              <w:commentReference w:id="42"/>
            </w:r>
          </w:p>
          <w:p w:rsidR="00EA602B" w:rsidP="00EA602B" w:rsidRDefault="00EA602B" w14:paraId="68A188E2" w14:textId="77777777"/>
        </w:tc>
        <w:tc>
          <w:tcPr>
            <w:tcW w:w="1577" w:type="dxa"/>
            <w:gridSpan w:val="3"/>
          </w:tcPr>
          <w:p w:rsidR="00EA602B" w:rsidP="00EA602B" w:rsidRDefault="00EA602B" w14:paraId="180D37C5" w14:textId="77777777"/>
          <w:p w:rsidR="00EA602B" w:rsidP="00EA602B" w:rsidRDefault="00EA602B" w14:paraId="4E214919" w14:textId="77777777">
            <w:r>
              <w:t>To set column restrictions.</w:t>
            </w:r>
          </w:p>
        </w:tc>
        <w:tc>
          <w:tcPr>
            <w:tcW w:w="2124" w:type="dxa"/>
          </w:tcPr>
          <w:p w:rsidR="00EA602B" w:rsidP="00EA602B" w:rsidRDefault="00EA602B" w14:paraId="6DFE1753" w14:textId="77777777"/>
          <w:p w:rsidR="00EA602B" w:rsidP="00EA602B" w:rsidRDefault="00EA602B" w14:paraId="47D1C3C9" w14:textId="77777777">
            <w:r>
              <w:t>Enable/Disable Columns pop-up window will disappear.</w:t>
            </w:r>
          </w:p>
        </w:tc>
        <w:tc>
          <w:tcPr>
            <w:tcW w:w="1661" w:type="dxa"/>
          </w:tcPr>
          <w:p w:rsidR="00EA602B" w:rsidP="00EA602B" w:rsidRDefault="00EA602B" w14:paraId="5550E0F1" w14:textId="77777777"/>
        </w:tc>
      </w:tr>
      <w:tr w:rsidR="00EA602B" w:rsidTr="00677E9A" w14:paraId="2AE5DE7D" w14:textId="77777777">
        <w:tblPrEx>
          <w:tblCellMar>
            <w:top w:w="0" w:type="dxa"/>
            <w:bottom w:w="0" w:type="dxa"/>
          </w:tblCellMar>
        </w:tblPrEx>
        <w:trPr>
          <w:cantSplit/>
          <w:trHeight w:val="980"/>
        </w:trPr>
        <w:tc>
          <w:tcPr>
            <w:tcW w:w="888" w:type="dxa"/>
          </w:tcPr>
          <w:p w:rsidR="00EA602B" w:rsidP="00EA602B" w:rsidRDefault="00EA602B" w14:paraId="13977BAF" w14:textId="77777777"/>
          <w:p w:rsidR="00EA602B" w:rsidP="00EA602B" w:rsidRDefault="00EA602B" w14:paraId="35709921" w14:textId="77777777">
            <w:pPr>
              <w:jc w:val="center"/>
            </w:pPr>
            <w:r>
              <w:t>5</w:t>
            </w:r>
          </w:p>
        </w:tc>
        <w:tc>
          <w:tcPr>
            <w:tcW w:w="2966" w:type="dxa"/>
          </w:tcPr>
          <w:p w:rsidR="00EA602B" w:rsidP="00EA602B" w:rsidRDefault="00EA602B" w14:paraId="3BAF5570" w14:textId="77777777"/>
          <w:p w:rsidR="00EA602B" w:rsidP="00EA602B" w:rsidRDefault="00EA602B" w14:paraId="506D8A58" w14:textId="77777777">
            <w:r>
              <w:t>Click on the “File” option on the top left.</w:t>
            </w:r>
          </w:p>
        </w:tc>
        <w:tc>
          <w:tcPr>
            <w:tcW w:w="1577" w:type="dxa"/>
            <w:gridSpan w:val="3"/>
          </w:tcPr>
          <w:p w:rsidR="00EA602B" w:rsidP="00EA602B" w:rsidRDefault="00EA602B" w14:paraId="156137F3" w14:textId="77777777"/>
          <w:p w:rsidR="00EA602B" w:rsidP="00EA602B" w:rsidRDefault="00EA602B" w14:paraId="4DAC20EB" w14:textId="77777777"/>
        </w:tc>
        <w:tc>
          <w:tcPr>
            <w:tcW w:w="2124" w:type="dxa"/>
          </w:tcPr>
          <w:p w:rsidR="00EA602B" w:rsidP="00EA602B" w:rsidRDefault="00EA602B" w14:paraId="5F77C7B0" w14:textId="77777777"/>
          <w:p w:rsidR="00EA602B" w:rsidP="00EA602B" w:rsidRDefault="00EA602B" w14:paraId="11348F7F" w14:textId="77777777">
            <w:r>
              <w:t>Drop down menu will appear.</w:t>
            </w:r>
          </w:p>
        </w:tc>
        <w:tc>
          <w:tcPr>
            <w:tcW w:w="1661" w:type="dxa"/>
          </w:tcPr>
          <w:p w:rsidR="00EA602B" w:rsidP="00EA602B" w:rsidRDefault="00EA602B" w14:paraId="2871A579" w14:textId="77777777"/>
        </w:tc>
      </w:tr>
      <w:tr w:rsidR="00EA602B" w:rsidTr="00677E9A" w14:paraId="15C5655B" w14:textId="77777777">
        <w:tblPrEx>
          <w:tblCellMar>
            <w:top w:w="0" w:type="dxa"/>
            <w:bottom w:w="0" w:type="dxa"/>
          </w:tblCellMar>
        </w:tblPrEx>
        <w:trPr>
          <w:cantSplit/>
          <w:trHeight w:val="1160"/>
        </w:trPr>
        <w:tc>
          <w:tcPr>
            <w:tcW w:w="888" w:type="dxa"/>
          </w:tcPr>
          <w:p w:rsidR="00EA602B" w:rsidP="00EA602B" w:rsidRDefault="00EA602B" w14:paraId="4F95187B" w14:textId="77777777"/>
          <w:p w:rsidR="00EA602B" w:rsidP="00EA602B" w:rsidRDefault="00EA602B" w14:paraId="25D913EE" w14:textId="77777777">
            <w:pPr>
              <w:jc w:val="center"/>
            </w:pPr>
            <w:r>
              <w:t>6</w:t>
            </w:r>
          </w:p>
        </w:tc>
        <w:tc>
          <w:tcPr>
            <w:tcW w:w="2966" w:type="dxa"/>
          </w:tcPr>
          <w:p w:rsidR="00EA602B" w:rsidP="00EA602B" w:rsidRDefault="00EA602B" w14:paraId="13DE64DC" w14:textId="77777777"/>
          <w:p w:rsidR="00EA602B" w:rsidP="00EA602B" w:rsidRDefault="00EA602B" w14:paraId="55D005C4" w14:textId="77777777">
            <w:r>
              <w:t>Click on the “Compare table to another version” option from the drop-down menu.</w:t>
            </w:r>
          </w:p>
        </w:tc>
        <w:tc>
          <w:tcPr>
            <w:tcW w:w="1577" w:type="dxa"/>
            <w:gridSpan w:val="3"/>
          </w:tcPr>
          <w:p w:rsidR="00EA602B" w:rsidP="00EA602B" w:rsidRDefault="00EA602B" w14:paraId="287A12BC" w14:textId="77777777"/>
        </w:tc>
        <w:tc>
          <w:tcPr>
            <w:tcW w:w="2124" w:type="dxa"/>
          </w:tcPr>
          <w:p w:rsidR="00EA602B" w:rsidP="00EA602B" w:rsidRDefault="00EA602B" w14:paraId="6E2D8AAA" w14:textId="77777777"/>
          <w:p w:rsidR="00EA602B" w:rsidP="00EA602B" w:rsidRDefault="00EA602B" w14:paraId="642D89D3" w14:textId="77777777">
            <w:r>
              <w:t>Open pop-up window will appear.</w:t>
            </w:r>
          </w:p>
        </w:tc>
        <w:tc>
          <w:tcPr>
            <w:tcW w:w="1661" w:type="dxa"/>
          </w:tcPr>
          <w:p w:rsidR="00EA602B" w:rsidP="00EA602B" w:rsidRDefault="00EA602B" w14:paraId="420D5D69" w14:textId="77777777"/>
        </w:tc>
      </w:tr>
      <w:tr w:rsidR="00EA602B" w:rsidTr="00677E9A" w14:paraId="0279EF81" w14:textId="77777777">
        <w:tblPrEx>
          <w:tblCellMar>
            <w:top w:w="0" w:type="dxa"/>
            <w:bottom w:w="0" w:type="dxa"/>
          </w:tblCellMar>
        </w:tblPrEx>
        <w:trPr>
          <w:cantSplit/>
          <w:trHeight w:val="1610"/>
        </w:trPr>
        <w:tc>
          <w:tcPr>
            <w:tcW w:w="888" w:type="dxa"/>
          </w:tcPr>
          <w:p w:rsidR="00EA602B" w:rsidP="00EA602B" w:rsidRDefault="00EA602B" w14:paraId="50CE103A" w14:textId="77777777"/>
          <w:p w:rsidR="00EA602B" w:rsidP="00EA602B" w:rsidRDefault="00EA602B" w14:paraId="0C515571" w14:textId="77777777">
            <w:pPr>
              <w:jc w:val="center"/>
            </w:pPr>
            <w:r>
              <w:t>7</w:t>
            </w:r>
          </w:p>
        </w:tc>
        <w:tc>
          <w:tcPr>
            <w:tcW w:w="2966" w:type="dxa"/>
          </w:tcPr>
          <w:p w:rsidR="00EA602B" w:rsidP="00EA602B" w:rsidRDefault="00EA602B" w14:paraId="274797C2" w14:textId="77777777"/>
          <w:p w:rsidR="00EA602B" w:rsidP="00EA602B" w:rsidRDefault="00EA602B" w14:paraId="0095C0CD" w14:textId="77777777">
            <w:r>
              <w:t>Click on the TEST_DB_BIG_TABLE_V2.xml file and click open.</w:t>
            </w:r>
          </w:p>
          <w:p w:rsidR="00EA602B" w:rsidP="00EA602B" w:rsidRDefault="00EA602B" w14:paraId="0C122B5A" w14:textId="77777777"/>
        </w:tc>
        <w:tc>
          <w:tcPr>
            <w:tcW w:w="1577" w:type="dxa"/>
            <w:gridSpan w:val="3"/>
          </w:tcPr>
          <w:p w:rsidR="00EA602B" w:rsidP="00EA602B" w:rsidRDefault="00EA602B" w14:paraId="3015DBFC" w14:textId="77777777"/>
          <w:p w:rsidR="00EA602B" w:rsidP="00EA602B" w:rsidRDefault="00EA602B" w14:paraId="51A5320B" w14:textId="77777777">
            <w:r>
              <w:t xml:space="preserve">To test different versions with different data </w:t>
            </w:r>
            <w:r w:rsidR="00677E9A">
              <w:t xml:space="preserve">in one column restriction </w:t>
            </w:r>
            <w:r>
              <w:t>file comparison.</w:t>
            </w:r>
          </w:p>
        </w:tc>
        <w:tc>
          <w:tcPr>
            <w:tcW w:w="2124" w:type="dxa"/>
          </w:tcPr>
          <w:p w:rsidR="00EA602B" w:rsidP="00EA602B" w:rsidRDefault="00EA602B" w14:paraId="497DA9DF" w14:textId="77777777"/>
          <w:p w:rsidR="00EA602B" w:rsidP="00EA602B" w:rsidRDefault="00EA602B" w14:paraId="74EAB84F" w14:textId="77777777">
            <w:r>
              <w:t>Compare Result pop-up window will appear.</w:t>
            </w:r>
          </w:p>
          <w:p w:rsidR="00EA602B" w:rsidP="00EA602B" w:rsidRDefault="00EA602B" w14:paraId="6BADA8E8" w14:textId="77777777">
            <w:r>
              <w:t>Message includes:</w:t>
            </w:r>
          </w:p>
          <w:p w:rsidR="00EA602B" w:rsidP="00EA602B" w:rsidRDefault="00EA602B" w14:paraId="0035B004" w14:textId="77777777">
            <w:r>
              <w:t xml:space="preserve">“File compare shows </w:t>
            </w:r>
            <w:r w:rsidR="00677E9A">
              <w:t>0</w:t>
            </w:r>
            <w:r>
              <w:t xml:space="preserve"> mismatchs”</w:t>
            </w:r>
          </w:p>
          <w:p w:rsidR="00EA602B" w:rsidP="00EA602B" w:rsidRDefault="00EA602B" w14:paraId="26AE33F0" w14:textId="77777777"/>
          <w:p w:rsidR="00EA602B" w:rsidP="00677E9A" w:rsidRDefault="00EA602B" w14:paraId="040B57A8" w14:textId="77777777"/>
        </w:tc>
        <w:tc>
          <w:tcPr>
            <w:tcW w:w="1661" w:type="dxa"/>
          </w:tcPr>
          <w:p w:rsidR="00EA602B" w:rsidP="00EA602B" w:rsidRDefault="00EA602B" w14:paraId="422E853F" w14:textId="77777777"/>
          <w:p w:rsidR="00EA602B" w:rsidP="00EA602B" w:rsidRDefault="00EA602B" w14:paraId="0DBAAB17" w14:textId="77777777">
            <w:r>
              <w:t>For testing purposes, we have provided you the same table, with different data in one column.</w:t>
            </w:r>
            <w:r w:rsidR="00677E9A">
              <w:t xml:space="preserve"> Since we toggle this column off, we should not get a mismatch</w:t>
            </w:r>
          </w:p>
          <w:p w:rsidR="00EA602B" w:rsidP="00EA602B" w:rsidRDefault="00EA602B" w14:paraId="4D4245BB" w14:textId="77777777">
            <w:r>
              <w:t xml:space="preserve"> </w:t>
            </w:r>
          </w:p>
        </w:tc>
      </w:tr>
      <w:tr w:rsidR="00EA602B" w:rsidTr="00EA602B" w14:paraId="5445B585" w14:textId="77777777">
        <w:tblPrEx>
          <w:tblCellMar>
            <w:top w:w="0" w:type="dxa"/>
            <w:bottom w:w="0" w:type="dxa"/>
          </w:tblCellMar>
        </w:tblPrEx>
        <w:trPr>
          <w:trHeight w:val="710"/>
        </w:trPr>
        <w:tc>
          <w:tcPr>
            <w:tcW w:w="9216" w:type="dxa"/>
            <w:gridSpan w:val="7"/>
            <w:tcBorders>
              <w:bottom w:val="single" w:color="auto" w:sz="4" w:space="0"/>
            </w:tcBorders>
          </w:tcPr>
          <w:p w:rsidR="00EA602B" w:rsidP="00EA602B" w:rsidRDefault="00EA602B" w14:paraId="1AE5CFCD" w14:textId="77777777">
            <w:r>
              <w:t>Concluding Remarks:</w:t>
            </w:r>
          </w:p>
          <w:p w:rsidR="00EA602B" w:rsidP="00EA602B" w:rsidRDefault="00EA602B" w14:paraId="7D61BE31" w14:textId="77777777">
            <w:r>
              <w:t>N/A</w:t>
            </w:r>
          </w:p>
          <w:p w:rsidRPr="00EE319D" w:rsidR="00EA602B" w:rsidP="00EA602B" w:rsidRDefault="00EA602B" w14:paraId="29CA6306" w14:textId="77777777">
            <w:pPr>
              <w:tabs>
                <w:tab w:val="left" w:pos="2385"/>
              </w:tabs>
            </w:pPr>
            <w:r>
              <w:tab/>
            </w:r>
          </w:p>
        </w:tc>
      </w:tr>
      <w:tr w:rsidR="00EA602B" w:rsidTr="00677E9A" w14:paraId="16B6E1F9" w14:textId="77777777">
        <w:tblPrEx>
          <w:tblCellMar>
            <w:top w:w="0" w:type="dxa"/>
            <w:bottom w:w="0" w:type="dxa"/>
          </w:tblCellMar>
        </w:tblPrEx>
        <w:trPr>
          <w:trHeight w:val="890"/>
        </w:trPr>
        <w:tc>
          <w:tcPr>
            <w:tcW w:w="4957" w:type="dxa"/>
            <w:gridSpan w:val="3"/>
          </w:tcPr>
          <w:p w:rsidR="00EA602B" w:rsidP="00EA602B" w:rsidRDefault="00EA602B" w14:paraId="11518F14" w14:textId="77777777">
            <w:r>
              <w:t xml:space="preserve">Testing Team: </w:t>
            </w:r>
          </w:p>
          <w:p w:rsidR="00EA602B" w:rsidP="00EA602B" w:rsidRDefault="00EA602B" w14:paraId="00EAAAFE" w14:textId="77777777">
            <w:r>
              <w:t>Briana Sanchez</w:t>
            </w:r>
          </w:p>
        </w:tc>
        <w:tc>
          <w:tcPr>
            <w:tcW w:w="4259" w:type="dxa"/>
            <w:gridSpan w:val="4"/>
          </w:tcPr>
          <w:p w:rsidR="00EA602B" w:rsidP="00EA602B" w:rsidRDefault="00EA602B" w14:paraId="45AE72A4" w14:textId="77777777">
            <w:r>
              <w:t>Date Completed:</w:t>
            </w:r>
          </w:p>
          <w:p w:rsidR="00EA602B" w:rsidP="00EA602B" w:rsidRDefault="00EA602B" w14:paraId="5070E967" w14:textId="77777777">
            <w:r>
              <w:t>TBD</w:t>
            </w:r>
          </w:p>
        </w:tc>
      </w:tr>
    </w:tbl>
    <w:p w:rsidR="00677E9A" w:rsidP="00677E9A" w:rsidRDefault="00677E9A" w14:paraId="0107C0DD" w14:textId="77777777">
      <w:pPr>
        <w:pStyle w:val="Heading1"/>
      </w:pPr>
      <w:r>
        <w:t>Test Duplicate Rows</w:t>
      </w:r>
    </w:p>
    <w:p w:rsidR="00677E9A" w:rsidP="00677E9A" w:rsidRDefault="00677E9A" w14:paraId="217E82A1" w14:textId="77777777">
      <w:pPr>
        <w:pStyle w:val="Heading2"/>
        <w:numPr>
          <w:ilvl w:val="1"/>
          <w:numId w:val="1"/>
        </w:numPr>
        <w:ind w:left="720"/>
      </w:pPr>
      <w:r>
        <w:t>Test DPR_1</w:t>
      </w:r>
    </w:p>
    <w:p w:rsidR="00677E9A" w:rsidP="00677E9A" w:rsidRDefault="00677E9A" w14:paraId="0D6611A4" w14:textId="77777777"/>
    <w:p w:rsidRPr="00B34944" w:rsidR="00677E9A" w:rsidP="00677E9A" w:rsidRDefault="00677E9A" w14:paraId="1FBF7392" w14:textId="77777777">
      <w:pPr>
        <w:ind w:left="900" w:hanging="900"/>
      </w:pPr>
      <w:r w:rsidRPr="00B34944">
        <w:rPr>
          <w:b/>
          <w:bCs/>
        </w:rPr>
        <w:t xml:space="preserve">Objective: </w:t>
      </w:r>
      <w:r>
        <w:rPr>
          <w:b/>
          <w:bCs/>
        </w:rPr>
        <w:t xml:space="preserve">The objective of this test, will be to test the duplicate row feature when there </w:t>
      </w:r>
      <w:r w:rsidR="00DF5246">
        <w:rPr>
          <w:b/>
          <w:bCs/>
        </w:rPr>
        <w:t>are</w:t>
      </w:r>
      <w:r>
        <w:rPr>
          <w:b/>
          <w:bCs/>
        </w:rPr>
        <w:t xml:space="preserve"> identical rows.</w:t>
      </w:r>
    </w:p>
    <w:p w:rsidR="00677E9A" w:rsidP="00677E9A" w:rsidRDefault="00677E9A" w14:paraId="0EC15F9A" w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rsidR="00677E9A" w:rsidP="00677E9A" w:rsidRDefault="00677E9A" w14:paraId="2B7D5194" w14:textId="77777777">
      <w:pPr>
        <w:ind w:firstLine="630"/>
      </w:pPr>
      <w:r>
        <w:rPr>
          <w:sz w:val="22"/>
          <w:szCs w:val="22"/>
        </w:rPr>
        <w:t>DbEdit.jar</w:t>
      </w:r>
    </w:p>
    <w:p w:rsidR="00677E9A" w:rsidP="00677E9A" w:rsidRDefault="00677E9A" w14:paraId="01AF668F" w14:textId="77777777">
      <w:pPr>
        <w:ind w:left="630"/>
      </w:pPr>
      <w:r>
        <w:rPr>
          <w:sz w:val="22"/>
          <w:szCs w:val="22"/>
        </w:rPr>
        <w:t>TEST_DB.xml</w:t>
      </w:r>
    </w:p>
    <w:p w:rsidR="00677E9A" w:rsidP="00677E9A" w:rsidRDefault="00677E9A" w14:paraId="40FE383B" w14:textId="77777777">
      <w:pPr>
        <w:ind w:left="630"/>
      </w:pPr>
      <w:r>
        <w:rPr>
          <w:sz w:val="22"/>
          <w:szCs w:val="22"/>
        </w:rPr>
        <w:t>TEST_DB__BIG_TABLE.XML</w:t>
      </w:r>
    </w:p>
    <w:p w:rsidR="00677E9A" w:rsidP="00677E9A" w:rsidRDefault="00677E9A" w14:paraId="73BFFB13" w14:textId="77777777">
      <w:pPr>
        <w:ind w:left="630"/>
      </w:pPr>
      <w:r>
        <w:rPr>
          <w:sz w:val="22"/>
          <w:szCs w:val="22"/>
        </w:rPr>
        <w:t>TEST_DB__CONSTRAINT_TABLE.XML</w:t>
      </w:r>
    </w:p>
    <w:p w:rsidR="00677E9A" w:rsidP="00677E9A" w:rsidRDefault="00677E9A" w14:paraId="270FF393" w14:textId="77777777">
      <w:pPr>
        <w:ind w:left="630"/>
      </w:pPr>
      <w:r>
        <w:rPr>
          <w:sz w:val="22"/>
          <w:szCs w:val="22"/>
        </w:rPr>
        <w:t>TEST_DB__TYPE_TABLE.XML</w:t>
      </w:r>
    </w:p>
    <w:p w:rsidR="00677E9A" w:rsidP="00677E9A" w:rsidRDefault="00677E9A" w14:paraId="2A0028FE" w14:textId="77777777">
      <w:pPr>
        <w:ind w:left="630" w:hanging="630"/>
      </w:pPr>
    </w:p>
    <w:p w:rsidR="00677E9A" w:rsidP="00677E9A" w:rsidRDefault="00677E9A" w14:paraId="633162E6" w14:textId="77777777">
      <w:pPr>
        <w:pStyle w:val="Paragraph"/>
        <w:sectPr w:rsidR="00677E9A">
          <w:headerReference w:type="default" r:id="rId20"/>
          <w:footerReference w:type="default" r:id="rId21"/>
          <w:type w:val="continuous"/>
          <w:pgSz w:w="12240" w:h="15840" w:orient="portrait" w:code="1"/>
          <w:pgMar w:top="1440" w:right="1440" w:bottom="1440" w:left="1800" w:header="720" w:footer="720" w:gutter="0"/>
          <w:cols w:space="720"/>
        </w:sectPr>
      </w:pPr>
    </w:p>
    <w:p w:rsidR="00677E9A" w:rsidP="00677E9A" w:rsidRDefault="00677E9A" w14:paraId="78AC0E75" w14:textId="77777777"/>
    <w:tbl>
      <w:tblPr>
        <w:tblW w:w="9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3644"/>
        <w:gridCol w:w="838"/>
        <w:gridCol w:w="10"/>
        <w:gridCol w:w="353"/>
        <w:gridCol w:w="2722"/>
        <w:gridCol w:w="1350"/>
      </w:tblGrid>
      <w:tr w:rsidR="00677E9A" w:rsidTr="00182F49" w14:paraId="49371B49" w14:textId="77777777">
        <w:tblPrEx>
          <w:tblCellMar>
            <w:top w:w="0" w:type="dxa"/>
            <w:bottom w:w="0" w:type="dxa"/>
          </w:tblCellMar>
        </w:tblPrEx>
        <w:trPr>
          <w:cantSplit/>
          <w:trHeight w:val="300"/>
        </w:trPr>
        <w:tc>
          <w:tcPr>
            <w:tcW w:w="5175" w:type="dxa"/>
            <w:gridSpan w:val="4"/>
          </w:tcPr>
          <w:p w:rsidR="00677E9A" w:rsidP="008E32D8" w:rsidRDefault="00677E9A" w14:paraId="7BB396D6" w14:textId="77777777">
            <w:r>
              <w:t>Test No.: CMV_1</w:t>
            </w:r>
          </w:p>
        </w:tc>
        <w:tc>
          <w:tcPr>
            <w:tcW w:w="4425" w:type="dxa"/>
            <w:gridSpan w:val="3"/>
          </w:tcPr>
          <w:p w:rsidR="00677E9A" w:rsidP="008E32D8" w:rsidRDefault="00677E9A" w14:paraId="33AE8528" w14:textId="77777777">
            <w:r>
              <w:t>Current Status: Pending</w:t>
            </w:r>
          </w:p>
        </w:tc>
      </w:tr>
      <w:tr w:rsidR="00677E9A" w:rsidTr="00182F49" w14:paraId="7DD55C55" w14:textId="77777777">
        <w:tblPrEx>
          <w:tblCellMar>
            <w:top w:w="0" w:type="dxa"/>
            <w:bottom w:w="0" w:type="dxa"/>
          </w:tblCellMar>
        </w:tblPrEx>
        <w:trPr>
          <w:cantSplit/>
          <w:trHeight w:val="300"/>
        </w:trPr>
        <w:tc>
          <w:tcPr>
            <w:tcW w:w="9600" w:type="dxa"/>
            <w:gridSpan w:val="7"/>
          </w:tcPr>
          <w:p w:rsidRPr="00E47986" w:rsidR="00677E9A" w:rsidP="008E32D8" w:rsidRDefault="00677E9A" w14:paraId="621E8B7F" w14:textId="77777777">
            <w:r w:rsidRPr="00E47986">
              <w:t xml:space="preserve">Test title:  </w:t>
            </w:r>
            <w:r>
              <w:t xml:space="preserve">Testing </w:t>
            </w:r>
            <w:r w:rsidR="00182F49">
              <w:t>duplicate row feature with identical rows.</w:t>
            </w:r>
          </w:p>
          <w:p w:rsidRPr="00E47986" w:rsidR="00677E9A" w:rsidP="008E32D8" w:rsidRDefault="00677E9A" w14:paraId="48DA6805" w14:textId="77777777"/>
        </w:tc>
      </w:tr>
      <w:tr w:rsidR="00677E9A" w:rsidTr="00182F49" w14:paraId="72F4056E" w14:textId="77777777">
        <w:tblPrEx>
          <w:tblCellMar>
            <w:top w:w="0" w:type="dxa"/>
            <w:bottom w:w="0" w:type="dxa"/>
          </w:tblCellMar>
        </w:tblPrEx>
        <w:trPr>
          <w:cantSplit/>
          <w:trHeight w:val="458"/>
        </w:trPr>
        <w:tc>
          <w:tcPr>
            <w:tcW w:w="9600" w:type="dxa"/>
            <w:gridSpan w:val="7"/>
          </w:tcPr>
          <w:p w:rsidRPr="00E47986" w:rsidR="00677E9A" w:rsidP="008E32D8" w:rsidRDefault="00677E9A" w14:paraId="7D4424E2" w14:textId="77777777">
            <w:r w:rsidRPr="00E47986">
              <w:t>Testing approach</w:t>
            </w:r>
            <w:r>
              <w:t>: Black box testing.</w:t>
            </w:r>
          </w:p>
          <w:p w:rsidRPr="00E47986" w:rsidR="00677E9A" w:rsidP="008E32D8" w:rsidRDefault="00677E9A" w14:paraId="3A47E39E" w14:textId="77777777"/>
        </w:tc>
      </w:tr>
      <w:tr w:rsidR="00182F49" w:rsidTr="00182F49" w14:paraId="21C5C494" w14:textId="77777777">
        <w:tblPrEx>
          <w:tblCellMar>
            <w:top w:w="0" w:type="dxa"/>
            <w:bottom w:w="0" w:type="dxa"/>
          </w:tblCellMar>
        </w:tblPrEx>
        <w:trPr>
          <w:cantSplit/>
          <w:trHeight w:val="1088"/>
        </w:trPr>
        <w:tc>
          <w:tcPr>
            <w:tcW w:w="683" w:type="dxa"/>
          </w:tcPr>
          <w:p w:rsidR="00677E9A" w:rsidP="008E32D8" w:rsidRDefault="00677E9A" w14:paraId="16812F6B" w14:textId="77777777">
            <w:r>
              <w:t>STEP</w:t>
            </w:r>
          </w:p>
          <w:p w:rsidR="00677E9A" w:rsidP="008E32D8" w:rsidRDefault="00677E9A" w14:paraId="7504E96B" w14:textId="77777777"/>
          <w:p w:rsidR="00677E9A" w:rsidP="008E32D8" w:rsidRDefault="00677E9A" w14:paraId="587BADFF" w14:textId="77777777">
            <w:pPr>
              <w:jc w:val="center"/>
            </w:pPr>
            <w:r>
              <w:t>1</w:t>
            </w:r>
          </w:p>
        </w:tc>
        <w:tc>
          <w:tcPr>
            <w:tcW w:w="3644" w:type="dxa"/>
          </w:tcPr>
          <w:p w:rsidR="00677E9A" w:rsidP="008E32D8" w:rsidRDefault="00677E9A" w14:paraId="1BCF00DB" w14:textId="77777777">
            <w:r>
              <w:t>OPERATOR ACTION</w:t>
            </w:r>
          </w:p>
          <w:p w:rsidR="00677E9A" w:rsidP="008E32D8" w:rsidRDefault="00677E9A" w14:paraId="6F6096A4" w14:textId="77777777"/>
          <w:p w:rsidR="00677E9A" w:rsidP="008E32D8" w:rsidRDefault="00677E9A" w14:paraId="677FFD8C" w14:textId="77777777">
            <w:r>
              <w:t>Run dbEdit.jar</w:t>
            </w:r>
          </w:p>
        </w:tc>
        <w:tc>
          <w:tcPr>
            <w:tcW w:w="1201" w:type="dxa"/>
            <w:gridSpan w:val="3"/>
          </w:tcPr>
          <w:p w:rsidR="00677E9A" w:rsidP="008E32D8" w:rsidRDefault="00677E9A" w14:paraId="342EDA52" w14:textId="77777777">
            <w:r>
              <w:t>PURPOSE</w:t>
            </w:r>
          </w:p>
          <w:p w:rsidR="00677E9A" w:rsidP="008E32D8" w:rsidRDefault="00677E9A" w14:paraId="047A5C4D" w14:textId="77777777"/>
          <w:p w:rsidR="00677E9A" w:rsidP="008E32D8" w:rsidRDefault="00677E9A" w14:paraId="6533A7A6" w14:textId="77777777">
            <w:r>
              <w:t>Open the software.</w:t>
            </w:r>
          </w:p>
        </w:tc>
        <w:tc>
          <w:tcPr>
            <w:tcW w:w="2722" w:type="dxa"/>
          </w:tcPr>
          <w:p w:rsidR="00677E9A" w:rsidP="008E32D8" w:rsidRDefault="00677E9A" w14:paraId="09B3758F" w14:textId="77777777">
            <w:r>
              <w:t>EXEPCTED RESULTS</w:t>
            </w:r>
          </w:p>
          <w:p w:rsidR="00677E9A" w:rsidP="008E32D8" w:rsidRDefault="00677E9A" w14:paraId="44B191CA" w14:textId="77777777"/>
          <w:p w:rsidR="00677E9A" w:rsidP="008E32D8" w:rsidRDefault="00677E9A" w14:paraId="6B32DDFA" w14:textId="77777777">
            <w:r>
              <w:t>The system will open with no table found.</w:t>
            </w:r>
          </w:p>
        </w:tc>
        <w:tc>
          <w:tcPr>
            <w:tcW w:w="1350" w:type="dxa"/>
          </w:tcPr>
          <w:p w:rsidR="00677E9A" w:rsidP="008E32D8" w:rsidRDefault="00677E9A" w14:paraId="197AB9BB" w14:textId="77777777">
            <w:r>
              <w:t>COMMENTS</w:t>
            </w:r>
          </w:p>
          <w:p w:rsidR="00677E9A" w:rsidP="008E32D8" w:rsidRDefault="00677E9A" w14:paraId="143402CB" w14:textId="77777777"/>
          <w:p w:rsidR="00677E9A" w:rsidP="008E32D8" w:rsidRDefault="00677E9A" w14:paraId="2A5BE0A4" w14:textId="77777777"/>
        </w:tc>
      </w:tr>
      <w:tr w:rsidR="00182F49" w:rsidTr="00182F49" w14:paraId="382AE9C8" w14:textId="77777777">
        <w:tblPrEx>
          <w:tblCellMar>
            <w:top w:w="0" w:type="dxa"/>
            <w:bottom w:w="0" w:type="dxa"/>
          </w:tblCellMar>
        </w:tblPrEx>
        <w:trPr>
          <w:cantSplit/>
          <w:trHeight w:val="800"/>
        </w:trPr>
        <w:tc>
          <w:tcPr>
            <w:tcW w:w="683" w:type="dxa"/>
          </w:tcPr>
          <w:p w:rsidR="00677E9A" w:rsidP="008E32D8" w:rsidRDefault="00677E9A" w14:paraId="3B1322CE" w14:textId="77777777"/>
          <w:p w:rsidR="00677E9A" w:rsidP="008E32D8" w:rsidRDefault="00677E9A" w14:paraId="682B05C9" w14:textId="77777777">
            <w:pPr>
              <w:jc w:val="center"/>
            </w:pPr>
            <w:r>
              <w:t>2</w:t>
            </w:r>
          </w:p>
        </w:tc>
        <w:tc>
          <w:tcPr>
            <w:tcW w:w="3644" w:type="dxa"/>
          </w:tcPr>
          <w:p w:rsidR="00677E9A" w:rsidP="008E32D8" w:rsidRDefault="00677E9A" w14:paraId="5589DEC3" w14:textId="77777777"/>
          <w:p w:rsidR="00677E9A" w:rsidP="008E32D8" w:rsidRDefault="00677E9A" w14:paraId="2533CA84" w14:textId="77777777">
            <w:r>
              <w:t>Click on the “File” option on the top left.</w:t>
            </w:r>
          </w:p>
        </w:tc>
        <w:tc>
          <w:tcPr>
            <w:tcW w:w="1201" w:type="dxa"/>
            <w:gridSpan w:val="3"/>
          </w:tcPr>
          <w:p w:rsidR="00677E9A" w:rsidP="008E32D8" w:rsidRDefault="00677E9A" w14:paraId="4EECDE1A" w14:textId="77777777"/>
          <w:p w:rsidR="00677E9A" w:rsidP="008E32D8" w:rsidRDefault="00677E9A" w14:paraId="70117577" w14:textId="77777777"/>
        </w:tc>
        <w:tc>
          <w:tcPr>
            <w:tcW w:w="2722" w:type="dxa"/>
          </w:tcPr>
          <w:p w:rsidR="00677E9A" w:rsidP="008E32D8" w:rsidRDefault="00677E9A" w14:paraId="68D45741" w14:textId="77777777"/>
          <w:p w:rsidR="00677E9A" w:rsidP="008E32D8" w:rsidRDefault="00677E9A" w14:paraId="352450B9" w14:textId="77777777">
            <w:r>
              <w:t>Drop down menu will appear.</w:t>
            </w:r>
          </w:p>
        </w:tc>
        <w:tc>
          <w:tcPr>
            <w:tcW w:w="1350" w:type="dxa"/>
          </w:tcPr>
          <w:p w:rsidR="00677E9A" w:rsidP="008E32D8" w:rsidRDefault="00677E9A" w14:paraId="4D39A990" w14:textId="77777777"/>
        </w:tc>
      </w:tr>
      <w:tr w:rsidR="00182F49" w:rsidTr="00182F49" w14:paraId="1CC394A7" w14:textId="77777777">
        <w:tblPrEx>
          <w:tblCellMar>
            <w:top w:w="0" w:type="dxa"/>
            <w:bottom w:w="0" w:type="dxa"/>
          </w:tblCellMar>
        </w:tblPrEx>
        <w:trPr>
          <w:cantSplit/>
          <w:trHeight w:val="953"/>
        </w:trPr>
        <w:tc>
          <w:tcPr>
            <w:tcW w:w="683" w:type="dxa"/>
          </w:tcPr>
          <w:p w:rsidR="00677E9A" w:rsidP="008E32D8" w:rsidRDefault="00677E9A" w14:paraId="615769C8" w14:textId="77777777"/>
          <w:p w:rsidR="00677E9A" w:rsidP="008E32D8" w:rsidRDefault="00677E9A" w14:paraId="71820C79" w14:textId="77777777">
            <w:pPr>
              <w:jc w:val="center"/>
            </w:pPr>
            <w:r>
              <w:t>3</w:t>
            </w:r>
          </w:p>
          <w:p w:rsidR="00677E9A" w:rsidP="008E32D8" w:rsidRDefault="00677E9A" w14:paraId="25257099" w14:textId="77777777">
            <w:pPr>
              <w:jc w:val="center"/>
            </w:pPr>
          </w:p>
        </w:tc>
        <w:tc>
          <w:tcPr>
            <w:tcW w:w="3644" w:type="dxa"/>
          </w:tcPr>
          <w:p w:rsidR="00677E9A" w:rsidP="008E32D8" w:rsidRDefault="00677E9A" w14:paraId="285D7420" w14:textId="77777777"/>
          <w:p w:rsidR="00677E9A" w:rsidP="008E32D8" w:rsidRDefault="00677E9A" w14:paraId="243CC199" w14:textId="77777777">
            <w:r>
              <w:t>Click on the “Open” option on the drop-down menu.</w:t>
            </w:r>
          </w:p>
        </w:tc>
        <w:tc>
          <w:tcPr>
            <w:tcW w:w="1201" w:type="dxa"/>
            <w:gridSpan w:val="3"/>
          </w:tcPr>
          <w:p w:rsidR="00677E9A" w:rsidP="008E32D8" w:rsidRDefault="00677E9A" w14:paraId="49DBD97B" w14:textId="77777777"/>
          <w:p w:rsidR="00677E9A" w:rsidP="008E32D8" w:rsidRDefault="00677E9A" w14:paraId="123327CA" w14:textId="77777777">
            <w:r>
              <w:t>To open a table to test.</w:t>
            </w:r>
          </w:p>
        </w:tc>
        <w:tc>
          <w:tcPr>
            <w:tcW w:w="2722" w:type="dxa"/>
          </w:tcPr>
          <w:p w:rsidR="00677E9A" w:rsidP="008E32D8" w:rsidRDefault="00677E9A" w14:paraId="4F8A3DA2" w14:textId="77777777"/>
          <w:p w:rsidR="00677E9A" w:rsidP="008E32D8" w:rsidRDefault="00677E9A" w14:paraId="056B541C" w14:textId="77777777">
            <w:r>
              <w:t>File Search Path pop-up window will appear.</w:t>
            </w:r>
          </w:p>
        </w:tc>
        <w:tc>
          <w:tcPr>
            <w:tcW w:w="1350" w:type="dxa"/>
          </w:tcPr>
          <w:p w:rsidR="00677E9A" w:rsidP="008E32D8" w:rsidRDefault="00677E9A" w14:paraId="01866B00" w14:textId="77777777"/>
        </w:tc>
      </w:tr>
      <w:tr w:rsidR="00182F49" w:rsidTr="00182F49" w14:paraId="74E499B8" w14:textId="77777777">
        <w:tblPrEx>
          <w:tblCellMar>
            <w:top w:w="0" w:type="dxa"/>
            <w:bottom w:w="0" w:type="dxa"/>
          </w:tblCellMar>
        </w:tblPrEx>
        <w:trPr>
          <w:cantSplit/>
          <w:trHeight w:val="70"/>
        </w:trPr>
        <w:tc>
          <w:tcPr>
            <w:tcW w:w="683" w:type="dxa"/>
          </w:tcPr>
          <w:p w:rsidR="00677E9A" w:rsidP="008E32D8" w:rsidRDefault="00677E9A" w14:paraId="162A803F" w14:textId="77777777"/>
          <w:p w:rsidR="00677E9A" w:rsidP="008E32D8" w:rsidRDefault="00677E9A" w14:paraId="7786AAFE" w14:textId="77777777">
            <w:pPr>
              <w:jc w:val="center"/>
            </w:pPr>
            <w:r>
              <w:t>4</w:t>
            </w:r>
          </w:p>
        </w:tc>
        <w:tc>
          <w:tcPr>
            <w:tcW w:w="3644" w:type="dxa"/>
          </w:tcPr>
          <w:p w:rsidR="00677E9A" w:rsidP="008E32D8" w:rsidRDefault="00677E9A" w14:paraId="045ABA04" w14:textId="77777777"/>
          <w:p w:rsidR="00677E9A" w:rsidP="008E32D8" w:rsidRDefault="00677E9A" w14:paraId="279EDE55" w14:textId="77777777">
            <w:r>
              <w:t>Click on the TEST_</w:t>
            </w:r>
            <w:r w:rsidR="00182F49">
              <w:t>DB__CONSTRAINT_TABLE</w:t>
            </w:r>
            <w:r>
              <w:t>.xml file and click open.</w:t>
            </w:r>
          </w:p>
          <w:p w:rsidR="00677E9A" w:rsidP="008E32D8" w:rsidRDefault="00677E9A" w14:paraId="14C4232C" w14:textId="77777777"/>
        </w:tc>
        <w:tc>
          <w:tcPr>
            <w:tcW w:w="1201" w:type="dxa"/>
            <w:gridSpan w:val="3"/>
          </w:tcPr>
          <w:p w:rsidR="00677E9A" w:rsidP="008E32D8" w:rsidRDefault="00677E9A" w14:paraId="4385FC9E" w14:textId="77777777"/>
          <w:p w:rsidR="00677E9A" w:rsidP="008E32D8" w:rsidRDefault="00677E9A" w14:paraId="063904A1" w14:textId="77777777">
            <w:r>
              <w:t>To select the table to test.</w:t>
            </w:r>
          </w:p>
        </w:tc>
        <w:tc>
          <w:tcPr>
            <w:tcW w:w="2722" w:type="dxa"/>
          </w:tcPr>
          <w:p w:rsidR="00677E9A" w:rsidP="008E32D8" w:rsidRDefault="00677E9A" w14:paraId="5473560D" w14:textId="77777777"/>
          <w:p w:rsidR="00677E9A" w:rsidP="008E32D8" w:rsidRDefault="00182F49" w14:paraId="67B90816" w14:textId="77777777">
            <w:commentRangeStart w:id="43"/>
            <w:r>
              <w:t>CONSTRAINT_TABLE</w:t>
            </w:r>
            <w:r w:rsidR="00677E9A">
              <w:t xml:space="preserve">.XML table will appear. </w:t>
            </w:r>
            <w:commentRangeEnd w:id="43"/>
            <w:r w:rsidR="002D3D9B">
              <w:rPr>
                <w:rStyle w:val="CommentReference"/>
              </w:rPr>
              <w:commentReference w:id="43"/>
            </w:r>
          </w:p>
        </w:tc>
        <w:tc>
          <w:tcPr>
            <w:tcW w:w="1350" w:type="dxa"/>
          </w:tcPr>
          <w:p w:rsidR="00677E9A" w:rsidP="008E32D8" w:rsidRDefault="00677E9A" w14:paraId="40782C41" w14:textId="77777777"/>
          <w:p w:rsidR="00182F49" w:rsidP="008E32D8" w:rsidRDefault="00182F49" w14:paraId="5D46818B" w14:textId="77777777">
            <w:r>
              <w:t xml:space="preserve">This table has identical rows. </w:t>
            </w:r>
          </w:p>
        </w:tc>
      </w:tr>
      <w:tr w:rsidR="00182F49" w:rsidTr="00182F49" w14:paraId="5B342326" w14:textId="77777777">
        <w:tblPrEx>
          <w:tblCellMar>
            <w:top w:w="0" w:type="dxa"/>
            <w:bottom w:w="0" w:type="dxa"/>
          </w:tblCellMar>
        </w:tblPrEx>
        <w:trPr>
          <w:cantSplit/>
          <w:trHeight w:val="980"/>
        </w:trPr>
        <w:tc>
          <w:tcPr>
            <w:tcW w:w="683" w:type="dxa"/>
          </w:tcPr>
          <w:p w:rsidR="00677E9A" w:rsidP="008E32D8" w:rsidRDefault="00677E9A" w14:paraId="00EA1B16" w14:textId="77777777"/>
          <w:p w:rsidR="00677E9A" w:rsidP="008E32D8" w:rsidRDefault="00677E9A" w14:paraId="301DDC8E" w14:textId="77777777">
            <w:pPr>
              <w:jc w:val="center"/>
            </w:pPr>
            <w:r>
              <w:t>5</w:t>
            </w:r>
          </w:p>
        </w:tc>
        <w:tc>
          <w:tcPr>
            <w:tcW w:w="3644" w:type="dxa"/>
          </w:tcPr>
          <w:p w:rsidR="00677E9A" w:rsidP="008E32D8" w:rsidRDefault="00677E9A" w14:paraId="04A30AF5" w14:textId="77777777"/>
          <w:p w:rsidR="00677E9A" w:rsidP="008E32D8" w:rsidRDefault="00677E9A" w14:paraId="7DE81009" w14:textId="77777777">
            <w:r>
              <w:t>Click on the “File” option on the top left.</w:t>
            </w:r>
          </w:p>
        </w:tc>
        <w:tc>
          <w:tcPr>
            <w:tcW w:w="1201" w:type="dxa"/>
            <w:gridSpan w:val="3"/>
          </w:tcPr>
          <w:p w:rsidR="00677E9A" w:rsidP="008E32D8" w:rsidRDefault="00677E9A" w14:paraId="4ABC2636" w14:textId="77777777"/>
          <w:p w:rsidR="00677E9A" w:rsidP="008E32D8" w:rsidRDefault="00677E9A" w14:paraId="2F12CE4B" w14:textId="77777777"/>
        </w:tc>
        <w:tc>
          <w:tcPr>
            <w:tcW w:w="2722" w:type="dxa"/>
          </w:tcPr>
          <w:p w:rsidR="00677E9A" w:rsidP="008E32D8" w:rsidRDefault="00677E9A" w14:paraId="7F80E391" w14:textId="77777777"/>
          <w:p w:rsidR="00677E9A" w:rsidP="008E32D8" w:rsidRDefault="00677E9A" w14:paraId="0EA72717" w14:textId="77777777">
            <w:r>
              <w:t>Drop down menu will appear.</w:t>
            </w:r>
          </w:p>
        </w:tc>
        <w:tc>
          <w:tcPr>
            <w:tcW w:w="1350" w:type="dxa"/>
          </w:tcPr>
          <w:p w:rsidR="00677E9A" w:rsidP="008E32D8" w:rsidRDefault="00677E9A" w14:paraId="3D93691C" w14:textId="77777777"/>
        </w:tc>
      </w:tr>
      <w:tr w:rsidR="00182F49" w:rsidTr="00182F49" w14:paraId="753AB46C" w14:textId="77777777">
        <w:tblPrEx>
          <w:tblCellMar>
            <w:top w:w="0" w:type="dxa"/>
            <w:bottom w:w="0" w:type="dxa"/>
          </w:tblCellMar>
        </w:tblPrEx>
        <w:trPr>
          <w:cantSplit/>
          <w:trHeight w:val="1160"/>
        </w:trPr>
        <w:tc>
          <w:tcPr>
            <w:tcW w:w="683" w:type="dxa"/>
          </w:tcPr>
          <w:p w:rsidR="00677E9A" w:rsidP="008E32D8" w:rsidRDefault="00677E9A" w14:paraId="7A3549AF" w14:textId="77777777"/>
          <w:p w:rsidR="00677E9A" w:rsidP="008E32D8" w:rsidRDefault="00677E9A" w14:paraId="6958B974" w14:textId="77777777">
            <w:pPr>
              <w:jc w:val="center"/>
            </w:pPr>
            <w:r>
              <w:t>6</w:t>
            </w:r>
          </w:p>
        </w:tc>
        <w:tc>
          <w:tcPr>
            <w:tcW w:w="3644" w:type="dxa"/>
          </w:tcPr>
          <w:p w:rsidR="00677E9A" w:rsidP="008E32D8" w:rsidRDefault="00677E9A" w14:paraId="0BCF9327" w14:textId="77777777"/>
          <w:p w:rsidR="00677E9A" w:rsidP="008E32D8" w:rsidRDefault="00677E9A" w14:paraId="354CE3E2" w14:textId="77777777">
            <w:r>
              <w:t>Click on the “</w:t>
            </w:r>
            <w:r w:rsidR="00182F49">
              <w:t>Check For Duplicate Rows</w:t>
            </w:r>
            <w:r>
              <w:t>” option from the drop-down menu.</w:t>
            </w:r>
          </w:p>
        </w:tc>
        <w:tc>
          <w:tcPr>
            <w:tcW w:w="1201" w:type="dxa"/>
            <w:gridSpan w:val="3"/>
          </w:tcPr>
          <w:p w:rsidR="00677E9A" w:rsidP="008E32D8" w:rsidRDefault="00677E9A" w14:paraId="61CF2F17" w14:textId="77777777"/>
        </w:tc>
        <w:tc>
          <w:tcPr>
            <w:tcW w:w="2722" w:type="dxa"/>
          </w:tcPr>
          <w:p w:rsidR="00677E9A" w:rsidP="008E32D8" w:rsidRDefault="00677E9A" w14:paraId="644E64F6" w14:textId="77777777"/>
          <w:p w:rsidR="00677E9A" w:rsidP="008E32D8" w:rsidRDefault="00182F49" w14:paraId="2E8428E1" w14:textId="77777777">
            <w:commentRangeStart w:id="44"/>
            <w:r>
              <w:t>Duplicate Check pop-up will appear.</w:t>
            </w:r>
            <w:commentRangeEnd w:id="44"/>
            <w:r w:rsidR="002D3D9B">
              <w:rPr>
                <w:rStyle w:val="CommentReference"/>
              </w:rPr>
              <w:commentReference w:id="44"/>
            </w:r>
          </w:p>
          <w:p w:rsidR="00182F49" w:rsidP="008E32D8" w:rsidRDefault="00182F49" w14:paraId="1F210EB7" w14:textId="77777777">
            <w:r>
              <w:t>Message includes:</w:t>
            </w:r>
          </w:p>
          <w:p w:rsidR="00182F49" w:rsidP="008E32D8" w:rsidRDefault="00182F49" w14:paraId="523E4730" w14:textId="77777777">
            <w:r>
              <w:t>“3 duplicates found.”</w:t>
            </w:r>
          </w:p>
          <w:p w:rsidR="00182F49" w:rsidP="008E32D8" w:rsidRDefault="00182F49" w14:paraId="3A3DEBEE" w14:textId="77777777"/>
          <w:p w:rsidR="00182F49" w:rsidP="008E32D8" w:rsidRDefault="00182F49" w14:paraId="7490EE16" w14:textId="77777777">
            <w:r>
              <w:t>(3) ERROR: Duplicate Rows pop-up windows will appear, compare to Figure 2 in the appendix.</w:t>
            </w:r>
          </w:p>
          <w:p w:rsidR="00182F49" w:rsidP="008E32D8" w:rsidRDefault="00182F49" w14:paraId="770AC005" w14:textId="77777777"/>
        </w:tc>
        <w:tc>
          <w:tcPr>
            <w:tcW w:w="1350" w:type="dxa"/>
          </w:tcPr>
          <w:p w:rsidR="00677E9A" w:rsidP="008E32D8" w:rsidRDefault="00677E9A" w14:paraId="72756DBC" w14:textId="77777777"/>
          <w:p w:rsidR="00182F49" w:rsidP="008E32D8" w:rsidRDefault="00182F49" w14:paraId="1DFFB11F" w14:textId="77777777">
            <w:r>
              <w:t xml:space="preserve">Since this table has 3 duplicate rows, it should show three errors. </w:t>
            </w:r>
          </w:p>
        </w:tc>
      </w:tr>
      <w:tr w:rsidR="00677E9A" w:rsidTr="00182F49" w14:paraId="2BB66141" w14:textId="77777777">
        <w:tblPrEx>
          <w:tblCellMar>
            <w:top w:w="0" w:type="dxa"/>
            <w:bottom w:w="0" w:type="dxa"/>
          </w:tblCellMar>
        </w:tblPrEx>
        <w:trPr>
          <w:trHeight w:val="710"/>
        </w:trPr>
        <w:tc>
          <w:tcPr>
            <w:tcW w:w="9600" w:type="dxa"/>
            <w:gridSpan w:val="7"/>
            <w:tcBorders>
              <w:bottom w:val="single" w:color="auto" w:sz="4" w:space="0"/>
            </w:tcBorders>
          </w:tcPr>
          <w:p w:rsidR="00677E9A" w:rsidP="008E32D8" w:rsidRDefault="00677E9A" w14:paraId="68287BFB" w14:textId="77777777">
            <w:r>
              <w:t>Concluding Remarks:</w:t>
            </w:r>
          </w:p>
          <w:p w:rsidR="00677E9A" w:rsidP="008E32D8" w:rsidRDefault="00677E9A" w14:paraId="742949FC" w14:textId="77777777">
            <w:r>
              <w:t>N/A</w:t>
            </w:r>
          </w:p>
          <w:p w:rsidRPr="00EE319D" w:rsidR="00677E9A" w:rsidP="008E32D8" w:rsidRDefault="00677E9A" w14:paraId="6F0847C6" w14:textId="77777777">
            <w:pPr>
              <w:tabs>
                <w:tab w:val="left" w:pos="2385"/>
              </w:tabs>
            </w:pPr>
            <w:r>
              <w:tab/>
            </w:r>
          </w:p>
        </w:tc>
      </w:tr>
      <w:tr w:rsidR="00677E9A" w:rsidTr="00182F49" w14:paraId="61DDBE2B" w14:textId="77777777">
        <w:tblPrEx>
          <w:tblCellMar>
            <w:top w:w="0" w:type="dxa"/>
            <w:bottom w:w="0" w:type="dxa"/>
          </w:tblCellMar>
        </w:tblPrEx>
        <w:trPr>
          <w:trHeight w:val="890"/>
        </w:trPr>
        <w:tc>
          <w:tcPr>
            <w:tcW w:w="5165" w:type="dxa"/>
            <w:gridSpan w:val="3"/>
          </w:tcPr>
          <w:p w:rsidR="00677E9A" w:rsidP="008E32D8" w:rsidRDefault="00677E9A" w14:paraId="0EBDCADD" w14:textId="77777777">
            <w:r>
              <w:t xml:space="preserve">Testing Team: </w:t>
            </w:r>
          </w:p>
          <w:p w:rsidR="00677E9A" w:rsidP="008E32D8" w:rsidRDefault="00677E9A" w14:paraId="221C485E" w14:textId="77777777">
            <w:r>
              <w:t>Briana Sanchez</w:t>
            </w:r>
          </w:p>
        </w:tc>
        <w:tc>
          <w:tcPr>
            <w:tcW w:w="4435" w:type="dxa"/>
            <w:gridSpan w:val="4"/>
          </w:tcPr>
          <w:p w:rsidR="00677E9A" w:rsidP="008E32D8" w:rsidRDefault="00677E9A" w14:paraId="32110DF3" w14:textId="77777777">
            <w:r>
              <w:t>Date Completed:</w:t>
            </w:r>
          </w:p>
          <w:p w:rsidR="00677E9A" w:rsidP="008E32D8" w:rsidRDefault="00677E9A" w14:paraId="5350E7E9" w14:textId="77777777">
            <w:r>
              <w:t>TBD</w:t>
            </w:r>
          </w:p>
        </w:tc>
      </w:tr>
    </w:tbl>
    <w:p w:rsidR="00677E9A" w:rsidP="00677E9A" w:rsidRDefault="00677E9A" w14:paraId="12D56060" w14:textId="77777777">
      <w:pPr>
        <w:pStyle w:val="Heading2"/>
        <w:numPr>
          <w:ilvl w:val="1"/>
          <w:numId w:val="1"/>
        </w:numPr>
        <w:ind w:left="720"/>
      </w:pPr>
      <w:r>
        <w:t xml:space="preserve">Test </w:t>
      </w:r>
      <w:r w:rsidR="00182F49">
        <w:t>DPR</w:t>
      </w:r>
      <w:r>
        <w:t>_2</w:t>
      </w:r>
    </w:p>
    <w:p w:rsidR="00677E9A" w:rsidP="00677E9A" w:rsidRDefault="00677E9A" w14:paraId="1EDEF3CE" w14:textId="77777777"/>
    <w:p w:rsidRPr="00B34944" w:rsidR="00182F49" w:rsidP="00182F49" w:rsidRDefault="00677E9A" w14:paraId="6A3BF0C3" w14:textId="77777777">
      <w:pPr>
        <w:ind w:left="900" w:hanging="900"/>
      </w:pPr>
      <w:r w:rsidRPr="00B34944">
        <w:rPr>
          <w:b/>
          <w:bCs/>
        </w:rPr>
        <w:t xml:space="preserve">Objective: </w:t>
      </w:r>
      <w:r w:rsidR="00182F49">
        <w:rPr>
          <w:b/>
          <w:bCs/>
        </w:rPr>
        <w:t xml:space="preserve">The objective of this test, will be to test the duplicate row feature when there is </w:t>
      </w:r>
      <w:r w:rsidR="006905A3">
        <w:rPr>
          <w:b/>
          <w:bCs/>
        </w:rPr>
        <w:t>no identical rows</w:t>
      </w:r>
      <w:r w:rsidR="00182F49">
        <w:rPr>
          <w:b/>
          <w:bCs/>
        </w:rPr>
        <w:t>.</w:t>
      </w:r>
    </w:p>
    <w:p w:rsidRPr="00B34944" w:rsidR="00677E9A" w:rsidP="00677E9A" w:rsidRDefault="00677E9A" w14:paraId="18905B42" w14:textId="77777777">
      <w:pPr>
        <w:ind w:left="900" w:hanging="900"/>
      </w:pPr>
    </w:p>
    <w:p w:rsidR="00677E9A" w:rsidP="00677E9A" w:rsidRDefault="00677E9A" w14:paraId="7509B476" w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rsidR="00677E9A" w:rsidP="00677E9A" w:rsidRDefault="00677E9A" w14:paraId="105D09A2" w14:textId="77777777">
      <w:pPr>
        <w:ind w:firstLine="630"/>
      </w:pPr>
      <w:r>
        <w:rPr>
          <w:sz w:val="22"/>
          <w:szCs w:val="22"/>
        </w:rPr>
        <w:t>DbEdit.jar</w:t>
      </w:r>
    </w:p>
    <w:p w:rsidR="00677E9A" w:rsidP="00677E9A" w:rsidRDefault="00677E9A" w14:paraId="5C473B94" w14:textId="77777777">
      <w:pPr>
        <w:ind w:left="630"/>
      </w:pPr>
      <w:r>
        <w:rPr>
          <w:sz w:val="22"/>
          <w:szCs w:val="22"/>
        </w:rPr>
        <w:t>TEST_DB.xml</w:t>
      </w:r>
    </w:p>
    <w:p w:rsidR="00677E9A" w:rsidP="00677E9A" w:rsidRDefault="00677E9A" w14:paraId="33C591A8" w14:textId="77777777">
      <w:pPr>
        <w:ind w:left="630"/>
      </w:pPr>
      <w:r>
        <w:rPr>
          <w:sz w:val="22"/>
          <w:szCs w:val="22"/>
        </w:rPr>
        <w:t>TEST_DB__BIG_TABLE.XML</w:t>
      </w:r>
    </w:p>
    <w:p w:rsidR="00677E9A" w:rsidP="00677E9A" w:rsidRDefault="00677E9A" w14:paraId="3D719B4B" w14:textId="77777777">
      <w:pPr>
        <w:ind w:left="630"/>
        <w:rPr>
          <w:sz w:val="22"/>
          <w:szCs w:val="22"/>
        </w:rPr>
      </w:pPr>
      <w:r>
        <w:rPr>
          <w:sz w:val="22"/>
          <w:szCs w:val="22"/>
        </w:rPr>
        <w:t>TEST_DB__CONSTRAINT_TABLE.XML</w:t>
      </w:r>
    </w:p>
    <w:p w:rsidR="006905A3" w:rsidP="00677E9A" w:rsidRDefault="006905A3" w14:paraId="4A5F6E1A" w14:textId="77777777">
      <w:pPr>
        <w:ind w:left="630"/>
      </w:pPr>
      <w:r>
        <w:rPr>
          <w:sz w:val="22"/>
          <w:szCs w:val="22"/>
        </w:rPr>
        <w:t>TEST_DB__CONSTRAINT_TABLE_V3.XML</w:t>
      </w:r>
    </w:p>
    <w:p w:rsidR="00677E9A" w:rsidP="00677E9A" w:rsidRDefault="00677E9A" w14:paraId="4A0FBDD3" w14:textId="77777777">
      <w:pPr>
        <w:ind w:left="630"/>
        <w:rPr>
          <w:sz w:val="22"/>
          <w:szCs w:val="22"/>
        </w:rPr>
      </w:pPr>
      <w:r>
        <w:rPr>
          <w:sz w:val="22"/>
          <w:szCs w:val="22"/>
        </w:rPr>
        <w:t>TEST_DB__TYPE_TABLE.XML</w:t>
      </w:r>
    </w:p>
    <w:p w:rsidR="00677E9A" w:rsidP="00182F49" w:rsidRDefault="00677E9A" w14:paraId="58F23472" w14:textId="77777777"/>
    <w:p w:rsidR="00677E9A" w:rsidP="00677E9A" w:rsidRDefault="00677E9A" w14:paraId="5ED2EFB9" w14:textId="77777777">
      <w:pPr>
        <w:pStyle w:val="Paragraph"/>
        <w:sectPr w:rsidR="00677E9A">
          <w:headerReference w:type="default" r:id="rId22"/>
          <w:footerReference w:type="default" r:id="rId23"/>
          <w:type w:val="continuous"/>
          <w:pgSz w:w="12240" w:h="15840" w:orient="portrait" w:code="1"/>
          <w:pgMar w:top="1440" w:right="1440" w:bottom="1440" w:left="1800" w:header="720" w:footer="720" w:gutter="0"/>
          <w:cols w:space="720"/>
        </w:sectPr>
      </w:pPr>
    </w:p>
    <w:p w:rsidR="00677E9A" w:rsidP="00677E9A" w:rsidRDefault="00677E9A" w14:paraId="5D438524" w14:textId="77777777"/>
    <w:tbl>
      <w:tblPr>
        <w:tblW w:w="10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3889"/>
        <w:gridCol w:w="838"/>
        <w:gridCol w:w="9"/>
        <w:gridCol w:w="353"/>
        <w:gridCol w:w="3066"/>
        <w:gridCol w:w="1350"/>
      </w:tblGrid>
      <w:tr w:rsidR="006905A3" w:rsidTr="006905A3" w14:paraId="54D19DFC" w14:textId="77777777">
        <w:tblPrEx>
          <w:tblCellMar>
            <w:top w:w="0" w:type="dxa"/>
            <w:bottom w:w="0" w:type="dxa"/>
          </w:tblCellMar>
        </w:tblPrEx>
        <w:trPr>
          <w:cantSplit/>
          <w:trHeight w:val="300"/>
        </w:trPr>
        <w:tc>
          <w:tcPr>
            <w:tcW w:w="5419" w:type="dxa"/>
            <w:gridSpan w:val="4"/>
          </w:tcPr>
          <w:p w:rsidR="00677E9A" w:rsidP="008E32D8" w:rsidRDefault="00677E9A" w14:paraId="0257965D" w14:textId="77777777">
            <w:r>
              <w:t>Test No.: CMV_2</w:t>
            </w:r>
          </w:p>
        </w:tc>
        <w:tc>
          <w:tcPr>
            <w:tcW w:w="4769" w:type="dxa"/>
            <w:gridSpan w:val="3"/>
          </w:tcPr>
          <w:p w:rsidR="00677E9A" w:rsidP="008E32D8" w:rsidRDefault="00677E9A" w14:paraId="753030EB" w14:textId="77777777">
            <w:r>
              <w:t>Current Status: Pending</w:t>
            </w:r>
          </w:p>
        </w:tc>
      </w:tr>
      <w:tr w:rsidR="00677E9A" w:rsidTr="006905A3" w14:paraId="63A23BF3" w14:textId="77777777">
        <w:tblPrEx>
          <w:tblCellMar>
            <w:top w:w="0" w:type="dxa"/>
            <w:bottom w:w="0" w:type="dxa"/>
          </w:tblCellMar>
        </w:tblPrEx>
        <w:trPr>
          <w:cantSplit/>
          <w:trHeight w:val="300"/>
        </w:trPr>
        <w:tc>
          <w:tcPr>
            <w:tcW w:w="10188" w:type="dxa"/>
            <w:gridSpan w:val="7"/>
          </w:tcPr>
          <w:p w:rsidRPr="00E47986" w:rsidR="00677E9A" w:rsidP="008E32D8" w:rsidRDefault="00677E9A" w14:paraId="08A6ABA2" w14:textId="77777777">
            <w:r w:rsidRPr="00E47986">
              <w:t xml:space="preserve">Test title:  </w:t>
            </w:r>
            <w:r w:rsidR="00182F49">
              <w:t xml:space="preserve">Testing duplicate row feature with </w:t>
            </w:r>
            <w:r w:rsidR="006905A3">
              <w:t>no identical rows.</w:t>
            </w:r>
          </w:p>
          <w:p w:rsidRPr="00E47986" w:rsidR="00677E9A" w:rsidP="008E32D8" w:rsidRDefault="00677E9A" w14:paraId="7D132C95" w14:textId="77777777"/>
        </w:tc>
      </w:tr>
      <w:tr w:rsidR="00677E9A" w:rsidTr="006905A3" w14:paraId="365B6800" w14:textId="77777777">
        <w:tblPrEx>
          <w:tblCellMar>
            <w:top w:w="0" w:type="dxa"/>
            <w:bottom w:w="0" w:type="dxa"/>
          </w:tblCellMar>
        </w:tblPrEx>
        <w:trPr>
          <w:cantSplit/>
          <w:trHeight w:val="458"/>
        </w:trPr>
        <w:tc>
          <w:tcPr>
            <w:tcW w:w="10188" w:type="dxa"/>
            <w:gridSpan w:val="7"/>
          </w:tcPr>
          <w:p w:rsidRPr="00E47986" w:rsidR="00677E9A" w:rsidP="008E32D8" w:rsidRDefault="00677E9A" w14:paraId="61E2C1CD" w14:textId="77777777">
            <w:r w:rsidRPr="00E47986">
              <w:t>Testing approach</w:t>
            </w:r>
            <w:r>
              <w:t>: Black box testing.</w:t>
            </w:r>
          </w:p>
          <w:p w:rsidRPr="00E47986" w:rsidR="00677E9A" w:rsidP="008E32D8" w:rsidRDefault="00677E9A" w14:paraId="5331BE39" w14:textId="77777777"/>
        </w:tc>
      </w:tr>
      <w:tr w:rsidR="00182F49" w:rsidTr="006905A3" w14:paraId="66C254FD" w14:textId="77777777">
        <w:tblPrEx>
          <w:tblCellMar>
            <w:top w:w="0" w:type="dxa"/>
            <w:bottom w:w="0" w:type="dxa"/>
          </w:tblCellMar>
        </w:tblPrEx>
        <w:trPr>
          <w:cantSplit/>
          <w:trHeight w:val="1088"/>
        </w:trPr>
        <w:tc>
          <w:tcPr>
            <w:tcW w:w="683" w:type="dxa"/>
          </w:tcPr>
          <w:p w:rsidR="00677E9A" w:rsidP="008E32D8" w:rsidRDefault="00677E9A" w14:paraId="6BB192ED" w14:textId="77777777">
            <w:r>
              <w:t>STEP</w:t>
            </w:r>
          </w:p>
          <w:p w:rsidR="00677E9A" w:rsidP="008E32D8" w:rsidRDefault="00677E9A" w14:paraId="165E8084" w14:textId="77777777"/>
          <w:p w:rsidR="00677E9A" w:rsidP="008E32D8" w:rsidRDefault="00677E9A" w14:paraId="42750984" w14:textId="77777777">
            <w:pPr>
              <w:jc w:val="center"/>
            </w:pPr>
            <w:r>
              <w:t>1</w:t>
            </w:r>
          </w:p>
        </w:tc>
        <w:tc>
          <w:tcPr>
            <w:tcW w:w="3889" w:type="dxa"/>
          </w:tcPr>
          <w:p w:rsidR="00677E9A" w:rsidP="008E32D8" w:rsidRDefault="00677E9A" w14:paraId="1EFAE452" w14:textId="77777777">
            <w:r>
              <w:t>OPERATOR ACTION</w:t>
            </w:r>
          </w:p>
          <w:p w:rsidR="00677E9A" w:rsidP="008E32D8" w:rsidRDefault="00677E9A" w14:paraId="1A15EFB0" w14:textId="77777777"/>
          <w:p w:rsidR="00677E9A" w:rsidP="008E32D8" w:rsidRDefault="00677E9A" w14:paraId="5698FADE" w14:textId="77777777">
            <w:r>
              <w:t>Run dbEdit.jar</w:t>
            </w:r>
          </w:p>
        </w:tc>
        <w:tc>
          <w:tcPr>
            <w:tcW w:w="1200" w:type="dxa"/>
            <w:gridSpan w:val="3"/>
          </w:tcPr>
          <w:p w:rsidR="00677E9A" w:rsidP="008E32D8" w:rsidRDefault="00677E9A" w14:paraId="45DCFEE0" w14:textId="77777777">
            <w:r>
              <w:t>PURPOSE</w:t>
            </w:r>
          </w:p>
          <w:p w:rsidR="00677E9A" w:rsidP="008E32D8" w:rsidRDefault="00677E9A" w14:paraId="4A2AA440" w14:textId="77777777"/>
          <w:p w:rsidR="00677E9A" w:rsidP="008E32D8" w:rsidRDefault="00677E9A" w14:paraId="60EC1306" w14:textId="77777777">
            <w:r>
              <w:t>Open the software.</w:t>
            </w:r>
          </w:p>
        </w:tc>
        <w:tc>
          <w:tcPr>
            <w:tcW w:w="3066" w:type="dxa"/>
          </w:tcPr>
          <w:p w:rsidR="00677E9A" w:rsidP="008E32D8" w:rsidRDefault="00677E9A" w14:paraId="5BA2BCF9" w14:textId="77777777">
            <w:r>
              <w:t>EXEPCTED RESULTS</w:t>
            </w:r>
          </w:p>
          <w:p w:rsidR="00677E9A" w:rsidP="008E32D8" w:rsidRDefault="00677E9A" w14:paraId="0D387699" w14:textId="77777777"/>
          <w:p w:rsidR="00677E9A" w:rsidP="008E32D8" w:rsidRDefault="00677E9A" w14:paraId="4A2A92C3" w14:textId="77777777">
            <w:r>
              <w:t>The system will open with no table found.</w:t>
            </w:r>
          </w:p>
        </w:tc>
        <w:tc>
          <w:tcPr>
            <w:tcW w:w="1350" w:type="dxa"/>
          </w:tcPr>
          <w:p w:rsidR="00677E9A" w:rsidP="008E32D8" w:rsidRDefault="00677E9A" w14:paraId="5E4D321B" w14:textId="77777777">
            <w:r>
              <w:t>COMMENTS</w:t>
            </w:r>
          </w:p>
          <w:p w:rsidR="00677E9A" w:rsidP="008E32D8" w:rsidRDefault="00677E9A" w14:paraId="52882BE5" w14:textId="77777777"/>
          <w:p w:rsidR="00677E9A" w:rsidP="008E32D8" w:rsidRDefault="00677E9A" w14:paraId="4D08D438" w14:textId="77777777"/>
        </w:tc>
      </w:tr>
      <w:tr w:rsidR="00182F49" w:rsidTr="006905A3" w14:paraId="420708F8" w14:textId="77777777">
        <w:tblPrEx>
          <w:tblCellMar>
            <w:top w:w="0" w:type="dxa"/>
            <w:bottom w:w="0" w:type="dxa"/>
          </w:tblCellMar>
        </w:tblPrEx>
        <w:trPr>
          <w:cantSplit/>
          <w:trHeight w:val="800"/>
        </w:trPr>
        <w:tc>
          <w:tcPr>
            <w:tcW w:w="683" w:type="dxa"/>
          </w:tcPr>
          <w:p w:rsidR="00677E9A" w:rsidP="008E32D8" w:rsidRDefault="00677E9A" w14:paraId="48435649" w14:textId="77777777"/>
          <w:p w:rsidR="00677E9A" w:rsidP="008E32D8" w:rsidRDefault="00677E9A" w14:paraId="5A520955" w14:textId="77777777">
            <w:pPr>
              <w:jc w:val="center"/>
            </w:pPr>
            <w:r>
              <w:t>2</w:t>
            </w:r>
          </w:p>
        </w:tc>
        <w:tc>
          <w:tcPr>
            <w:tcW w:w="3889" w:type="dxa"/>
          </w:tcPr>
          <w:p w:rsidR="00677E9A" w:rsidP="008E32D8" w:rsidRDefault="00677E9A" w14:paraId="183CE16A" w14:textId="77777777"/>
          <w:p w:rsidR="00677E9A" w:rsidP="008E32D8" w:rsidRDefault="00677E9A" w14:paraId="72A069AF" w14:textId="77777777">
            <w:r>
              <w:t>Click on the “File” option on the top left.</w:t>
            </w:r>
          </w:p>
        </w:tc>
        <w:tc>
          <w:tcPr>
            <w:tcW w:w="1200" w:type="dxa"/>
            <w:gridSpan w:val="3"/>
          </w:tcPr>
          <w:p w:rsidR="00677E9A" w:rsidP="008E32D8" w:rsidRDefault="00677E9A" w14:paraId="0F035809" w14:textId="77777777"/>
          <w:p w:rsidR="00677E9A" w:rsidP="008E32D8" w:rsidRDefault="00677E9A" w14:paraId="0E5515AF" w14:textId="77777777"/>
        </w:tc>
        <w:tc>
          <w:tcPr>
            <w:tcW w:w="3066" w:type="dxa"/>
          </w:tcPr>
          <w:p w:rsidR="00677E9A" w:rsidP="008E32D8" w:rsidRDefault="00677E9A" w14:paraId="712D87D4" w14:textId="77777777"/>
          <w:p w:rsidR="00677E9A" w:rsidP="008E32D8" w:rsidRDefault="00677E9A" w14:paraId="7AC0C520" w14:textId="77777777">
            <w:r>
              <w:t>Drop down menu will appear.</w:t>
            </w:r>
          </w:p>
        </w:tc>
        <w:tc>
          <w:tcPr>
            <w:tcW w:w="1350" w:type="dxa"/>
          </w:tcPr>
          <w:p w:rsidR="00677E9A" w:rsidP="008E32D8" w:rsidRDefault="00677E9A" w14:paraId="5057593B" w14:textId="77777777"/>
        </w:tc>
      </w:tr>
      <w:tr w:rsidR="00182F49" w:rsidTr="006905A3" w14:paraId="6F6BBCA1" w14:textId="77777777">
        <w:tblPrEx>
          <w:tblCellMar>
            <w:top w:w="0" w:type="dxa"/>
            <w:bottom w:w="0" w:type="dxa"/>
          </w:tblCellMar>
        </w:tblPrEx>
        <w:trPr>
          <w:cantSplit/>
          <w:trHeight w:val="1250"/>
        </w:trPr>
        <w:tc>
          <w:tcPr>
            <w:tcW w:w="683" w:type="dxa"/>
          </w:tcPr>
          <w:p w:rsidR="00677E9A" w:rsidP="008E32D8" w:rsidRDefault="00677E9A" w14:paraId="22EFF873" w14:textId="77777777"/>
          <w:p w:rsidR="00677E9A" w:rsidP="008E32D8" w:rsidRDefault="00677E9A" w14:paraId="6B1B0BE5" w14:textId="77777777">
            <w:pPr>
              <w:jc w:val="center"/>
            </w:pPr>
            <w:r>
              <w:t>3</w:t>
            </w:r>
          </w:p>
          <w:p w:rsidR="00677E9A" w:rsidP="008E32D8" w:rsidRDefault="00677E9A" w14:paraId="07A45245" w14:textId="77777777">
            <w:pPr>
              <w:jc w:val="center"/>
            </w:pPr>
          </w:p>
        </w:tc>
        <w:tc>
          <w:tcPr>
            <w:tcW w:w="3889" w:type="dxa"/>
          </w:tcPr>
          <w:p w:rsidR="00677E9A" w:rsidP="008E32D8" w:rsidRDefault="00677E9A" w14:paraId="45F4E121" w14:textId="77777777"/>
          <w:p w:rsidR="00677E9A" w:rsidP="008E32D8" w:rsidRDefault="00677E9A" w14:paraId="5E6D9471" w14:textId="77777777">
            <w:r>
              <w:t>Click on the “Open” option on the drop-down menu.</w:t>
            </w:r>
          </w:p>
        </w:tc>
        <w:tc>
          <w:tcPr>
            <w:tcW w:w="1200" w:type="dxa"/>
            <w:gridSpan w:val="3"/>
          </w:tcPr>
          <w:p w:rsidR="00677E9A" w:rsidP="008E32D8" w:rsidRDefault="00677E9A" w14:paraId="2CE48AA5" w14:textId="77777777"/>
          <w:p w:rsidR="00677E9A" w:rsidP="008E32D8" w:rsidRDefault="00677E9A" w14:paraId="56A79C61" w14:textId="77777777">
            <w:r>
              <w:t>To open a table to test.</w:t>
            </w:r>
          </w:p>
        </w:tc>
        <w:tc>
          <w:tcPr>
            <w:tcW w:w="3066" w:type="dxa"/>
          </w:tcPr>
          <w:p w:rsidR="00677E9A" w:rsidP="008E32D8" w:rsidRDefault="00677E9A" w14:paraId="7727172B" w14:textId="77777777"/>
          <w:p w:rsidR="00677E9A" w:rsidP="008E32D8" w:rsidRDefault="00677E9A" w14:paraId="31B0B5F9" w14:textId="77777777">
            <w:commentRangeStart w:id="45"/>
            <w:r>
              <w:t>File Search Path pop-up window will appear.</w:t>
            </w:r>
            <w:commentRangeEnd w:id="45"/>
            <w:r w:rsidR="002D3D9B">
              <w:rPr>
                <w:rStyle w:val="CommentReference"/>
              </w:rPr>
              <w:commentReference w:id="45"/>
            </w:r>
          </w:p>
        </w:tc>
        <w:tc>
          <w:tcPr>
            <w:tcW w:w="1350" w:type="dxa"/>
          </w:tcPr>
          <w:p w:rsidR="00677E9A" w:rsidP="008E32D8" w:rsidRDefault="00677E9A" w14:paraId="6341D3EB" w14:textId="77777777"/>
        </w:tc>
      </w:tr>
      <w:tr w:rsidR="00182F49" w:rsidTr="006905A3" w14:paraId="0AD94F8E" w14:textId="77777777">
        <w:tblPrEx>
          <w:tblCellMar>
            <w:top w:w="0" w:type="dxa"/>
            <w:bottom w:w="0" w:type="dxa"/>
          </w:tblCellMar>
        </w:tblPrEx>
        <w:trPr>
          <w:cantSplit/>
          <w:trHeight w:val="70"/>
        </w:trPr>
        <w:tc>
          <w:tcPr>
            <w:tcW w:w="683" w:type="dxa"/>
          </w:tcPr>
          <w:p w:rsidR="00677E9A" w:rsidP="008E32D8" w:rsidRDefault="00677E9A" w14:paraId="133059A9" w14:textId="77777777"/>
          <w:p w:rsidR="00677E9A" w:rsidP="008E32D8" w:rsidRDefault="00677E9A" w14:paraId="40EC74E6" w14:textId="77777777">
            <w:pPr>
              <w:jc w:val="center"/>
            </w:pPr>
            <w:r>
              <w:t>4</w:t>
            </w:r>
          </w:p>
        </w:tc>
        <w:tc>
          <w:tcPr>
            <w:tcW w:w="3889" w:type="dxa"/>
          </w:tcPr>
          <w:p w:rsidR="00677E9A" w:rsidP="008E32D8" w:rsidRDefault="00677E9A" w14:paraId="4A4D607D" w14:textId="77777777"/>
          <w:p w:rsidR="00677E9A" w:rsidP="008E32D8" w:rsidRDefault="00677E9A" w14:paraId="157B7973" w14:textId="77777777">
            <w:r>
              <w:t>Click on the TEST_DB_</w:t>
            </w:r>
            <w:r w:rsidR="00182F49">
              <w:t>CONSTRAINT</w:t>
            </w:r>
            <w:r>
              <w:t>_TABLE</w:t>
            </w:r>
            <w:r w:rsidR="006905A3">
              <w:t>_V3</w:t>
            </w:r>
            <w:r>
              <w:t>.xml file and click open.</w:t>
            </w:r>
          </w:p>
          <w:p w:rsidR="00677E9A" w:rsidP="008E32D8" w:rsidRDefault="00677E9A" w14:paraId="3CEEE2AE" w14:textId="77777777"/>
        </w:tc>
        <w:tc>
          <w:tcPr>
            <w:tcW w:w="1200" w:type="dxa"/>
            <w:gridSpan w:val="3"/>
          </w:tcPr>
          <w:p w:rsidR="00677E9A" w:rsidP="008E32D8" w:rsidRDefault="00677E9A" w14:paraId="337B0601" w14:textId="77777777"/>
          <w:p w:rsidR="00677E9A" w:rsidP="008E32D8" w:rsidRDefault="00677E9A" w14:paraId="11A21135" w14:textId="77777777">
            <w:r>
              <w:t>To select the table to test.</w:t>
            </w:r>
          </w:p>
        </w:tc>
        <w:tc>
          <w:tcPr>
            <w:tcW w:w="3066" w:type="dxa"/>
          </w:tcPr>
          <w:p w:rsidR="00677E9A" w:rsidP="008E32D8" w:rsidRDefault="00677E9A" w14:paraId="117AE49D" w14:textId="77777777">
            <w:commentRangeStart w:id="46"/>
          </w:p>
          <w:p w:rsidR="00677E9A" w:rsidP="008E32D8" w:rsidRDefault="00182F49" w14:paraId="32A12404" w14:textId="77777777">
            <w:r>
              <w:t>CONSTRAINT</w:t>
            </w:r>
            <w:r w:rsidR="00677E9A">
              <w:t>_TABLE</w:t>
            </w:r>
            <w:r w:rsidR="006905A3">
              <w:t>_V3</w:t>
            </w:r>
            <w:r w:rsidR="00677E9A">
              <w:t xml:space="preserve">.XML table will appear. </w:t>
            </w:r>
            <w:commentRangeEnd w:id="46"/>
            <w:r w:rsidR="002D3D9B">
              <w:rPr>
                <w:rStyle w:val="CommentReference"/>
              </w:rPr>
              <w:commentReference w:id="46"/>
            </w:r>
          </w:p>
        </w:tc>
        <w:tc>
          <w:tcPr>
            <w:tcW w:w="1350" w:type="dxa"/>
          </w:tcPr>
          <w:p w:rsidR="00677E9A" w:rsidP="008E32D8" w:rsidRDefault="00677E9A" w14:paraId="6AEF8425" w14:textId="77777777"/>
          <w:p w:rsidR="006905A3" w:rsidP="008E32D8" w:rsidRDefault="006905A3" w14:paraId="01AD5F5B" w14:textId="77777777">
            <w:r>
              <w:t>This version of the table has been provided for testing purposes only. It ensures that there are no duplicates in the rows.</w:t>
            </w:r>
          </w:p>
          <w:p w:rsidR="00DF5246" w:rsidP="008E32D8" w:rsidRDefault="00DF5246" w14:paraId="732FC65A" w14:textId="77777777"/>
        </w:tc>
      </w:tr>
      <w:tr w:rsidR="00182F49" w:rsidTr="006905A3" w14:paraId="5314905B" w14:textId="77777777">
        <w:tblPrEx>
          <w:tblCellMar>
            <w:top w:w="0" w:type="dxa"/>
            <w:bottom w:w="0" w:type="dxa"/>
          </w:tblCellMar>
        </w:tblPrEx>
        <w:trPr>
          <w:cantSplit/>
          <w:trHeight w:val="980"/>
        </w:trPr>
        <w:tc>
          <w:tcPr>
            <w:tcW w:w="683" w:type="dxa"/>
          </w:tcPr>
          <w:p w:rsidR="00677E9A" w:rsidP="008E32D8" w:rsidRDefault="00677E9A" w14:paraId="4DCDB182" w14:textId="77777777"/>
          <w:p w:rsidR="00677E9A" w:rsidP="008E32D8" w:rsidRDefault="00677E9A" w14:paraId="671FA789" w14:textId="77777777">
            <w:pPr>
              <w:jc w:val="center"/>
            </w:pPr>
            <w:r>
              <w:t>5</w:t>
            </w:r>
          </w:p>
        </w:tc>
        <w:tc>
          <w:tcPr>
            <w:tcW w:w="3889" w:type="dxa"/>
          </w:tcPr>
          <w:p w:rsidR="00677E9A" w:rsidP="008E32D8" w:rsidRDefault="00677E9A" w14:paraId="446B0E68" w14:textId="77777777"/>
          <w:p w:rsidR="00677E9A" w:rsidP="008E32D8" w:rsidRDefault="00677E9A" w14:paraId="5A148B3D" w14:textId="77777777">
            <w:r>
              <w:t>Click on the “File” option on the top left.</w:t>
            </w:r>
          </w:p>
        </w:tc>
        <w:tc>
          <w:tcPr>
            <w:tcW w:w="1200" w:type="dxa"/>
            <w:gridSpan w:val="3"/>
          </w:tcPr>
          <w:p w:rsidR="00677E9A" w:rsidP="008E32D8" w:rsidRDefault="00677E9A" w14:paraId="612E8CBB" w14:textId="77777777"/>
          <w:p w:rsidR="00677E9A" w:rsidP="008E32D8" w:rsidRDefault="00677E9A" w14:paraId="51D9DF83" w14:textId="77777777"/>
        </w:tc>
        <w:tc>
          <w:tcPr>
            <w:tcW w:w="3066" w:type="dxa"/>
          </w:tcPr>
          <w:p w:rsidR="00677E9A" w:rsidP="008E32D8" w:rsidRDefault="00677E9A" w14:paraId="2E608EEA" w14:textId="77777777"/>
          <w:p w:rsidR="00677E9A" w:rsidP="008E32D8" w:rsidRDefault="00677E9A" w14:paraId="4957772E" w14:textId="77777777">
            <w:r>
              <w:t>Drop down menu will appear.</w:t>
            </w:r>
          </w:p>
        </w:tc>
        <w:tc>
          <w:tcPr>
            <w:tcW w:w="1350" w:type="dxa"/>
          </w:tcPr>
          <w:p w:rsidR="00677E9A" w:rsidP="008E32D8" w:rsidRDefault="00677E9A" w14:paraId="3B840730" w14:textId="77777777"/>
        </w:tc>
      </w:tr>
      <w:tr w:rsidR="00182F49" w:rsidTr="006905A3" w14:paraId="46C449A9" w14:textId="77777777">
        <w:tblPrEx>
          <w:tblCellMar>
            <w:top w:w="0" w:type="dxa"/>
            <w:bottom w:w="0" w:type="dxa"/>
          </w:tblCellMar>
        </w:tblPrEx>
        <w:trPr>
          <w:cantSplit/>
          <w:trHeight w:val="1160"/>
        </w:trPr>
        <w:tc>
          <w:tcPr>
            <w:tcW w:w="683" w:type="dxa"/>
          </w:tcPr>
          <w:p w:rsidR="00677E9A" w:rsidP="008E32D8" w:rsidRDefault="00677E9A" w14:paraId="56F2DDAE" w14:textId="77777777"/>
          <w:p w:rsidR="00677E9A" w:rsidP="008E32D8" w:rsidRDefault="00677E9A" w14:paraId="3E2F4842" w14:textId="77777777">
            <w:pPr>
              <w:jc w:val="center"/>
            </w:pPr>
            <w:r>
              <w:t>6</w:t>
            </w:r>
          </w:p>
        </w:tc>
        <w:tc>
          <w:tcPr>
            <w:tcW w:w="3889" w:type="dxa"/>
          </w:tcPr>
          <w:p w:rsidR="00677E9A" w:rsidP="008E32D8" w:rsidRDefault="00677E9A" w14:paraId="36F3E2F8" w14:textId="77777777"/>
          <w:p w:rsidR="00677E9A" w:rsidP="008E32D8" w:rsidRDefault="00677E9A" w14:paraId="45571983" w14:textId="77777777">
            <w:r>
              <w:t>Click on the “C</w:t>
            </w:r>
            <w:r w:rsidR="006905A3">
              <w:t>heck for duplicate rows</w:t>
            </w:r>
            <w:r>
              <w:t>” option from the drop-down menu.</w:t>
            </w:r>
          </w:p>
        </w:tc>
        <w:tc>
          <w:tcPr>
            <w:tcW w:w="1200" w:type="dxa"/>
            <w:gridSpan w:val="3"/>
          </w:tcPr>
          <w:p w:rsidR="00677E9A" w:rsidP="008E32D8" w:rsidRDefault="00677E9A" w14:paraId="397A9321" w14:textId="77777777"/>
        </w:tc>
        <w:tc>
          <w:tcPr>
            <w:tcW w:w="3066" w:type="dxa"/>
          </w:tcPr>
          <w:p w:rsidR="00677E9A" w:rsidP="008E32D8" w:rsidRDefault="00677E9A" w14:paraId="2E6B18FA" w14:textId="77777777"/>
          <w:p w:rsidR="006905A3" w:rsidP="006905A3" w:rsidRDefault="006905A3" w14:paraId="5DAA0D4E" w14:textId="77777777">
            <w:r>
              <w:t>Compare Result pop-up window will appear.</w:t>
            </w:r>
          </w:p>
          <w:p w:rsidR="006905A3" w:rsidP="006905A3" w:rsidRDefault="006905A3" w14:paraId="5FCD450C" w14:textId="77777777">
            <w:r>
              <w:t>Message includes:</w:t>
            </w:r>
          </w:p>
          <w:p w:rsidR="006905A3" w:rsidP="006905A3" w:rsidRDefault="006905A3" w14:paraId="60DEC3C9" w14:textId="77777777">
            <w:r>
              <w:t>“0 duplicates found”</w:t>
            </w:r>
          </w:p>
          <w:p w:rsidR="00677E9A" w:rsidP="008E32D8" w:rsidRDefault="00677E9A" w14:paraId="5D09DB79" w14:textId="77777777"/>
        </w:tc>
        <w:tc>
          <w:tcPr>
            <w:tcW w:w="1350" w:type="dxa"/>
          </w:tcPr>
          <w:p w:rsidR="00677E9A" w:rsidP="008E32D8" w:rsidRDefault="00677E9A" w14:paraId="5E35888C" w14:textId="77777777"/>
        </w:tc>
      </w:tr>
      <w:tr w:rsidR="00677E9A" w:rsidTr="006905A3" w14:paraId="0D8D2C6A" w14:textId="77777777">
        <w:tblPrEx>
          <w:tblCellMar>
            <w:top w:w="0" w:type="dxa"/>
            <w:bottom w:w="0" w:type="dxa"/>
          </w:tblCellMar>
        </w:tblPrEx>
        <w:trPr>
          <w:trHeight w:val="710"/>
        </w:trPr>
        <w:tc>
          <w:tcPr>
            <w:tcW w:w="10188" w:type="dxa"/>
            <w:gridSpan w:val="7"/>
            <w:tcBorders>
              <w:bottom w:val="single" w:color="auto" w:sz="4" w:space="0"/>
            </w:tcBorders>
          </w:tcPr>
          <w:p w:rsidR="00677E9A" w:rsidP="008E32D8" w:rsidRDefault="00677E9A" w14:paraId="734ABA53" w14:textId="77777777">
            <w:r>
              <w:t>Concluding Remarks:</w:t>
            </w:r>
          </w:p>
          <w:p w:rsidR="00677E9A" w:rsidP="008E32D8" w:rsidRDefault="00677E9A" w14:paraId="14DAEB81" w14:textId="77777777">
            <w:r>
              <w:t>N/A</w:t>
            </w:r>
          </w:p>
          <w:p w:rsidRPr="00EE319D" w:rsidR="00677E9A" w:rsidP="008E32D8" w:rsidRDefault="00677E9A" w14:paraId="2D897653" w14:textId="77777777">
            <w:pPr>
              <w:tabs>
                <w:tab w:val="left" w:pos="2385"/>
              </w:tabs>
            </w:pPr>
            <w:r>
              <w:tab/>
            </w:r>
          </w:p>
        </w:tc>
      </w:tr>
      <w:tr w:rsidR="006905A3" w:rsidTr="006905A3" w14:paraId="6E9DEEA2" w14:textId="77777777">
        <w:tblPrEx>
          <w:tblCellMar>
            <w:top w:w="0" w:type="dxa"/>
            <w:bottom w:w="0" w:type="dxa"/>
          </w:tblCellMar>
        </w:tblPrEx>
        <w:trPr>
          <w:trHeight w:val="890"/>
        </w:trPr>
        <w:tc>
          <w:tcPr>
            <w:tcW w:w="5410" w:type="dxa"/>
            <w:gridSpan w:val="3"/>
          </w:tcPr>
          <w:p w:rsidR="00677E9A" w:rsidP="008E32D8" w:rsidRDefault="00677E9A" w14:paraId="7BEDA550" w14:textId="77777777">
            <w:r>
              <w:t xml:space="preserve">Testing Team: </w:t>
            </w:r>
          </w:p>
          <w:p w:rsidR="00677E9A" w:rsidP="008E32D8" w:rsidRDefault="00677E9A" w14:paraId="66EBE0DA" w14:textId="77777777">
            <w:r>
              <w:t>Briana Sanchez</w:t>
            </w:r>
          </w:p>
        </w:tc>
        <w:tc>
          <w:tcPr>
            <w:tcW w:w="4778" w:type="dxa"/>
            <w:gridSpan w:val="4"/>
          </w:tcPr>
          <w:p w:rsidR="00677E9A" w:rsidP="008E32D8" w:rsidRDefault="00677E9A" w14:paraId="021DEF87" w14:textId="77777777">
            <w:r>
              <w:t>Date Completed:</w:t>
            </w:r>
          </w:p>
          <w:p w:rsidR="00677E9A" w:rsidP="008E32D8" w:rsidRDefault="00677E9A" w14:paraId="517AC9D6" w14:textId="77777777">
            <w:r>
              <w:t>TBD</w:t>
            </w:r>
          </w:p>
        </w:tc>
      </w:tr>
    </w:tbl>
    <w:p w:rsidR="00677E9A" w:rsidP="00677E9A" w:rsidRDefault="00677E9A" w14:paraId="3BD8B02B" w14:textId="77777777">
      <w:pPr>
        <w:pStyle w:val="Heading2"/>
        <w:numPr>
          <w:ilvl w:val="1"/>
          <w:numId w:val="1"/>
        </w:numPr>
        <w:ind w:left="720"/>
      </w:pPr>
      <w:r>
        <w:t xml:space="preserve">Test </w:t>
      </w:r>
      <w:r w:rsidR="006905A3">
        <w:t>DPR</w:t>
      </w:r>
      <w:r>
        <w:t>_3</w:t>
      </w:r>
    </w:p>
    <w:p w:rsidR="00677E9A" w:rsidP="00677E9A" w:rsidRDefault="00677E9A" w14:paraId="02EB2A15" w14:textId="77777777"/>
    <w:p w:rsidRPr="00B34944" w:rsidR="00677E9A" w:rsidP="00677E9A" w:rsidRDefault="00677E9A" w14:paraId="12BA0D8C" w14:textId="77777777">
      <w:pPr>
        <w:ind w:left="900" w:hanging="900"/>
      </w:pPr>
      <w:r w:rsidRPr="00B34944">
        <w:rPr>
          <w:b/>
          <w:bCs/>
        </w:rPr>
        <w:t xml:space="preserve">Objective: </w:t>
      </w:r>
      <w:r w:rsidR="006905A3">
        <w:rPr>
          <w:b/>
          <w:bCs/>
        </w:rPr>
        <w:t>The objective of this test, will be to test the duplicate row feature when there is no identical rows and column restrictions.</w:t>
      </w:r>
    </w:p>
    <w:p w:rsidR="00677E9A" w:rsidP="00677E9A" w:rsidRDefault="00677E9A" w14:paraId="06A663E5" w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rsidR="00677E9A" w:rsidP="00677E9A" w:rsidRDefault="00677E9A" w14:paraId="3852FCDE" w14:textId="77777777">
      <w:pPr>
        <w:ind w:firstLine="630"/>
      </w:pPr>
      <w:r>
        <w:rPr>
          <w:sz w:val="22"/>
          <w:szCs w:val="22"/>
        </w:rPr>
        <w:t>DbEdit.jar</w:t>
      </w:r>
    </w:p>
    <w:p w:rsidR="00677E9A" w:rsidP="00677E9A" w:rsidRDefault="00677E9A" w14:paraId="62BB9EB9" w14:textId="77777777">
      <w:pPr>
        <w:ind w:left="630"/>
      </w:pPr>
      <w:r>
        <w:rPr>
          <w:sz w:val="22"/>
          <w:szCs w:val="22"/>
        </w:rPr>
        <w:t>TEST_DB.xml</w:t>
      </w:r>
    </w:p>
    <w:p w:rsidR="00677E9A" w:rsidP="00677E9A" w:rsidRDefault="00677E9A" w14:paraId="52C50363" w14:textId="77777777">
      <w:pPr>
        <w:ind w:left="630"/>
      </w:pPr>
      <w:r>
        <w:rPr>
          <w:sz w:val="22"/>
          <w:szCs w:val="22"/>
        </w:rPr>
        <w:t>TEST_DB__BIG_TABLE.XML</w:t>
      </w:r>
    </w:p>
    <w:p w:rsidR="00677E9A" w:rsidP="00677E9A" w:rsidRDefault="00677E9A" w14:paraId="6B1FC12F" w14:textId="77777777">
      <w:pPr>
        <w:ind w:left="630"/>
        <w:rPr>
          <w:sz w:val="22"/>
          <w:szCs w:val="22"/>
        </w:rPr>
      </w:pPr>
      <w:r>
        <w:rPr>
          <w:sz w:val="22"/>
          <w:szCs w:val="22"/>
        </w:rPr>
        <w:t>TEST_DB__CONSTRAINT_TABLE.XML</w:t>
      </w:r>
    </w:p>
    <w:p w:rsidR="006905A3" w:rsidP="006905A3" w:rsidRDefault="006905A3" w14:paraId="3C430835" w14:textId="77777777">
      <w:pPr>
        <w:ind w:left="630"/>
      </w:pPr>
      <w:r>
        <w:rPr>
          <w:sz w:val="22"/>
          <w:szCs w:val="22"/>
        </w:rPr>
        <w:t>TEST_DB__CONSTRAINT_TABLE_V3.XML</w:t>
      </w:r>
    </w:p>
    <w:p w:rsidR="00677E9A" w:rsidP="00677E9A" w:rsidRDefault="00677E9A" w14:paraId="729EB4E3" w14:textId="77777777">
      <w:pPr>
        <w:ind w:left="630"/>
        <w:rPr>
          <w:sz w:val="22"/>
          <w:szCs w:val="22"/>
        </w:rPr>
      </w:pPr>
      <w:r>
        <w:rPr>
          <w:sz w:val="22"/>
          <w:szCs w:val="22"/>
        </w:rPr>
        <w:t>TEST_DB__TYPE_TABLE.XML</w:t>
      </w:r>
    </w:p>
    <w:p w:rsidR="00677E9A" w:rsidP="00677E9A" w:rsidRDefault="00677E9A" w14:paraId="4D8E6E49" w14:textId="77777777">
      <w:pPr>
        <w:ind w:left="630"/>
      </w:pPr>
      <w:r>
        <w:rPr>
          <w:sz w:val="22"/>
          <w:szCs w:val="22"/>
        </w:rPr>
        <w:t>TEST_DB__TYPE_TABLE_V2.XML</w:t>
      </w:r>
    </w:p>
    <w:p w:rsidR="00677E9A" w:rsidP="00677E9A" w:rsidRDefault="00677E9A" w14:paraId="6C29D03E" w14:textId="77777777">
      <w:pPr>
        <w:ind w:left="630" w:hanging="630"/>
      </w:pPr>
    </w:p>
    <w:p w:rsidR="00677E9A" w:rsidP="00677E9A" w:rsidRDefault="00677E9A" w14:paraId="1B26BFAE" w14:textId="77777777">
      <w:pPr>
        <w:pStyle w:val="Paragraph"/>
        <w:sectPr w:rsidR="00677E9A">
          <w:headerReference w:type="default" r:id="rId24"/>
          <w:footerReference w:type="default" r:id="rId25"/>
          <w:type w:val="continuous"/>
          <w:pgSz w:w="12240" w:h="15840" w:orient="portrait" w:code="1"/>
          <w:pgMar w:top="1440" w:right="1440" w:bottom="1440" w:left="1800" w:header="720" w:footer="720" w:gutter="0"/>
          <w:cols w:space="720"/>
        </w:sectPr>
      </w:pPr>
    </w:p>
    <w:p w:rsidR="00677E9A" w:rsidP="00677E9A" w:rsidRDefault="00677E9A" w14:paraId="38943214" w14:textId="77777777"/>
    <w:tbl>
      <w:tblPr>
        <w:tblW w:w="103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3889"/>
        <w:gridCol w:w="838"/>
        <w:gridCol w:w="9"/>
        <w:gridCol w:w="353"/>
        <w:gridCol w:w="3178"/>
        <w:gridCol w:w="1350"/>
      </w:tblGrid>
      <w:tr w:rsidR="00677E9A" w:rsidTr="71BA4244" w14:paraId="3F16A2BF" w14:textId="77777777">
        <w:tblPrEx>
          <w:tblCellMar>
            <w:top w:w="0" w:type="dxa"/>
            <w:bottom w:w="0" w:type="dxa"/>
          </w:tblCellMar>
        </w:tblPrEx>
        <w:trPr>
          <w:cantSplit/>
          <w:trHeight w:val="300"/>
        </w:trPr>
        <w:tc>
          <w:tcPr>
            <w:tcW w:w="5419" w:type="dxa"/>
            <w:gridSpan w:val="4"/>
            <w:tcMar/>
          </w:tcPr>
          <w:p w:rsidR="00677E9A" w:rsidP="008E32D8" w:rsidRDefault="00677E9A" w14:paraId="28520820" w14:textId="77777777">
            <w:r>
              <w:t>Test No.: CMV_2</w:t>
            </w:r>
          </w:p>
        </w:tc>
        <w:tc>
          <w:tcPr>
            <w:tcW w:w="4881" w:type="dxa"/>
            <w:gridSpan w:val="3"/>
            <w:tcMar/>
          </w:tcPr>
          <w:p w:rsidR="00677E9A" w:rsidP="008E32D8" w:rsidRDefault="00677E9A" w14:paraId="6E0E8BD0" w14:textId="77777777" w14:noSpellErr="1">
            <w:r w:rsidR="00677E9A">
              <w:rPr/>
              <w:t>Current Status: Pending</w:t>
            </w:r>
            <w:commentRangeStart w:id="2012341996"/>
            <w:commentRangeEnd w:id="2012341996"/>
            <w:r>
              <w:rPr>
                <w:rStyle w:val="CommentReference"/>
              </w:rPr>
              <w:commentReference w:id="2012341996"/>
            </w:r>
          </w:p>
        </w:tc>
      </w:tr>
      <w:tr w:rsidR="00677E9A" w:rsidTr="71BA4244" w14:paraId="55AE2BBB" w14:textId="77777777">
        <w:tblPrEx>
          <w:tblCellMar>
            <w:top w:w="0" w:type="dxa"/>
            <w:bottom w:w="0" w:type="dxa"/>
          </w:tblCellMar>
        </w:tblPrEx>
        <w:trPr>
          <w:cantSplit/>
          <w:trHeight w:val="300"/>
        </w:trPr>
        <w:tc>
          <w:tcPr>
            <w:tcW w:w="10300" w:type="dxa"/>
            <w:gridSpan w:val="7"/>
            <w:tcMar/>
          </w:tcPr>
          <w:p w:rsidRPr="00E47986" w:rsidR="00677E9A" w:rsidP="008E32D8" w:rsidRDefault="00677E9A" w14:paraId="626E60B6" w14:textId="77777777">
            <w:r w:rsidRPr="00E47986">
              <w:t xml:space="preserve">Test title:  </w:t>
            </w:r>
            <w:r w:rsidR="006905A3">
              <w:t>Testing duplicate row feature with no identical rows and column restrictions</w:t>
            </w:r>
            <w:r>
              <w:t>.</w:t>
            </w:r>
          </w:p>
          <w:p w:rsidRPr="00E47986" w:rsidR="00677E9A" w:rsidP="008E32D8" w:rsidRDefault="00677E9A" w14:paraId="3F811277" w14:textId="77777777"/>
        </w:tc>
      </w:tr>
      <w:tr w:rsidR="00677E9A" w:rsidTr="71BA4244" w14:paraId="35F0A4DC" w14:textId="77777777">
        <w:tblPrEx>
          <w:tblCellMar>
            <w:top w:w="0" w:type="dxa"/>
            <w:bottom w:w="0" w:type="dxa"/>
          </w:tblCellMar>
        </w:tblPrEx>
        <w:trPr>
          <w:cantSplit/>
          <w:trHeight w:val="458"/>
        </w:trPr>
        <w:tc>
          <w:tcPr>
            <w:tcW w:w="10300" w:type="dxa"/>
            <w:gridSpan w:val="7"/>
            <w:tcMar/>
          </w:tcPr>
          <w:p w:rsidRPr="00E47986" w:rsidR="00677E9A" w:rsidP="008E32D8" w:rsidRDefault="00677E9A" w14:paraId="15D0903C" w14:textId="77777777">
            <w:r w:rsidRPr="00E47986">
              <w:t>Testing approach</w:t>
            </w:r>
            <w:r>
              <w:t>: Black box testing.</w:t>
            </w:r>
          </w:p>
          <w:p w:rsidRPr="00E47986" w:rsidR="00677E9A" w:rsidP="008E32D8" w:rsidRDefault="00677E9A" w14:paraId="7D3A0577" w14:textId="77777777"/>
        </w:tc>
      </w:tr>
      <w:tr w:rsidR="006905A3" w:rsidTr="71BA4244" w14:paraId="608CCF00" w14:textId="77777777">
        <w:tblPrEx>
          <w:tblCellMar>
            <w:top w:w="0" w:type="dxa"/>
            <w:bottom w:w="0" w:type="dxa"/>
          </w:tblCellMar>
        </w:tblPrEx>
        <w:trPr>
          <w:cantSplit/>
          <w:trHeight w:val="1088"/>
        </w:trPr>
        <w:tc>
          <w:tcPr>
            <w:tcW w:w="683" w:type="dxa"/>
            <w:tcMar/>
          </w:tcPr>
          <w:p w:rsidR="00677E9A" w:rsidP="008E32D8" w:rsidRDefault="00677E9A" w14:paraId="6BF164DC" w14:textId="77777777">
            <w:r>
              <w:t>STEP</w:t>
            </w:r>
          </w:p>
          <w:p w:rsidR="00677E9A" w:rsidP="008E32D8" w:rsidRDefault="00677E9A" w14:paraId="26B73D11" w14:textId="77777777"/>
          <w:p w:rsidR="00677E9A" w:rsidP="008E32D8" w:rsidRDefault="00677E9A" w14:paraId="5EAE7371" w14:textId="77777777">
            <w:pPr>
              <w:jc w:val="center"/>
            </w:pPr>
            <w:r>
              <w:t>1</w:t>
            </w:r>
          </w:p>
        </w:tc>
        <w:tc>
          <w:tcPr>
            <w:tcW w:w="3889" w:type="dxa"/>
            <w:tcMar/>
          </w:tcPr>
          <w:p w:rsidR="00677E9A" w:rsidP="008E32D8" w:rsidRDefault="00677E9A" w14:paraId="658F8DB7" w14:textId="77777777">
            <w:r>
              <w:t>OPERATOR ACTION</w:t>
            </w:r>
          </w:p>
          <w:p w:rsidR="00677E9A" w:rsidP="008E32D8" w:rsidRDefault="00677E9A" w14:paraId="4F3C9340" w14:textId="77777777"/>
          <w:p w:rsidR="00677E9A" w:rsidP="008E32D8" w:rsidRDefault="00677E9A" w14:paraId="61E9DC0F" w14:textId="77777777">
            <w:r>
              <w:t>Run dbEdit.jar</w:t>
            </w:r>
          </w:p>
        </w:tc>
        <w:tc>
          <w:tcPr>
            <w:tcW w:w="1200" w:type="dxa"/>
            <w:gridSpan w:val="3"/>
            <w:tcMar/>
          </w:tcPr>
          <w:p w:rsidR="00677E9A" w:rsidP="008E32D8" w:rsidRDefault="00677E9A" w14:paraId="63AC152C" w14:textId="77777777">
            <w:r>
              <w:t>PURPOSE</w:t>
            </w:r>
          </w:p>
          <w:p w:rsidR="00677E9A" w:rsidP="008E32D8" w:rsidRDefault="00677E9A" w14:paraId="5BB51E23" w14:textId="77777777"/>
          <w:p w:rsidR="00677E9A" w:rsidP="008E32D8" w:rsidRDefault="00677E9A" w14:paraId="4E5206CC" w14:textId="77777777">
            <w:r>
              <w:t>Open the software.</w:t>
            </w:r>
          </w:p>
        </w:tc>
        <w:tc>
          <w:tcPr>
            <w:tcW w:w="3178" w:type="dxa"/>
            <w:tcMar/>
          </w:tcPr>
          <w:p w:rsidR="00677E9A" w:rsidP="008E32D8" w:rsidRDefault="00677E9A" w14:paraId="3BDB9108" w14:textId="77777777">
            <w:r>
              <w:t>EXEPCTED RESULTS</w:t>
            </w:r>
          </w:p>
          <w:p w:rsidR="00677E9A" w:rsidP="008E32D8" w:rsidRDefault="00677E9A" w14:paraId="7157C056" w14:textId="77777777"/>
          <w:p w:rsidR="00677E9A" w:rsidP="008E32D8" w:rsidRDefault="00677E9A" w14:paraId="4E7A9AAD" w14:textId="77777777">
            <w:r>
              <w:t>The system will open with no table found.</w:t>
            </w:r>
          </w:p>
        </w:tc>
        <w:tc>
          <w:tcPr>
            <w:tcW w:w="1350" w:type="dxa"/>
            <w:tcMar/>
          </w:tcPr>
          <w:p w:rsidR="00677E9A" w:rsidP="008E32D8" w:rsidRDefault="00677E9A" w14:paraId="508CCD5E" w14:textId="77777777">
            <w:r>
              <w:t>COMMENTS</w:t>
            </w:r>
          </w:p>
          <w:p w:rsidR="00677E9A" w:rsidP="008E32D8" w:rsidRDefault="00677E9A" w14:paraId="44AF65EA" w14:textId="77777777"/>
          <w:p w:rsidR="00677E9A" w:rsidP="008E32D8" w:rsidRDefault="00677E9A" w14:paraId="17E5A8E3" w14:textId="77777777"/>
        </w:tc>
      </w:tr>
      <w:tr w:rsidR="006905A3" w:rsidTr="71BA4244" w14:paraId="15F8A9FF" w14:textId="77777777">
        <w:tblPrEx>
          <w:tblCellMar>
            <w:top w:w="0" w:type="dxa"/>
            <w:bottom w:w="0" w:type="dxa"/>
          </w:tblCellMar>
        </w:tblPrEx>
        <w:trPr>
          <w:cantSplit/>
          <w:trHeight w:val="800"/>
        </w:trPr>
        <w:tc>
          <w:tcPr>
            <w:tcW w:w="683" w:type="dxa"/>
            <w:tcMar/>
          </w:tcPr>
          <w:p w:rsidR="00677E9A" w:rsidP="008E32D8" w:rsidRDefault="00677E9A" w14:paraId="14EE183B" w14:textId="77777777"/>
          <w:p w:rsidR="00677E9A" w:rsidP="008E32D8" w:rsidRDefault="00677E9A" w14:paraId="0D245220" w14:textId="77777777">
            <w:pPr>
              <w:jc w:val="center"/>
            </w:pPr>
            <w:r>
              <w:t>2</w:t>
            </w:r>
          </w:p>
        </w:tc>
        <w:tc>
          <w:tcPr>
            <w:tcW w:w="3889" w:type="dxa"/>
            <w:tcMar/>
          </w:tcPr>
          <w:p w:rsidR="00677E9A" w:rsidP="008E32D8" w:rsidRDefault="00677E9A" w14:paraId="456F3C10" w14:textId="77777777"/>
          <w:p w:rsidR="00677E9A" w:rsidP="008E32D8" w:rsidRDefault="00677E9A" w14:paraId="5760129E" w14:textId="77777777">
            <w:r>
              <w:t>Click on the “File” option on the top left.</w:t>
            </w:r>
          </w:p>
        </w:tc>
        <w:tc>
          <w:tcPr>
            <w:tcW w:w="1200" w:type="dxa"/>
            <w:gridSpan w:val="3"/>
            <w:tcMar/>
          </w:tcPr>
          <w:p w:rsidR="00677E9A" w:rsidP="008E32D8" w:rsidRDefault="00677E9A" w14:paraId="1BB72B51" w14:textId="77777777"/>
          <w:p w:rsidR="00677E9A" w:rsidP="008E32D8" w:rsidRDefault="00677E9A" w14:paraId="5D0575D3" w14:textId="77777777"/>
        </w:tc>
        <w:tc>
          <w:tcPr>
            <w:tcW w:w="3178" w:type="dxa"/>
            <w:tcMar/>
          </w:tcPr>
          <w:p w:rsidR="00677E9A" w:rsidP="008E32D8" w:rsidRDefault="00677E9A" w14:paraId="358610B8" w14:textId="77777777"/>
          <w:p w:rsidR="00677E9A" w:rsidP="008E32D8" w:rsidRDefault="00677E9A" w14:paraId="733C405A" w14:textId="77777777">
            <w:r>
              <w:t>Drop down menu will appear.</w:t>
            </w:r>
          </w:p>
        </w:tc>
        <w:tc>
          <w:tcPr>
            <w:tcW w:w="1350" w:type="dxa"/>
            <w:tcMar/>
          </w:tcPr>
          <w:p w:rsidR="00677E9A" w:rsidP="008E32D8" w:rsidRDefault="00677E9A" w14:paraId="697DB0E8" w14:textId="77777777"/>
        </w:tc>
      </w:tr>
      <w:tr w:rsidR="006905A3" w:rsidTr="71BA4244" w14:paraId="0549E178" w14:textId="77777777">
        <w:tblPrEx>
          <w:tblCellMar>
            <w:top w:w="0" w:type="dxa"/>
            <w:bottom w:w="0" w:type="dxa"/>
          </w:tblCellMar>
        </w:tblPrEx>
        <w:trPr>
          <w:cantSplit/>
          <w:trHeight w:val="1250"/>
        </w:trPr>
        <w:tc>
          <w:tcPr>
            <w:tcW w:w="683" w:type="dxa"/>
            <w:tcMar/>
          </w:tcPr>
          <w:p w:rsidR="00677E9A" w:rsidP="008E32D8" w:rsidRDefault="00677E9A" w14:paraId="7F9E5CD2" w14:textId="77777777"/>
          <w:p w:rsidR="00677E9A" w:rsidP="008E32D8" w:rsidRDefault="00677E9A" w14:paraId="795BE58A" w14:textId="77777777">
            <w:pPr>
              <w:jc w:val="center"/>
            </w:pPr>
            <w:r>
              <w:t>3</w:t>
            </w:r>
          </w:p>
          <w:p w:rsidR="00677E9A" w:rsidP="008E32D8" w:rsidRDefault="00677E9A" w14:paraId="5581C5B5" w14:textId="77777777">
            <w:pPr>
              <w:jc w:val="center"/>
            </w:pPr>
          </w:p>
        </w:tc>
        <w:tc>
          <w:tcPr>
            <w:tcW w:w="3889" w:type="dxa"/>
            <w:tcMar/>
          </w:tcPr>
          <w:p w:rsidR="00677E9A" w:rsidP="008E32D8" w:rsidRDefault="00677E9A" w14:paraId="6E8AA437" w14:textId="77777777"/>
          <w:p w:rsidR="00677E9A" w:rsidP="008E32D8" w:rsidRDefault="00677E9A" w14:paraId="57CACEA9" w14:textId="77777777">
            <w:r>
              <w:t>Click on the “Open” option on the drop-down menu.</w:t>
            </w:r>
          </w:p>
        </w:tc>
        <w:tc>
          <w:tcPr>
            <w:tcW w:w="1200" w:type="dxa"/>
            <w:gridSpan w:val="3"/>
            <w:tcMar/>
          </w:tcPr>
          <w:p w:rsidR="00677E9A" w:rsidP="008E32D8" w:rsidRDefault="00677E9A" w14:paraId="1A670CD4" w14:textId="77777777"/>
          <w:p w:rsidR="00677E9A" w:rsidP="008E32D8" w:rsidRDefault="00677E9A" w14:paraId="7E63D5E9" w14:textId="77777777">
            <w:r>
              <w:t>To open a table to test.</w:t>
            </w:r>
          </w:p>
        </w:tc>
        <w:tc>
          <w:tcPr>
            <w:tcW w:w="3178" w:type="dxa"/>
            <w:tcMar/>
          </w:tcPr>
          <w:p w:rsidR="00677E9A" w:rsidP="008E32D8" w:rsidRDefault="00677E9A" w14:paraId="571254FD" w14:textId="77777777"/>
          <w:p w:rsidR="00677E9A" w:rsidP="008E32D8" w:rsidRDefault="00677E9A" w14:paraId="755345CC" w14:textId="77777777">
            <w:commentRangeStart w:id="47"/>
            <w:r>
              <w:t>File Search Path pop-up window will appear.</w:t>
            </w:r>
            <w:commentRangeEnd w:id="47"/>
            <w:r w:rsidR="001739F1">
              <w:rPr>
                <w:rStyle w:val="CommentReference"/>
              </w:rPr>
              <w:commentReference w:id="47"/>
            </w:r>
          </w:p>
        </w:tc>
        <w:tc>
          <w:tcPr>
            <w:tcW w:w="1350" w:type="dxa"/>
            <w:tcMar/>
          </w:tcPr>
          <w:p w:rsidR="00677E9A" w:rsidP="008E32D8" w:rsidRDefault="00677E9A" w14:paraId="16A9A5CA" w14:textId="77777777"/>
        </w:tc>
      </w:tr>
      <w:tr w:rsidR="006905A3" w:rsidTr="71BA4244" w14:paraId="5C70984D" w14:textId="77777777">
        <w:tblPrEx>
          <w:tblCellMar>
            <w:top w:w="0" w:type="dxa"/>
            <w:bottom w:w="0" w:type="dxa"/>
          </w:tblCellMar>
        </w:tblPrEx>
        <w:trPr>
          <w:cantSplit/>
          <w:trHeight w:val="70"/>
        </w:trPr>
        <w:tc>
          <w:tcPr>
            <w:tcW w:w="683" w:type="dxa"/>
            <w:tcMar/>
          </w:tcPr>
          <w:p w:rsidR="00677E9A" w:rsidP="008E32D8" w:rsidRDefault="00677E9A" w14:paraId="7E5B7D13" w14:textId="77777777"/>
          <w:p w:rsidR="00677E9A" w:rsidP="008E32D8" w:rsidRDefault="00677E9A" w14:paraId="16DA42DB" w14:textId="77777777">
            <w:pPr>
              <w:jc w:val="center"/>
            </w:pPr>
            <w:r>
              <w:t>4</w:t>
            </w:r>
          </w:p>
        </w:tc>
        <w:tc>
          <w:tcPr>
            <w:tcW w:w="3889" w:type="dxa"/>
            <w:tcMar/>
          </w:tcPr>
          <w:p w:rsidR="00677E9A" w:rsidP="008E32D8" w:rsidRDefault="00677E9A" w14:paraId="4E439643" w14:textId="77777777"/>
          <w:p w:rsidR="006905A3" w:rsidP="006905A3" w:rsidRDefault="006905A3" w14:paraId="11E865DA" w14:textId="77777777">
            <w:r>
              <w:t>Click on the TEST_DB_CONSTRAINT_TABLE_V3.xml file and click open.</w:t>
            </w:r>
          </w:p>
          <w:p w:rsidR="00677E9A" w:rsidP="008E32D8" w:rsidRDefault="00677E9A" w14:paraId="1B982A0C" w14:textId="77777777"/>
        </w:tc>
        <w:tc>
          <w:tcPr>
            <w:tcW w:w="1200" w:type="dxa"/>
            <w:gridSpan w:val="3"/>
            <w:tcMar/>
          </w:tcPr>
          <w:p w:rsidR="00677E9A" w:rsidP="008E32D8" w:rsidRDefault="00677E9A" w14:paraId="3791DDA2" w14:textId="77777777"/>
          <w:p w:rsidR="00677E9A" w:rsidP="008E32D8" w:rsidRDefault="00677E9A" w14:paraId="71F0706E" w14:textId="77777777">
            <w:r>
              <w:t>To select the table to test.</w:t>
            </w:r>
          </w:p>
        </w:tc>
        <w:tc>
          <w:tcPr>
            <w:tcW w:w="3178" w:type="dxa"/>
            <w:tcMar/>
          </w:tcPr>
          <w:p w:rsidR="00677E9A" w:rsidP="008E32D8" w:rsidRDefault="00677E9A" w14:paraId="30163156" w14:textId="77777777">
            <w:commentRangeStart w:id="48"/>
          </w:p>
          <w:p w:rsidR="00677E9A" w:rsidP="008E32D8" w:rsidRDefault="006905A3" w14:paraId="5E6F7001" w14:textId="77777777">
            <w:r>
              <w:t>CONSTRAINTS</w:t>
            </w:r>
            <w:r w:rsidR="00677E9A">
              <w:t>_TABLE</w:t>
            </w:r>
            <w:r>
              <w:t>_V3</w:t>
            </w:r>
            <w:r w:rsidR="00677E9A">
              <w:t xml:space="preserve">.XML table will appear. </w:t>
            </w:r>
            <w:commentRangeEnd w:id="48"/>
            <w:r w:rsidR="001739F1">
              <w:rPr>
                <w:rStyle w:val="CommentReference"/>
              </w:rPr>
              <w:commentReference w:id="48"/>
            </w:r>
          </w:p>
        </w:tc>
        <w:tc>
          <w:tcPr>
            <w:tcW w:w="1350" w:type="dxa"/>
            <w:tcMar/>
          </w:tcPr>
          <w:p w:rsidR="00DF5246" w:rsidP="008E32D8" w:rsidRDefault="00DF5246" w14:paraId="7428C64E" w14:textId="77777777"/>
          <w:p w:rsidR="00677E9A" w:rsidP="008E32D8" w:rsidRDefault="00DF5246" w14:paraId="5B4C8669" w14:textId="77777777">
            <w:r>
              <w:t>This version of the table has been provided for testing purposes only. It ensures that there are no duplicates in the rows.</w:t>
            </w:r>
          </w:p>
          <w:p w:rsidR="00DF5246" w:rsidP="008E32D8" w:rsidRDefault="00DF5246" w14:paraId="21CD4F86" w14:textId="77777777"/>
        </w:tc>
      </w:tr>
      <w:tr w:rsidR="006905A3" w:rsidTr="71BA4244" w14:paraId="047291F0" w14:textId="77777777">
        <w:tblPrEx>
          <w:tblCellMar>
            <w:top w:w="0" w:type="dxa"/>
            <w:bottom w:w="0" w:type="dxa"/>
          </w:tblCellMar>
        </w:tblPrEx>
        <w:trPr>
          <w:cantSplit/>
          <w:trHeight w:val="70"/>
        </w:trPr>
        <w:tc>
          <w:tcPr>
            <w:tcW w:w="683" w:type="dxa"/>
            <w:tcMar/>
          </w:tcPr>
          <w:p w:rsidR="00677E9A" w:rsidP="008E32D8" w:rsidRDefault="00677E9A" w14:paraId="668FACE5" w14:textId="77777777">
            <w:pPr>
              <w:jc w:val="center"/>
            </w:pPr>
          </w:p>
          <w:p w:rsidR="00677E9A" w:rsidP="008E32D8" w:rsidRDefault="00677E9A" w14:paraId="30E8AEC0" w14:textId="77777777">
            <w:pPr>
              <w:jc w:val="center"/>
            </w:pPr>
            <w:r>
              <w:t>5</w:t>
            </w:r>
          </w:p>
        </w:tc>
        <w:tc>
          <w:tcPr>
            <w:tcW w:w="3889" w:type="dxa"/>
            <w:tcMar/>
          </w:tcPr>
          <w:p w:rsidR="00677E9A" w:rsidP="008E32D8" w:rsidRDefault="00677E9A" w14:paraId="6984C241" w14:textId="77777777"/>
          <w:p w:rsidR="00677E9A" w:rsidP="008E32D8" w:rsidRDefault="00677E9A" w14:paraId="251D34E5" w14:textId="77777777">
            <w:r>
              <w:t>Click on the “Options” option on the top left.</w:t>
            </w:r>
          </w:p>
        </w:tc>
        <w:tc>
          <w:tcPr>
            <w:tcW w:w="1200" w:type="dxa"/>
            <w:gridSpan w:val="3"/>
            <w:tcMar/>
          </w:tcPr>
          <w:p w:rsidR="00677E9A" w:rsidP="008E32D8" w:rsidRDefault="00677E9A" w14:paraId="6C8303A4" w14:textId="77777777"/>
          <w:p w:rsidR="00677E9A" w:rsidP="008E32D8" w:rsidRDefault="00677E9A" w14:paraId="792F8B3C" w14:textId="77777777"/>
        </w:tc>
        <w:tc>
          <w:tcPr>
            <w:tcW w:w="3178" w:type="dxa"/>
            <w:tcMar/>
          </w:tcPr>
          <w:p w:rsidR="00677E9A" w:rsidP="008E32D8" w:rsidRDefault="00677E9A" w14:paraId="2FFD62ED" w14:textId="77777777"/>
          <w:p w:rsidR="00677E9A" w:rsidP="008E32D8" w:rsidRDefault="00677E9A" w14:paraId="26C8E7C1" w14:textId="77777777">
            <w:r>
              <w:t>Drop down menu will appear</w:t>
            </w:r>
          </w:p>
          <w:p w:rsidR="00677E9A" w:rsidP="008E32D8" w:rsidRDefault="00677E9A" w14:paraId="046F9FCC" w14:textId="77777777"/>
        </w:tc>
        <w:tc>
          <w:tcPr>
            <w:tcW w:w="1350" w:type="dxa"/>
            <w:tcMar/>
          </w:tcPr>
          <w:p w:rsidR="00677E9A" w:rsidP="008E32D8" w:rsidRDefault="00677E9A" w14:paraId="49520FEE" w14:textId="77777777"/>
          <w:p w:rsidR="00677E9A" w:rsidP="008E32D8" w:rsidRDefault="00677E9A" w14:paraId="6C39E77D" w14:textId="77777777"/>
        </w:tc>
      </w:tr>
      <w:tr w:rsidR="006905A3" w:rsidTr="71BA4244" w14:paraId="47E2FD66" w14:textId="77777777">
        <w:tblPrEx>
          <w:tblCellMar>
            <w:top w:w="0" w:type="dxa"/>
            <w:bottom w:w="0" w:type="dxa"/>
          </w:tblCellMar>
        </w:tblPrEx>
        <w:trPr>
          <w:cantSplit/>
          <w:trHeight w:val="70"/>
        </w:trPr>
        <w:tc>
          <w:tcPr>
            <w:tcW w:w="683" w:type="dxa"/>
            <w:tcMar/>
          </w:tcPr>
          <w:p w:rsidR="00677E9A" w:rsidP="008E32D8" w:rsidRDefault="00677E9A" w14:paraId="3A554A7A" w14:textId="77777777">
            <w:pPr>
              <w:jc w:val="center"/>
            </w:pPr>
          </w:p>
          <w:p w:rsidR="00677E9A" w:rsidP="008E32D8" w:rsidRDefault="00677E9A" w14:paraId="7516FD30" w14:textId="77777777">
            <w:pPr>
              <w:jc w:val="center"/>
            </w:pPr>
            <w:r>
              <w:t>6</w:t>
            </w:r>
          </w:p>
        </w:tc>
        <w:tc>
          <w:tcPr>
            <w:tcW w:w="3889" w:type="dxa"/>
            <w:tcMar/>
          </w:tcPr>
          <w:p w:rsidR="00677E9A" w:rsidP="008E32D8" w:rsidRDefault="00677E9A" w14:paraId="0DFC1699" w14:textId="77777777"/>
          <w:p w:rsidR="00677E9A" w:rsidP="008E32D8" w:rsidRDefault="00677E9A" w14:paraId="1AFB9E50" w14:textId="77777777">
            <w:r>
              <w:t xml:space="preserve">Select “Column Selection” option from drop down. </w:t>
            </w:r>
          </w:p>
          <w:p w:rsidR="00677E9A" w:rsidP="008E32D8" w:rsidRDefault="00677E9A" w14:paraId="41F5156A" w14:textId="77777777"/>
        </w:tc>
        <w:tc>
          <w:tcPr>
            <w:tcW w:w="1200" w:type="dxa"/>
            <w:gridSpan w:val="3"/>
            <w:tcMar/>
          </w:tcPr>
          <w:p w:rsidR="00677E9A" w:rsidP="008E32D8" w:rsidRDefault="00677E9A" w14:paraId="72435FBE" w14:textId="77777777"/>
          <w:p w:rsidR="00677E9A" w:rsidP="008E32D8" w:rsidRDefault="00677E9A" w14:paraId="1DBCECDE" w14:textId="77777777"/>
        </w:tc>
        <w:tc>
          <w:tcPr>
            <w:tcW w:w="3178" w:type="dxa"/>
            <w:tcMar/>
          </w:tcPr>
          <w:p w:rsidR="00677E9A" w:rsidP="008E32D8" w:rsidRDefault="00677E9A" w14:paraId="73D7C967" w14:textId="77777777">
            <w:commentRangeStart w:id="49"/>
          </w:p>
          <w:p w:rsidR="00677E9A" w:rsidP="008E32D8" w:rsidRDefault="00677E9A" w14:paraId="38565C92" w14:textId="77777777">
            <w:r>
              <w:t>Enable/Disable Columns pop-up window will appear</w:t>
            </w:r>
            <w:commentRangeEnd w:id="49"/>
            <w:r w:rsidR="001739F1">
              <w:rPr>
                <w:rStyle w:val="CommentReference"/>
              </w:rPr>
              <w:commentReference w:id="49"/>
            </w:r>
          </w:p>
          <w:p w:rsidR="00677E9A" w:rsidP="008E32D8" w:rsidRDefault="00677E9A" w14:paraId="642A1318" w14:textId="77777777"/>
        </w:tc>
        <w:tc>
          <w:tcPr>
            <w:tcW w:w="1350" w:type="dxa"/>
            <w:tcMar/>
          </w:tcPr>
          <w:p w:rsidR="00677E9A" w:rsidP="008E32D8" w:rsidRDefault="00677E9A" w14:paraId="3D2B798D" w14:textId="77777777"/>
        </w:tc>
      </w:tr>
      <w:tr w:rsidR="006905A3" w:rsidTr="71BA4244" w14:paraId="41E0A02C" w14:textId="77777777">
        <w:tblPrEx>
          <w:tblCellMar>
            <w:top w:w="0" w:type="dxa"/>
            <w:bottom w:w="0" w:type="dxa"/>
          </w:tblCellMar>
        </w:tblPrEx>
        <w:trPr>
          <w:cantSplit/>
          <w:trHeight w:val="70"/>
        </w:trPr>
        <w:tc>
          <w:tcPr>
            <w:tcW w:w="683" w:type="dxa"/>
            <w:tcMar/>
          </w:tcPr>
          <w:p w:rsidR="00677E9A" w:rsidP="008E32D8" w:rsidRDefault="00677E9A" w14:paraId="6A201076" w14:textId="77777777">
            <w:pPr>
              <w:jc w:val="center"/>
            </w:pPr>
          </w:p>
          <w:p w:rsidR="00677E9A" w:rsidP="008E32D8" w:rsidRDefault="00677E9A" w14:paraId="6B2479F9" w14:textId="77777777">
            <w:pPr>
              <w:jc w:val="center"/>
            </w:pPr>
            <w:r>
              <w:t>7</w:t>
            </w:r>
          </w:p>
        </w:tc>
        <w:tc>
          <w:tcPr>
            <w:tcW w:w="3889" w:type="dxa"/>
            <w:tcMar/>
          </w:tcPr>
          <w:p w:rsidR="00677E9A" w:rsidP="008E32D8" w:rsidRDefault="00677E9A" w14:paraId="71683001" w14:textId="77777777"/>
          <w:p w:rsidR="00677E9A" w:rsidP="008E32D8" w:rsidRDefault="00677E9A" w14:paraId="45067B97" w14:textId="77777777">
            <w:r>
              <w:t>All the enabled column should be checked,</w:t>
            </w:r>
          </w:p>
          <w:p w:rsidR="00677E9A" w:rsidP="008E32D8" w:rsidRDefault="00677E9A" w14:paraId="24C038FB" w14:textId="77777777">
            <w:r>
              <w:t xml:space="preserve">Un-check the </w:t>
            </w:r>
            <w:r w:rsidR="00DF5246">
              <w:t>DESCRIPTION.</w:t>
            </w:r>
          </w:p>
          <w:p w:rsidR="00677E9A" w:rsidP="008E32D8" w:rsidRDefault="00677E9A" w14:paraId="7D56C8F3" w14:textId="77777777">
            <w:commentRangeStart w:id="50"/>
            <w:r>
              <w:t>Close the window.</w:t>
            </w:r>
            <w:commentRangeEnd w:id="50"/>
            <w:r w:rsidR="001739F1">
              <w:rPr>
                <w:rStyle w:val="CommentReference"/>
              </w:rPr>
              <w:commentReference w:id="50"/>
            </w:r>
          </w:p>
          <w:p w:rsidR="00677E9A" w:rsidP="008E32D8" w:rsidRDefault="00677E9A" w14:paraId="05681555" w14:textId="77777777"/>
        </w:tc>
        <w:tc>
          <w:tcPr>
            <w:tcW w:w="1200" w:type="dxa"/>
            <w:gridSpan w:val="3"/>
            <w:tcMar/>
          </w:tcPr>
          <w:p w:rsidR="00677E9A" w:rsidP="008E32D8" w:rsidRDefault="00677E9A" w14:paraId="05070585" w14:textId="77777777"/>
          <w:p w:rsidR="00677E9A" w:rsidP="008E32D8" w:rsidRDefault="00677E9A" w14:paraId="796B7629" w14:textId="77777777">
            <w:r>
              <w:t>To set column restrictions.</w:t>
            </w:r>
          </w:p>
        </w:tc>
        <w:tc>
          <w:tcPr>
            <w:tcW w:w="3178" w:type="dxa"/>
            <w:tcMar/>
          </w:tcPr>
          <w:p w:rsidR="00677E9A" w:rsidP="008E32D8" w:rsidRDefault="00677E9A" w14:paraId="2AA1019A" w14:textId="77777777">
            <w:commentRangeStart w:id="51"/>
          </w:p>
          <w:p w:rsidR="00677E9A" w:rsidP="008E32D8" w:rsidRDefault="00677E9A" w14:paraId="7DC72A69" w14:textId="77777777">
            <w:r>
              <w:t>Enable/Disable Columns pop-up window will disappear.</w:t>
            </w:r>
            <w:commentRangeEnd w:id="51"/>
            <w:r w:rsidR="001739F1">
              <w:rPr>
                <w:rStyle w:val="CommentReference"/>
              </w:rPr>
              <w:commentReference w:id="51"/>
            </w:r>
          </w:p>
        </w:tc>
        <w:tc>
          <w:tcPr>
            <w:tcW w:w="1350" w:type="dxa"/>
            <w:tcMar/>
          </w:tcPr>
          <w:p w:rsidR="00DF5246" w:rsidP="008E32D8" w:rsidRDefault="00DF5246" w14:paraId="5CB30A8F" w14:textId="77777777"/>
          <w:p w:rsidR="00677E9A" w:rsidP="008E32D8" w:rsidRDefault="00DF5246" w14:paraId="5BA8F912" w14:textId="77777777">
            <w:r>
              <w:t>Although this version does not have row duplicates, by disabling this column there will be 3 row duplicates.</w:t>
            </w:r>
          </w:p>
          <w:p w:rsidR="00DF5246" w:rsidP="008E32D8" w:rsidRDefault="00DF5246" w14:paraId="7C6821AB" w14:textId="77777777"/>
        </w:tc>
      </w:tr>
      <w:tr w:rsidR="006905A3" w:rsidTr="71BA4244" w14:paraId="4ADC9D97" w14:textId="77777777">
        <w:tblPrEx>
          <w:tblCellMar>
            <w:top w:w="0" w:type="dxa"/>
            <w:bottom w:w="0" w:type="dxa"/>
          </w:tblCellMar>
        </w:tblPrEx>
        <w:trPr>
          <w:cantSplit/>
          <w:trHeight w:val="980"/>
        </w:trPr>
        <w:tc>
          <w:tcPr>
            <w:tcW w:w="683" w:type="dxa"/>
            <w:tcMar/>
          </w:tcPr>
          <w:p w:rsidR="00677E9A" w:rsidP="008E32D8" w:rsidRDefault="00677E9A" w14:paraId="616D85FC" w14:textId="77777777"/>
          <w:p w:rsidR="00677E9A" w:rsidP="008E32D8" w:rsidRDefault="00677E9A" w14:paraId="41B9F1C2" w14:textId="77777777" w14:noSpellErr="1">
            <w:pPr>
              <w:jc w:val="center"/>
            </w:pPr>
            <w:r w:rsidR="00677E9A">
              <w:rPr/>
              <w:t>5</w:t>
            </w:r>
            <w:commentRangeStart w:id="1665758421"/>
            <w:commentRangeEnd w:id="1665758421"/>
            <w:r>
              <w:rPr>
                <w:rStyle w:val="CommentReference"/>
              </w:rPr>
              <w:commentReference w:id="1665758421"/>
            </w:r>
          </w:p>
        </w:tc>
        <w:tc>
          <w:tcPr>
            <w:tcW w:w="3889" w:type="dxa"/>
            <w:tcMar/>
          </w:tcPr>
          <w:p w:rsidR="00677E9A" w:rsidP="008E32D8" w:rsidRDefault="00677E9A" w14:paraId="157C77D2" w14:textId="77777777"/>
          <w:p w:rsidR="00677E9A" w:rsidP="008E32D8" w:rsidRDefault="00677E9A" w14:paraId="630D6CAF" w14:textId="77777777">
            <w:r>
              <w:t>Click on the “File” option on the top left.</w:t>
            </w:r>
          </w:p>
        </w:tc>
        <w:tc>
          <w:tcPr>
            <w:tcW w:w="1200" w:type="dxa"/>
            <w:gridSpan w:val="3"/>
            <w:tcMar/>
          </w:tcPr>
          <w:p w:rsidR="00677E9A" w:rsidP="008E32D8" w:rsidRDefault="00677E9A" w14:paraId="150F54A9" w14:textId="77777777"/>
          <w:p w:rsidR="00677E9A" w:rsidP="008E32D8" w:rsidRDefault="00677E9A" w14:paraId="082F9E21" w14:textId="77777777"/>
        </w:tc>
        <w:tc>
          <w:tcPr>
            <w:tcW w:w="3178" w:type="dxa"/>
            <w:tcMar/>
          </w:tcPr>
          <w:p w:rsidR="00677E9A" w:rsidP="008E32D8" w:rsidRDefault="00677E9A" w14:paraId="25D21D73" w14:textId="77777777"/>
          <w:p w:rsidR="00677E9A" w:rsidP="008E32D8" w:rsidRDefault="00677E9A" w14:paraId="08C086DE" w14:textId="77777777">
            <w:r>
              <w:t>Drop down menu will appear.</w:t>
            </w:r>
          </w:p>
        </w:tc>
        <w:tc>
          <w:tcPr>
            <w:tcW w:w="1350" w:type="dxa"/>
            <w:tcMar/>
          </w:tcPr>
          <w:p w:rsidR="00677E9A" w:rsidP="008E32D8" w:rsidRDefault="00677E9A" w14:paraId="5D02AE11" w14:textId="77777777"/>
        </w:tc>
      </w:tr>
      <w:tr w:rsidR="006905A3" w:rsidTr="71BA4244" w14:paraId="0E56884B" w14:textId="77777777">
        <w:tblPrEx>
          <w:tblCellMar>
            <w:top w:w="0" w:type="dxa"/>
            <w:bottom w:w="0" w:type="dxa"/>
          </w:tblCellMar>
        </w:tblPrEx>
        <w:trPr>
          <w:cantSplit/>
          <w:trHeight w:val="1160"/>
        </w:trPr>
        <w:tc>
          <w:tcPr>
            <w:tcW w:w="683" w:type="dxa"/>
            <w:tcMar/>
          </w:tcPr>
          <w:p w:rsidR="00677E9A" w:rsidP="008E32D8" w:rsidRDefault="00677E9A" w14:paraId="0C96746A" w14:textId="77777777"/>
          <w:p w:rsidR="00677E9A" w:rsidP="008E32D8" w:rsidRDefault="00677E9A" w14:paraId="02FCAFB9" w14:textId="77777777">
            <w:pPr>
              <w:jc w:val="center"/>
            </w:pPr>
            <w:r>
              <w:t>6</w:t>
            </w:r>
          </w:p>
        </w:tc>
        <w:tc>
          <w:tcPr>
            <w:tcW w:w="3889" w:type="dxa"/>
            <w:tcMar/>
          </w:tcPr>
          <w:p w:rsidR="00677E9A" w:rsidP="008E32D8" w:rsidRDefault="00677E9A" w14:paraId="32EDFBF0" w14:textId="77777777"/>
          <w:p w:rsidR="00677E9A" w:rsidP="008E32D8" w:rsidRDefault="00677E9A" w14:paraId="6EE6F4B6" w14:textId="77777777">
            <w:r>
              <w:t>Click on the “</w:t>
            </w:r>
            <w:r w:rsidR="00DF5246">
              <w:t>Check For Duplicate Rows</w:t>
            </w:r>
            <w:r>
              <w:t>” option from the drop-down menu.</w:t>
            </w:r>
          </w:p>
        </w:tc>
        <w:tc>
          <w:tcPr>
            <w:tcW w:w="1200" w:type="dxa"/>
            <w:gridSpan w:val="3"/>
            <w:tcMar/>
          </w:tcPr>
          <w:p w:rsidR="00677E9A" w:rsidP="008E32D8" w:rsidRDefault="00677E9A" w14:paraId="2D46E8BF" w14:textId="77777777"/>
        </w:tc>
        <w:tc>
          <w:tcPr>
            <w:tcW w:w="3178" w:type="dxa"/>
            <w:tcMar/>
          </w:tcPr>
          <w:p w:rsidR="00677E9A" w:rsidP="008E32D8" w:rsidRDefault="00677E9A" w14:paraId="145BC054" w14:textId="77777777"/>
          <w:p w:rsidR="00DF5246" w:rsidP="00DF5246" w:rsidRDefault="00DF5246" w14:paraId="1EEE214C" w14:textId="77777777">
            <w:r>
              <w:t>Compare Result pop-up window will appear.</w:t>
            </w:r>
          </w:p>
          <w:p w:rsidR="00DF5246" w:rsidP="00DF5246" w:rsidRDefault="00DF5246" w14:paraId="30801EBA" w14:textId="77777777">
            <w:r>
              <w:t>Message includes:</w:t>
            </w:r>
          </w:p>
          <w:p w:rsidR="00DF5246" w:rsidP="00DF5246" w:rsidRDefault="00DF5246" w14:paraId="3E278F4D" w14:textId="77777777">
            <w:r>
              <w:t>“File compare shows 0 mismatchs”</w:t>
            </w:r>
          </w:p>
          <w:p w:rsidR="00677E9A" w:rsidP="008E32D8" w:rsidRDefault="00677E9A" w14:paraId="0EB14CA0" w14:textId="77777777"/>
          <w:p w:rsidR="00DF5246" w:rsidP="00DF5246" w:rsidRDefault="00DF5246" w14:paraId="42D54CD3" w14:textId="77777777">
            <w:r>
              <w:t>(3) ERROR: Duplicate Rows pop-up windows will appear, compare to Figure 2 in the appendix.</w:t>
            </w:r>
          </w:p>
          <w:p w:rsidR="00DF5246" w:rsidP="008E32D8" w:rsidRDefault="00DF5246" w14:paraId="0BF1050F" w14:textId="77777777"/>
          <w:p w:rsidR="00DF5246" w:rsidP="008E32D8" w:rsidRDefault="00DF5246" w14:paraId="385BD216" w14:textId="77777777"/>
        </w:tc>
        <w:tc>
          <w:tcPr>
            <w:tcW w:w="1350" w:type="dxa"/>
            <w:tcMar/>
          </w:tcPr>
          <w:p w:rsidR="00677E9A" w:rsidP="008E32D8" w:rsidRDefault="00677E9A" w14:paraId="35977454" w14:textId="77777777"/>
        </w:tc>
      </w:tr>
      <w:tr w:rsidR="00677E9A" w:rsidTr="71BA4244" w14:paraId="406C9795" w14:textId="77777777">
        <w:tblPrEx>
          <w:tblCellMar>
            <w:top w:w="0" w:type="dxa"/>
            <w:bottom w:w="0" w:type="dxa"/>
          </w:tblCellMar>
        </w:tblPrEx>
        <w:trPr>
          <w:trHeight w:val="710"/>
        </w:trPr>
        <w:tc>
          <w:tcPr>
            <w:tcW w:w="10300" w:type="dxa"/>
            <w:gridSpan w:val="7"/>
            <w:tcBorders>
              <w:bottom w:val="single" w:color="auto" w:sz="4" w:space="0"/>
            </w:tcBorders>
            <w:tcMar/>
          </w:tcPr>
          <w:p w:rsidR="00677E9A" w:rsidP="008E32D8" w:rsidRDefault="00677E9A" w14:paraId="28B76D8E" w14:textId="77777777">
            <w:r>
              <w:t>Concluding Remarks:</w:t>
            </w:r>
          </w:p>
          <w:p w:rsidR="00677E9A" w:rsidP="008E32D8" w:rsidRDefault="00677E9A" w14:paraId="1FF29EEE" w14:textId="77777777">
            <w:r>
              <w:t>N/A</w:t>
            </w:r>
          </w:p>
          <w:p w:rsidRPr="00EE319D" w:rsidR="00677E9A" w:rsidP="008E32D8" w:rsidRDefault="00677E9A" w14:paraId="39C7C8BC" w14:textId="77777777">
            <w:pPr>
              <w:tabs>
                <w:tab w:val="left" w:pos="2385"/>
              </w:tabs>
            </w:pPr>
            <w:r>
              <w:tab/>
            </w:r>
          </w:p>
        </w:tc>
      </w:tr>
      <w:tr w:rsidR="00677E9A" w:rsidTr="71BA4244" w14:paraId="70683491" w14:textId="77777777">
        <w:tblPrEx>
          <w:tblCellMar>
            <w:top w:w="0" w:type="dxa"/>
            <w:bottom w:w="0" w:type="dxa"/>
          </w:tblCellMar>
        </w:tblPrEx>
        <w:trPr>
          <w:trHeight w:val="890"/>
        </w:trPr>
        <w:tc>
          <w:tcPr>
            <w:tcW w:w="5410" w:type="dxa"/>
            <w:gridSpan w:val="3"/>
            <w:tcMar/>
          </w:tcPr>
          <w:p w:rsidR="00677E9A" w:rsidP="008E32D8" w:rsidRDefault="00677E9A" w14:paraId="21000D51" w14:textId="77777777">
            <w:r>
              <w:t xml:space="preserve">Testing Team: </w:t>
            </w:r>
          </w:p>
          <w:p w:rsidR="00677E9A" w:rsidP="008E32D8" w:rsidRDefault="00677E9A" w14:paraId="1A0B9C44" w14:textId="77777777">
            <w:r>
              <w:t>Briana Sanchez</w:t>
            </w:r>
          </w:p>
        </w:tc>
        <w:tc>
          <w:tcPr>
            <w:tcW w:w="4890" w:type="dxa"/>
            <w:gridSpan w:val="4"/>
            <w:tcMar/>
          </w:tcPr>
          <w:p w:rsidR="00677E9A" w:rsidP="008E32D8" w:rsidRDefault="00677E9A" w14:paraId="4A76AD40" w14:textId="77777777">
            <w:r>
              <w:t>Date Completed:</w:t>
            </w:r>
          </w:p>
          <w:p w:rsidR="00677E9A" w:rsidP="008E32D8" w:rsidRDefault="00677E9A" w14:paraId="45E15434" w14:textId="77777777">
            <w:r>
              <w:t>TBD</w:t>
            </w:r>
          </w:p>
        </w:tc>
      </w:tr>
    </w:tbl>
    <w:p w:rsidR="00EA602B" w:rsidP="00677E9A" w:rsidRDefault="00EA602B" w14:paraId="68B58B2B" w14:textId="77777777">
      <w:pPr>
        <w:pStyle w:val="Heading2"/>
        <w:numPr>
          <w:ilvl w:val="0"/>
          <w:numId w:val="0"/>
        </w:numPr>
      </w:pPr>
    </w:p>
    <w:p w:rsidRPr="00C8753A" w:rsidR="00E47986" w:rsidP="00EE319D" w:rsidRDefault="00E47986" w14:paraId="17A8F16D" w14:textId="77777777" w14:noSpellErr="1">
      <w:pPr>
        <w:pStyle w:val="Heading1"/>
        <w:pageBreakBefore w:val="0"/>
        <w:pBdr>
          <w:top w:val="single" w:color="auto" w:sz="12" w:space="0"/>
        </w:pBdr>
        <w:rPr/>
      </w:pPr>
      <w:bookmarkStart w:name="_Toc21505006" w:id="52"/>
      <w:bookmarkStart w:name="_Toc227033594" w:id="53"/>
      <w:bookmarkStart w:name="_Toc22915481" w:id="54"/>
      <w:bookmarkEnd w:id="32"/>
      <w:r w:rsidR="00E47986">
        <w:rPr/>
        <w:t>User Interface Testing</w:t>
      </w:r>
      <w:bookmarkEnd w:id="52"/>
      <w:bookmarkEnd w:id="53"/>
      <w:bookmarkEnd w:id="54"/>
      <w:commentRangeStart w:id="910712627"/>
      <w:commentRangeEnd w:id="910712627"/>
      <w:r>
        <w:rPr>
          <w:rStyle w:val="CommentReference"/>
        </w:rPr>
        <w:commentReference w:id="910712627"/>
      </w:r>
    </w:p>
    <w:p w:rsidR="00E47986" w:rsidP="00E47986" w:rsidRDefault="009307FE" w14:paraId="47429F4A" w14:textId="77777777">
      <w:commentRangeStart w:id="55"/>
      <w:r>
        <w:t xml:space="preserve">Section </w:t>
      </w:r>
      <w:r w:rsidR="006C1533">
        <w:t>integrated into Section 4</w:t>
      </w:r>
      <w:r w:rsidR="00DF5246">
        <w:t>/5</w:t>
      </w:r>
      <w:r>
        <w:t xml:space="preserve"> until further notice. </w:t>
      </w:r>
      <w:commentRangeEnd w:id="55"/>
      <w:r w:rsidR="001739F1">
        <w:rPr>
          <w:rStyle w:val="CommentReference"/>
        </w:rPr>
        <w:commentReference w:id="55"/>
      </w:r>
    </w:p>
    <w:p w:rsidR="00013402" w:rsidP="00013402" w:rsidRDefault="00013402" w14:paraId="61E5B8AA" w14:textId="77777777">
      <w:pPr>
        <w:pStyle w:val="Heading1"/>
      </w:pPr>
      <w:bookmarkStart w:name="_Toc22915482" w:id="56"/>
      <w:r>
        <w:t>Test Schedule</w:t>
      </w:r>
      <w:bookmarkEnd w:id="56"/>
    </w:p>
    <w:p w:rsidR="00013402" w:rsidP="00013402" w:rsidRDefault="007C7DC9" w14:paraId="44EA4958" w14:textId="77777777">
      <w:commentRangeStart w:id="57"/>
      <w:r>
        <w:t xml:space="preserve">This section provides a table that describes the test schedule including the testing steps or tasks, the people performing the test, and a description for that test. </w:t>
      </w:r>
      <w:commentRangeEnd w:id="57"/>
      <w:r w:rsidR="001739F1">
        <w:rPr>
          <w:rStyle w:val="CommentReference"/>
        </w:rPr>
        <w:commentReference w:id="57"/>
      </w:r>
    </w:p>
    <w:p w:rsidR="004706B7" w:rsidP="00013402" w:rsidRDefault="004706B7" w14:paraId="6B0C8AE9" w14:textId="77777777"/>
    <w:p w:rsidR="00E47986" w:rsidP="00E47986" w:rsidRDefault="007C7DC9" w14:paraId="5B39F398" w14:textId="77777777">
      <w:r>
        <w:t>TBD</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548"/>
        <w:gridCol w:w="2700"/>
        <w:gridCol w:w="4608"/>
      </w:tblGrid>
      <w:tr w:rsidRPr="004F31AD" w:rsidR="00E47986" w:rsidTr="003D58CD" w14:paraId="226137FD" w14:textId="77777777">
        <w:tc>
          <w:tcPr>
            <w:tcW w:w="1548" w:type="dxa"/>
          </w:tcPr>
          <w:p w:rsidRPr="004F31AD" w:rsidR="00E47986" w:rsidP="003D58CD" w:rsidRDefault="00E47986" w14:paraId="5942FE3C" w14:textId="77777777">
            <w:pPr>
              <w:spacing w:line="360" w:lineRule="auto"/>
              <w:rPr>
                <w:b/>
              </w:rPr>
            </w:pPr>
            <w:r w:rsidRPr="004F31AD">
              <w:rPr>
                <w:b/>
              </w:rPr>
              <w:t>Task</w:t>
            </w:r>
            <w:r>
              <w:rPr>
                <w:b/>
              </w:rPr>
              <w:t xml:space="preserve"> and date</w:t>
            </w:r>
          </w:p>
        </w:tc>
        <w:tc>
          <w:tcPr>
            <w:tcW w:w="2700" w:type="dxa"/>
          </w:tcPr>
          <w:p w:rsidRPr="004F31AD" w:rsidR="00E47986" w:rsidP="003D58CD" w:rsidRDefault="00E47986" w14:paraId="7A2032D6" w14:textId="77777777">
            <w:pPr>
              <w:spacing w:line="360" w:lineRule="auto"/>
              <w:rPr>
                <w:b/>
              </w:rPr>
            </w:pPr>
            <w:r w:rsidRPr="004F31AD">
              <w:rPr>
                <w:b/>
              </w:rPr>
              <w:t>People</w:t>
            </w:r>
          </w:p>
        </w:tc>
        <w:tc>
          <w:tcPr>
            <w:tcW w:w="4608" w:type="dxa"/>
          </w:tcPr>
          <w:p w:rsidRPr="004F31AD" w:rsidR="00E47986" w:rsidP="003D58CD" w:rsidRDefault="00E47986" w14:paraId="404B434A" w14:textId="77777777">
            <w:pPr>
              <w:spacing w:line="360" w:lineRule="auto"/>
              <w:rPr>
                <w:b/>
              </w:rPr>
            </w:pPr>
            <w:r w:rsidRPr="004F31AD">
              <w:rPr>
                <w:b/>
              </w:rPr>
              <w:t>Description</w:t>
            </w:r>
          </w:p>
        </w:tc>
      </w:tr>
      <w:tr w:rsidRPr="004F31AD" w:rsidR="00E47986" w:rsidTr="003D58CD" w14:paraId="114AA03F" w14:textId="77777777">
        <w:tc>
          <w:tcPr>
            <w:tcW w:w="1548" w:type="dxa"/>
          </w:tcPr>
          <w:p w:rsidR="00E47986" w:rsidP="003D58CD" w:rsidRDefault="00E47986" w14:paraId="06ADB10B" w14:textId="77777777">
            <w:pPr>
              <w:spacing w:line="360" w:lineRule="auto"/>
            </w:pPr>
          </w:p>
        </w:tc>
        <w:tc>
          <w:tcPr>
            <w:tcW w:w="2700" w:type="dxa"/>
          </w:tcPr>
          <w:p w:rsidR="00E47986" w:rsidP="003D58CD" w:rsidRDefault="00E47986" w14:paraId="506D9516" w14:textId="77777777">
            <w:pPr>
              <w:spacing w:line="360" w:lineRule="auto"/>
            </w:pPr>
          </w:p>
        </w:tc>
        <w:tc>
          <w:tcPr>
            <w:tcW w:w="4608" w:type="dxa"/>
          </w:tcPr>
          <w:p w:rsidR="00E47986" w:rsidP="003D58CD" w:rsidRDefault="00E47986" w14:paraId="16FD5FA3" w14:textId="77777777">
            <w:pPr>
              <w:spacing w:line="360" w:lineRule="auto"/>
            </w:pPr>
          </w:p>
        </w:tc>
      </w:tr>
      <w:tr w:rsidRPr="004F31AD" w:rsidR="00E47986" w:rsidTr="003D58CD" w14:paraId="7BDC5618" w14:textId="77777777">
        <w:tc>
          <w:tcPr>
            <w:tcW w:w="1548" w:type="dxa"/>
          </w:tcPr>
          <w:p w:rsidR="00E47986" w:rsidP="003D58CD" w:rsidRDefault="00E47986" w14:paraId="76F254EB" w14:textId="77777777">
            <w:pPr>
              <w:spacing w:line="360" w:lineRule="auto"/>
            </w:pPr>
          </w:p>
        </w:tc>
        <w:tc>
          <w:tcPr>
            <w:tcW w:w="2700" w:type="dxa"/>
          </w:tcPr>
          <w:p w:rsidR="00E47986" w:rsidP="003D58CD" w:rsidRDefault="00E47986" w14:paraId="49B0B8E0" w14:textId="77777777">
            <w:pPr>
              <w:spacing w:line="360" w:lineRule="auto"/>
            </w:pPr>
          </w:p>
        </w:tc>
        <w:tc>
          <w:tcPr>
            <w:tcW w:w="4608" w:type="dxa"/>
          </w:tcPr>
          <w:p w:rsidR="00E47986" w:rsidP="003D58CD" w:rsidRDefault="00E47986" w14:paraId="1BB14CCF" w14:textId="77777777">
            <w:pPr>
              <w:spacing w:line="360" w:lineRule="auto"/>
            </w:pPr>
          </w:p>
        </w:tc>
      </w:tr>
      <w:tr w:rsidRPr="004F31AD" w:rsidR="00E47986" w:rsidTr="003D58CD" w14:paraId="759D70D6" w14:textId="77777777">
        <w:tc>
          <w:tcPr>
            <w:tcW w:w="1548" w:type="dxa"/>
          </w:tcPr>
          <w:p w:rsidR="00E47986" w:rsidP="003D58CD" w:rsidRDefault="00E47986" w14:paraId="4EDFE010" w14:textId="77777777">
            <w:pPr>
              <w:spacing w:line="360" w:lineRule="auto"/>
            </w:pPr>
          </w:p>
        </w:tc>
        <w:tc>
          <w:tcPr>
            <w:tcW w:w="2700" w:type="dxa"/>
          </w:tcPr>
          <w:p w:rsidR="00E47986" w:rsidP="003D58CD" w:rsidRDefault="00E47986" w14:paraId="7DA39DB3" w14:textId="77777777">
            <w:pPr>
              <w:spacing w:line="360" w:lineRule="auto"/>
            </w:pPr>
          </w:p>
        </w:tc>
        <w:tc>
          <w:tcPr>
            <w:tcW w:w="4608" w:type="dxa"/>
          </w:tcPr>
          <w:p w:rsidR="00E47986" w:rsidP="003D58CD" w:rsidRDefault="00E47986" w14:paraId="08E5DEB5" w14:textId="77777777">
            <w:pPr>
              <w:spacing w:line="360" w:lineRule="auto"/>
            </w:pPr>
          </w:p>
        </w:tc>
      </w:tr>
      <w:tr w:rsidRPr="004F31AD" w:rsidR="00E47986" w:rsidTr="003D58CD" w14:paraId="44B99F52" w14:textId="77777777">
        <w:tc>
          <w:tcPr>
            <w:tcW w:w="1548" w:type="dxa"/>
          </w:tcPr>
          <w:p w:rsidR="00E47986" w:rsidP="003D58CD" w:rsidRDefault="00E47986" w14:paraId="33FEAC97" w14:textId="77777777">
            <w:pPr>
              <w:spacing w:line="360" w:lineRule="auto"/>
            </w:pPr>
          </w:p>
        </w:tc>
        <w:tc>
          <w:tcPr>
            <w:tcW w:w="2700" w:type="dxa"/>
          </w:tcPr>
          <w:p w:rsidR="00E47986" w:rsidP="003D58CD" w:rsidRDefault="00E47986" w14:paraId="4C2FF798" w14:textId="77777777">
            <w:pPr>
              <w:spacing w:line="360" w:lineRule="auto"/>
            </w:pPr>
          </w:p>
        </w:tc>
        <w:tc>
          <w:tcPr>
            <w:tcW w:w="4608" w:type="dxa"/>
          </w:tcPr>
          <w:p w:rsidR="00E47986" w:rsidP="003D58CD" w:rsidRDefault="00E47986" w14:paraId="673A5AC8" w14:textId="77777777">
            <w:pPr>
              <w:spacing w:line="360" w:lineRule="auto"/>
            </w:pPr>
          </w:p>
        </w:tc>
      </w:tr>
      <w:tr w:rsidRPr="004F31AD" w:rsidR="00E47986" w:rsidTr="003D58CD" w14:paraId="5C65C17B" w14:textId="77777777">
        <w:tc>
          <w:tcPr>
            <w:tcW w:w="1548" w:type="dxa"/>
          </w:tcPr>
          <w:p w:rsidR="00E47986" w:rsidP="003D58CD" w:rsidRDefault="00E47986" w14:paraId="2021DF83" w14:textId="77777777">
            <w:pPr>
              <w:spacing w:line="360" w:lineRule="auto"/>
            </w:pPr>
          </w:p>
        </w:tc>
        <w:tc>
          <w:tcPr>
            <w:tcW w:w="2700" w:type="dxa"/>
          </w:tcPr>
          <w:p w:rsidR="00E47986" w:rsidP="003D58CD" w:rsidRDefault="00E47986" w14:paraId="4E886C72" w14:textId="77777777">
            <w:pPr>
              <w:spacing w:line="360" w:lineRule="auto"/>
            </w:pPr>
          </w:p>
        </w:tc>
        <w:tc>
          <w:tcPr>
            <w:tcW w:w="4608" w:type="dxa"/>
          </w:tcPr>
          <w:p w:rsidR="00E47986" w:rsidP="003D58CD" w:rsidRDefault="00E47986" w14:paraId="62B532AB" w14:textId="77777777">
            <w:pPr>
              <w:spacing w:line="360" w:lineRule="auto"/>
            </w:pPr>
          </w:p>
        </w:tc>
      </w:tr>
      <w:tr w:rsidRPr="004F31AD" w:rsidR="00E47986" w:rsidTr="003D58CD" w14:paraId="31929BEB" w14:textId="77777777">
        <w:tc>
          <w:tcPr>
            <w:tcW w:w="1548" w:type="dxa"/>
          </w:tcPr>
          <w:p w:rsidR="00E47986" w:rsidP="003D58CD" w:rsidRDefault="00E47986" w14:paraId="46BC7316" w14:textId="77777777">
            <w:pPr>
              <w:spacing w:line="360" w:lineRule="auto"/>
            </w:pPr>
          </w:p>
        </w:tc>
        <w:tc>
          <w:tcPr>
            <w:tcW w:w="2700" w:type="dxa"/>
          </w:tcPr>
          <w:p w:rsidR="00E47986" w:rsidP="003D58CD" w:rsidRDefault="00E47986" w14:paraId="4697DFF2" w14:textId="77777777">
            <w:pPr>
              <w:spacing w:line="360" w:lineRule="auto"/>
            </w:pPr>
          </w:p>
        </w:tc>
        <w:tc>
          <w:tcPr>
            <w:tcW w:w="4608" w:type="dxa"/>
          </w:tcPr>
          <w:p w:rsidR="00E47986" w:rsidP="003D58CD" w:rsidRDefault="00E47986" w14:paraId="4B770F4B" w14:textId="77777777">
            <w:pPr>
              <w:spacing w:line="360" w:lineRule="auto"/>
            </w:pPr>
          </w:p>
        </w:tc>
      </w:tr>
      <w:tr w:rsidRPr="004F31AD" w:rsidR="00E47986" w:rsidTr="003D58CD" w14:paraId="15CE1EA2" w14:textId="77777777">
        <w:tc>
          <w:tcPr>
            <w:tcW w:w="1548" w:type="dxa"/>
          </w:tcPr>
          <w:p w:rsidR="00E47986" w:rsidP="003D58CD" w:rsidRDefault="00E47986" w14:paraId="607460E2" w14:textId="77777777">
            <w:pPr>
              <w:spacing w:line="360" w:lineRule="auto"/>
            </w:pPr>
          </w:p>
        </w:tc>
        <w:tc>
          <w:tcPr>
            <w:tcW w:w="2700" w:type="dxa"/>
          </w:tcPr>
          <w:p w:rsidR="00E47986" w:rsidP="003D58CD" w:rsidRDefault="00E47986" w14:paraId="6BB5A81F" w14:textId="77777777">
            <w:pPr>
              <w:spacing w:line="360" w:lineRule="auto"/>
            </w:pPr>
          </w:p>
        </w:tc>
        <w:tc>
          <w:tcPr>
            <w:tcW w:w="4608" w:type="dxa"/>
          </w:tcPr>
          <w:p w:rsidR="00E47986" w:rsidP="003D58CD" w:rsidRDefault="00E47986" w14:paraId="32FFAE4A" w14:textId="77777777">
            <w:pPr>
              <w:spacing w:line="360" w:lineRule="auto"/>
            </w:pPr>
          </w:p>
        </w:tc>
      </w:tr>
      <w:tr w:rsidRPr="004F31AD" w:rsidR="00E47986" w:rsidTr="003D58CD" w14:paraId="1EFB7EE2" w14:textId="77777777">
        <w:tc>
          <w:tcPr>
            <w:tcW w:w="1548" w:type="dxa"/>
          </w:tcPr>
          <w:p w:rsidR="00E47986" w:rsidP="003D58CD" w:rsidRDefault="00E47986" w14:paraId="1F79E6D9" w14:textId="77777777">
            <w:pPr>
              <w:spacing w:line="360" w:lineRule="auto"/>
            </w:pPr>
          </w:p>
        </w:tc>
        <w:tc>
          <w:tcPr>
            <w:tcW w:w="2700" w:type="dxa"/>
          </w:tcPr>
          <w:p w:rsidR="00E47986" w:rsidP="003D58CD" w:rsidRDefault="00E47986" w14:paraId="2299DCF0" w14:textId="77777777">
            <w:pPr>
              <w:spacing w:line="360" w:lineRule="auto"/>
            </w:pPr>
          </w:p>
        </w:tc>
        <w:tc>
          <w:tcPr>
            <w:tcW w:w="4608" w:type="dxa"/>
          </w:tcPr>
          <w:p w:rsidR="00E47986" w:rsidP="003D58CD" w:rsidRDefault="00E47986" w14:paraId="03BDAF52" w14:textId="77777777">
            <w:pPr>
              <w:spacing w:line="360" w:lineRule="auto"/>
            </w:pPr>
          </w:p>
        </w:tc>
      </w:tr>
      <w:tr w:rsidRPr="004F31AD" w:rsidR="00E47986" w:rsidTr="003D58CD" w14:paraId="2B7D449C" w14:textId="77777777">
        <w:tc>
          <w:tcPr>
            <w:tcW w:w="1548" w:type="dxa"/>
          </w:tcPr>
          <w:p w:rsidR="00E47986" w:rsidP="003D58CD" w:rsidRDefault="00E47986" w14:paraId="313F7061" w14:textId="77777777">
            <w:pPr>
              <w:spacing w:line="360" w:lineRule="auto"/>
            </w:pPr>
          </w:p>
        </w:tc>
        <w:tc>
          <w:tcPr>
            <w:tcW w:w="2700" w:type="dxa"/>
          </w:tcPr>
          <w:p w:rsidR="00E47986" w:rsidP="003D58CD" w:rsidRDefault="00E47986" w14:paraId="69C70FA1" w14:textId="77777777">
            <w:pPr>
              <w:spacing w:line="360" w:lineRule="auto"/>
            </w:pPr>
          </w:p>
        </w:tc>
        <w:tc>
          <w:tcPr>
            <w:tcW w:w="4608" w:type="dxa"/>
          </w:tcPr>
          <w:p w:rsidR="00E47986" w:rsidP="003D58CD" w:rsidRDefault="00E47986" w14:paraId="14AF7DE4" w14:textId="77777777">
            <w:pPr>
              <w:spacing w:line="360" w:lineRule="auto"/>
            </w:pPr>
          </w:p>
        </w:tc>
      </w:tr>
    </w:tbl>
    <w:p w:rsidR="00E47986" w:rsidP="00E47986" w:rsidRDefault="00E47986" w14:paraId="7FBDD1A9" w14:textId="77777777"/>
    <w:p w:rsidR="00E47986" w:rsidP="00E47986" w:rsidRDefault="00E47986" w14:paraId="30213B0E" w14:textId="77777777"/>
    <w:p w:rsidR="004706B7" w:rsidP="00013402" w:rsidRDefault="004706B7" w14:paraId="05E348E7" w14:textId="77777777"/>
    <w:p w:rsidRPr="004706B7" w:rsidR="004706B7" w:rsidP="004706B7" w:rsidRDefault="004706B7" w14:paraId="7B707DF6" w14:textId="77777777"/>
    <w:p w:rsidR="007A4335" w:rsidP="007A4335" w:rsidRDefault="007A4335" w14:paraId="259D417A" w14:textId="77777777" w14:noSpellErr="1">
      <w:pPr>
        <w:pStyle w:val="Heading1"/>
        <w:rPr/>
      </w:pPr>
      <w:bookmarkStart w:name="_Toc227033596" w:id="58"/>
      <w:bookmarkStart w:name="_Toc22915484" w:id="59"/>
      <w:bookmarkStart w:name="_Appendix" w:id="60"/>
      <w:bookmarkEnd w:id="60"/>
      <w:r w:rsidR="007A4335">
        <w:rPr/>
        <w:t>Appendix</w:t>
      </w:r>
      <w:bookmarkEnd w:id="58"/>
      <w:bookmarkEnd w:id="59"/>
      <w:commentRangeStart w:id="1177775667"/>
      <w:commentRangeEnd w:id="1177775667"/>
      <w:r>
        <w:rPr>
          <w:rStyle w:val="CommentReference"/>
        </w:rPr>
        <w:commentReference w:id="1177775667"/>
      </w:r>
    </w:p>
    <w:p w:rsidR="00F762BC" w:rsidP="00F762BC" w:rsidRDefault="007B191E" w14:paraId="1CE5A995" w14:textId="34751ED4">
      <w:pPr>
        <w:keepNext/>
      </w:pPr>
      <w:r w:rsidR="007B191E">
        <w:drawing>
          <wp:inline wp14:editId="2736457D" wp14:anchorId="5A42C008">
            <wp:extent cx="5514975" cy="4838698"/>
            <wp:effectExtent l="0" t="0" r="0" b="0"/>
            <wp:docPr id="1012044883" name="Picture 1" title=""/>
            <wp:cNvGraphicFramePr>
              <a:graphicFrameLocks noChangeAspect="1"/>
            </wp:cNvGraphicFramePr>
            <a:graphic>
              <a:graphicData uri="http://schemas.openxmlformats.org/drawingml/2006/picture">
                <pic:pic>
                  <pic:nvPicPr>
                    <pic:cNvPr id="0" name="Picture 1"/>
                    <pic:cNvPicPr/>
                  </pic:nvPicPr>
                  <pic:blipFill>
                    <a:blip r:embed="R4824b202e56a4f0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4975" cy="4838698"/>
                    </a:xfrm>
                    <a:prstGeom prst="rect">
                      <a:avLst/>
                    </a:prstGeom>
                  </pic:spPr>
                </pic:pic>
              </a:graphicData>
            </a:graphic>
          </wp:inline>
        </w:drawing>
      </w:r>
    </w:p>
    <w:p w:rsidR="00F762BC" w:rsidP="00F762BC" w:rsidRDefault="00F762BC" w14:paraId="31A77ED0" w14:textId="77777777">
      <w:pPr>
        <w:pStyle w:val="Caption"/>
      </w:pPr>
      <w:r>
        <w:t xml:space="preserve">Figure </w:t>
      </w:r>
      <w:r>
        <w:fldChar w:fldCharType="begin"/>
      </w:r>
      <w:r>
        <w:instrText> SEQ Figure \* ARABIC </w:instrText>
      </w:r>
      <w:r>
        <w:fldChar w:fldCharType="separate"/>
      </w:r>
      <w:r w:rsidR="00182F49">
        <w:rPr>
          <w:noProof/>
        </w:rPr>
        <w:t>1</w:t>
      </w:r>
      <w:r>
        <w:fldChar w:fldCharType="end"/>
      </w:r>
    </w:p>
    <w:p w:rsidR="00182F49" w:rsidP="00182F49" w:rsidRDefault="007B191E" w14:paraId="01B8C88F" w14:textId="1EC1EF31">
      <w:pPr>
        <w:keepNext/>
      </w:pPr>
      <w:r w:rsidR="007B191E">
        <w:drawing>
          <wp:inline wp14:editId="15D432F6" wp14:anchorId="4DCDD6EF">
            <wp:extent cx="4429125" cy="2419350"/>
            <wp:effectExtent l="0" t="0" r="0" b="0"/>
            <wp:docPr id="1886557104" name="Picture 1" title=""/>
            <wp:cNvGraphicFramePr>
              <a:graphicFrameLocks noChangeAspect="1"/>
            </wp:cNvGraphicFramePr>
            <a:graphic>
              <a:graphicData uri="http://schemas.openxmlformats.org/drawingml/2006/picture">
                <pic:pic>
                  <pic:nvPicPr>
                    <pic:cNvPr id="0" name="Picture 1"/>
                    <pic:cNvPicPr/>
                  </pic:nvPicPr>
                  <pic:blipFill>
                    <a:blip r:embed="Rd791c4b7c5894f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29125" cy="2419350"/>
                    </a:xfrm>
                    <a:prstGeom prst="rect">
                      <a:avLst/>
                    </a:prstGeom>
                  </pic:spPr>
                </pic:pic>
              </a:graphicData>
            </a:graphic>
          </wp:inline>
        </w:drawing>
      </w:r>
    </w:p>
    <w:p w:rsidRPr="00182F49" w:rsidR="00182F49" w:rsidP="00182F49" w:rsidRDefault="00182F49" w14:paraId="28F2C502" w14:textId="77777777">
      <w:pPr>
        <w:pStyle w:val="Caption"/>
      </w:pPr>
      <w:r>
        <w:t xml:space="preserve">Figure </w:t>
      </w:r>
      <w:r>
        <w:fldChar w:fldCharType="begin"/>
      </w:r>
      <w:r>
        <w:instrText> SEQ Figure \* ARABIC </w:instrText>
      </w:r>
      <w:r>
        <w:fldChar w:fldCharType="separate"/>
      </w:r>
      <w:r>
        <w:rPr>
          <w:noProof/>
        </w:rPr>
        <w:t>2</w:t>
      </w:r>
      <w:r>
        <w:fldChar w:fldCharType="end"/>
      </w:r>
    </w:p>
    <w:sectPr w:rsidRPr="00182F49" w:rsidR="00182F49">
      <w:headerReference w:type="default" r:id="rId28"/>
      <w:footerReference w:type="default" r:id="rId29"/>
      <w:type w:val="continuous"/>
      <w:pgSz w:w="12240" w:h="15840" w:orient="portrait"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B" w:author="Alan Balderas" w:date="2020-04-14T20:48:00Z" w:id="33">
    <w:p w:rsidR="00DE4641" w:rsidRDefault="00DE4641" w14:paraId="047C93E8" w14:textId="77777777">
      <w:pPr>
        <w:pStyle w:val="CommentText"/>
      </w:pPr>
      <w:r>
        <w:rPr>
          <w:rStyle w:val="CommentReference"/>
        </w:rPr>
        <w:annotationRef/>
      </w:r>
      <w:r>
        <w:t>“</w:t>
      </w:r>
      <w:r w:rsidRPr="00DE4641">
        <w:t>TEST_DB__BIG_TABLE.XML</w:t>
      </w:r>
      <w:r>
        <w:t>”. Uppercase XML</w:t>
      </w:r>
    </w:p>
  </w:comment>
  <w:comment w:initials="AB" w:author="Alan Balderas" w:date="2020-04-14T20:49:00Z" w:id="34">
    <w:p w:rsidR="00DE4641" w:rsidRDefault="00DE4641" w14:paraId="3A42DBE9" w14:textId="77777777">
      <w:pPr>
        <w:pStyle w:val="CommentText"/>
      </w:pPr>
      <w:r>
        <w:rPr>
          <w:rStyle w:val="CommentReference"/>
        </w:rPr>
        <w:annotationRef/>
      </w:r>
      <w:r>
        <w:t>The “</w:t>
      </w:r>
      <w:r w:rsidRPr="00DE4641">
        <w:t>TEST_DB__BIG_TABLE.XML</w:t>
      </w:r>
      <w:r>
        <w:t xml:space="preserve">” table will open in another window. </w:t>
      </w:r>
    </w:p>
  </w:comment>
  <w:comment w:initials="AB" w:author="Alan Balderas" w:date="2020-04-14T20:53:00Z" w:id="35">
    <w:p w:rsidR="00DE4641" w:rsidRDefault="00DE4641" w14:paraId="31FB4F10" w14:textId="77777777">
      <w:pPr>
        <w:pStyle w:val="CommentText"/>
      </w:pPr>
      <w:r>
        <w:rPr>
          <w:rStyle w:val="CommentReference"/>
        </w:rPr>
        <w:annotationRef/>
      </w:r>
      <w:r>
        <w:t>.xml is uppercase -&gt; .XML</w:t>
      </w:r>
    </w:p>
  </w:comment>
  <w:comment w:initials="AB" w:author="Alan Balderas" w:date="2020-04-14T20:50:00Z" w:id="36">
    <w:p w:rsidR="00DE4641" w:rsidRDefault="00DE4641" w14:paraId="1114F55A" w14:textId="77777777">
      <w:pPr>
        <w:pStyle w:val="CommentText"/>
      </w:pPr>
      <w:r>
        <w:rPr>
          <w:rStyle w:val="CommentReference"/>
        </w:rPr>
        <w:annotationRef/>
      </w:r>
      <w:r>
        <w:t>The “Compare Result” pop-up window appears.</w:t>
      </w:r>
    </w:p>
  </w:comment>
  <w:comment w:initials="AB" w:author="Alan Balderas" w:date="2020-04-14T20:54:00Z" w:id="37">
    <w:p w:rsidR="00DE4641" w:rsidRDefault="00DE4641" w14:paraId="6C153DAF" w14:textId="77777777">
      <w:pPr>
        <w:pStyle w:val="CommentText"/>
      </w:pPr>
      <w:r>
        <w:rPr>
          <w:rStyle w:val="CommentReference"/>
        </w:rPr>
        <w:annotationRef/>
      </w:r>
      <w:r>
        <w:t>The “TEST_DB_TYPE_TABLE.XML” table will appear in another window.</w:t>
      </w:r>
    </w:p>
  </w:comment>
  <w:comment w:initials="AB" w:author="Alan Balderas" w:date="2020-04-14T20:59:00Z" w:id="38">
    <w:p w:rsidR="00AD5E22" w:rsidRDefault="00AD5E22" w14:paraId="05EC4110" w14:textId="77777777">
      <w:pPr>
        <w:pStyle w:val="CommentText"/>
      </w:pPr>
      <w:r>
        <w:rPr>
          <w:rStyle w:val="CommentReference"/>
        </w:rPr>
        <w:annotationRef/>
      </w:r>
      <w:r>
        <w:t xml:space="preserve">You can include at the end: Refer back to the comments section. </w:t>
      </w:r>
    </w:p>
  </w:comment>
  <w:comment w:initials="AB" w:author="Alan Balderas" w:date="2020-04-14T20:58:00Z" w:id="39">
    <w:p w:rsidRPr="00AD5E22" w:rsidR="00AD5E22" w:rsidRDefault="00AD5E22" w14:paraId="5388B83C" w14:textId="77777777">
      <w:pPr>
        <w:pStyle w:val="CommentText"/>
      </w:pPr>
      <w:r>
        <w:rPr>
          <w:rStyle w:val="CommentReference"/>
        </w:rPr>
        <w:annotationRef/>
      </w:r>
      <w:r>
        <w:t xml:space="preserve">The “Compare Result pop-up window appears. </w:t>
      </w:r>
    </w:p>
  </w:comment>
  <w:comment w:initials="AB" w:author="Alan Balderas" w:date="2020-04-14T21:00:00Z" w:id="40">
    <w:p w:rsidR="005B18C7" w:rsidRDefault="005B18C7" w14:paraId="3F10C331" w14:textId="77777777">
      <w:pPr>
        <w:pStyle w:val="CommentText"/>
      </w:pPr>
      <w:r>
        <w:rPr>
          <w:rStyle w:val="CommentReference"/>
        </w:rPr>
        <w:annotationRef/>
      </w:r>
      <w:r>
        <w:t xml:space="preserve">Follow same guideline from previous comment. </w:t>
      </w:r>
    </w:p>
  </w:comment>
  <w:comment w:initials="AB" w:author="Alan Balderas" w:date="2020-04-14T21:01:00Z" w:id="41">
    <w:p w:rsidR="005B18C7" w:rsidRDefault="005B18C7" w14:paraId="011D1023" w14:textId="77777777">
      <w:pPr>
        <w:pStyle w:val="CommentText"/>
      </w:pPr>
      <w:r>
        <w:rPr>
          <w:rStyle w:val="CommentReference"/>
        </w:rPr>
        <w:annotationRef/>
      </w:r>
      <w:r>
        <w:t xml:space="preserve">The “Enable/Disable Columns” pop-up window appears. </w:t>
      </w:r>
    </w:p>
  </w:comment>
  <w:comment w:initials="AB" w:author="Alan Balderas" w:date="2020-04-14T21:02:00Z" w:id="42">
    <w:p w:rsidR="005B18C7" w:rsidRDefault="005B18C7" w14:paraId="5300C051" w14:textId="77777777">
      <w:pPr>
        <w:pStyle w:val="CommentText"/>
      </w:pPr>
      <w:r>
        <w:rPr>
          <w:rStyle w:val="CommentReference"/>
        </w:rPr>
        <w:annotationRef/>
      </w:r>
      <w:r>
        <w:rPr>
          <w:rStyle w:val="CommentReference"/>
        </w:rPr>
        <w:t>By clicking on the upper right</w:t>
      </w:r>
      <w:r w:rsidR="002D3D9B">
        <w:rPr>
          <w:rStyle w:val="CommentReference"/>
        </w:rPr>
        <w:t>-</w:t>
      </w:r>
      <w:r>
        <w:rPr>
          <w:rStyle w:val="CommentReference"/>
        </w:rPr>
        <w:t>hand corner</w:t>
      </w:r>
    </w:p>
  </w:comment>
  <w:comment w:initials="AB" w:author="Alan Balderas" w:date="2020-04-14T21:03:00Z" w:id="43">
    <w:p w:rsidR="002D3D9B" w:rsidRDefault="002D3D9B" w14:paraId="5EDEC6B5" w14:textId="77777777">
      <w:pPr>
        <w:pStyle w:val="CommentText"/>
      </w:pPr>
      <w:r>
        <w:rPr>
          <w:rStyle w:val="CommentReference"/>
        </w:rPr>
        <w:annotationRef/>
      </w:r>
      <w:r>
        <w:t xml:space="preserve">Fix same as prev. comments. </w:t>
      </w:r>
    </w:p>
  </w:comment>
  <w:comment w:initials="AB" w:author="Alan Balderas" w:date="2020-04-14T21:04:00Z" w:id="44">
    <w:p w:rsidR="002D3D9B" w:rsidRDefault="002D3D9B" w14:paraId="2379E68C" w14:textId="77777777">
      <w:pPr>
        <w:pStyle w:val="CommentText"/>
      </w:pPr>
      <w:r>
        <w:rPr>
          <w:rStyle w:val="CommentReference"/>
        </w:rPr>
        <w:annotationRef/>
      </w:r>
      <w:r>
        <w:t>Fix</w:t>
      </w:r>
    </w:p>
  </w:comment>
  <w:comment w:initials="AB" w:author="Alan Balderas" w:date="2020-04-14T21:05:00Z" w:id="45">
    <w:p w:rsidR="002D3D9B" w:rsidRDefault="002D3D9B" w14:paraId="168E45B4" w14:textId="77777777">
      <w:pPr>
        <w:pStyle w:val="CommentText"/>
      </w:pPr>
      <w:r>
        <w:rPr>
          <w:rStyle w:val="CommentReference"/>
        </w:rPr>
        <w:annotationRef/>
      </w:r>
      <w:r>
        <w:t>Fix</w:t>
      </w:r>
    </w:p>
  </w:comment>
  <w:comment w:initials="AB" w:author="Alan Balderas" w:date="2020-04-14T21:05:00Z" w:id="46">
    <w:p w:rsidR="002D3D9B" w:rsidRDefault="002D3D9B" w14:paraId="6B14D0BF" w14:textId="77777777">
      <w:pPr>
        <w:pStyle w:val="CommentText"/>
      </w:pPr>
      <w:r>
        <w:rPr>
          <w:rStyle w:val="CommentReference"/>
        </w:rPr>
        <w:annotationRef/>
      </w:r>
      <w:r>
        <w:t>Fix</w:t>
      </w:r>
    </w:p>
  </w:comment>
  <w:comment w:initials="AB" w:author="Alan Balderas" w:date="2020-04-14T21:06:00Z" w:id="47">
    <w:p w:rsidR="001739F1" w:rsidRDefault="001739F1" w14:paraId="18991EBC" w14:textId="77777777">
      <w:pPr>
        <w:pStyle w:val="CommentText"/>
      </w:pPr>
      <w:r>
        <w:rPr>
          <w:rStyle w:val="CommentReference"/>
        </w:rPr>
        <w:annotationRef/>
      </w:r>
      <w:r>
        <w:t>Fix</w:t>
      </w:r>
    </w:p>
  </w:comment>
  <w:comment w:initials="AB" w:author="Alan Balderas" w:date="2020-04-14T21:06:00Z" w:id="48">
    <w:p w:rsidR="001739F1" w:rsidRDefault="001739F1" w14:paraId="453CC2C7" w14:textId="77777777">
      <w:pPr>
        <w:pStyle w:val="CommentText"/>
      </w:pPr>
      <w:r>
        <w:rPr>
          <w:rStyle w:val="CommentReference"/>
        </w:rPr>
        <w:annotationRef/>
      </w:r>
      <w:r>
        <w:t>Fix</w:t>
      </w:r>
    </w:p>
  </w:comment>
  <w:comment w:initials="AB" w:author="Alan Balderas" w:date="2020-04-14T21:06:00Z" w:id="49">
    <w:p w:rsidR="001739F1" w:rsidRDefault="001739F1" w14:paraId="470913C6" w14:textId="77777777">
      <w:pPr>
        <w:pStyle w:val="CommentText"/>
      </w:pPr>
      <w:r>
        <w:rPr>
          <w:rStyle w:val="CommentReference"/>
        </w:rPr>
        <w:annotationRef/>
      </w:r>
      <w:r>
        <w:t>Fix</w:t>
      </w:r>
    </w:p>
  </w:comment>
  <w:comment w:initials="AB" w:author="Alan Balderas" w:date="2020-04-14T21:07:00Z" w:id="50">
    <w:p w:rsidR="001739F1" w:rsidRDefault="001739F1" w14:paraId="424877B5" w14:textId="77777777">
      <w:pPr>
        <w:pStyle w:val="CommentText"/>
      </w:pPr>
      <w:r>
        <w:rPr>
          <w:rStyle w:val="CommentReference"/>
        </w:rPr>
        <w:annotationRef/>
      </w:r>
      <w:r>
        <w:t>By clicking on the upper right-hand corner</w:t>
      </w:r>
    </w:p>
  </w:comment>
  <w:comment w:initials="AB" w:author="Alan Balderas" w:date="2020-04-14T21:07:00Z" w:id="51">
    <w:p w:rsidR="001739F1" w:rsidRDefault="001739F1" w14:paraId="7125405B" w14:textId="77777777">
      <w:pPr>
        <w:pStyle w:val="CommentText"/>
      </w:pPr>
      <w:r>
        <w:rPr>
          <w:rStyle w:val="CommentReference"/>
        </w:rPr>
        <w:annotationRef/>
      </w:r>
      <w:r>
        <w:t>Fix</w:t>
      </w:r>
    </w:p>
  </w:comment>
  <w:comment w:initials="AB" w:author="Alan Balderas" w:date="2020-04-14T21:07:00Z" w:id="55">
    <w:p w:rsidR="001739F1" w:rsidRDefault="001739F1" w14:paraId="3D22C896" w14:textId="77777777">
      <w:pPr>
        <w:pStyle w:val="CommentText"/>
      </w:pPr>
      <w:r>
        <w:rPr>
          <w:rStyle w:val="CommentReference"/>
        </w:rPr>
        <w:annotationRef/>
      </w:r>
      <w:r>
        <w:t>You can delete it if you don’t needed.</w:t>
      </w:r>
    </w:p>
  </w:comment>
  <w:comment w:initials="AB" w:author="Alan Balderas" w:date="2020-04-14T21:08:00Z" w:id="57">
    <w:p w:rsidR="001739F1" w:rsidRDefault="001739F1" w14:paraId="7A760120" w14:textId="77777777">
      <w:pPr>
        <w:pStyle w:val="CommentText"/>
      </w:pPr>
      <w:r>
        <w:rPr>
          <w:rStyle w:val="CommentReference"/>
        </w:rPr>
        <w:annotationRef/>
      </w:r>
      <w:r>
        <w:t>You can take this section off</w:t>
      </w:r>
    </w:p>
  </w:comment>
  <w:comment w:initials="PA" w:author="Pashamohammad Nouri, Alireza" w:date="2020-04-19T22:17:10" w:id="477461952">
    <w:p w:rsidR="71BA4244" w:rsidRDefault="71BA4244" w14:paraId="21A81C81" w14:textId="207DC8C1">
      <w:pPr>
        <w:pStyle w:val="CommentText"/>
      </w:pPr>
      <w:r w:rsidR="71BA4244">
        <w:rPr/>
        <w:t>Did you use TEST_DB.xml file in this test?</w:t>
      </w:r>
      <w:r>
        <w:rPr>
          <w:rStyle w:val="CommentReference"/>
        </w:rPr>
        <w:annotationRef/>
      </w:r>
    </w:p>
  </w:comment>
  <w:comment w:initials="PA" w:author="Pashamohammad Nouri, Alireza" w:date="2020-04-19T22:18:08" w:id="917897762">
    <w:p w:rsidR="71BA4244" w:rsidRDefault="71BA4244" w14:paraId="071C8B9B" w14:textId="45CC0A7C">
      <w:pPr>
        <w:pStyle w:val="CommentText"/>
      </w:pPr>
      <w:r w:rsidR="71BA4244">
        <w:rPr/>
        <w:t>Just mention the files that you are using in this test case.</w:t>
      </w:r>
      <w:r>
        <w:rPr>
          <w:rStyle w:val="CommentReference"/>
        </w:rPr>
        <w:annotationRef/>
      </w:r>
    </w:p>
  </w:comment>
  <w:comment w:initials="PA" w:author="Pashamohammad Nouri, Alireza" w:date="2020-04-19T22:20:16" w:id="2012341996">
    <w:p w:rsidR="71BA4244" w:rsidRDefault="71BA4244" w14:paraId="4E806A05" w14:textId="4BF6867D">
      <w:pPr>
        <w:pStyle w:val="CommentText"/>
      </w:pPr>
      <w:r w:rsidR="71BA4244">
        <w:rPr/>
        <w:t>test nomber is not matched with its identifier. it must be DPR_3</w:t>
      </w:r>
      <w:r>
        <w:rPr>
          <w:rStyle w:val="CommentReference"/>
        </w:rPr>
        <w:annotationRef/>
      </w:r>
    </w:p>
  </w:comment>
  <w:comment w:initials="PA" w:author="Pashamohammad Nouri, Alireza" w:date="2020-04-19T22:21:49" w:id="1665758421">
    <w:p w:rsidR="71BA4244" w:rsidRDefault="71BA4244" w14:paraId="76266FBF" w14:textId="21FA7A3B">
      <w:pPr>
        <w:pStyle w:val="CommentText"/>
      </w:pPr>
      <w:r w:rsidR="71BA4244">
        <w:rPr/>
        <w:t>The order number is confusing</w:t>
      </w:r>
      <w:r>
        <w:rPr>
          <w:rStyle w:val="CommentReference"/>
        </w:rPr>
        <w:annotationRef/>
      </w:r>
    </w:p>
  </w:comment>
  <w:comment w:initials="PA" w:author="Pashamohammad Nouri, Alireza" w:date="2020-04-19T22:23:02" w:id="910712627">
    <w:p w:rsidR="71BA4244" w:rsidRDefault="71BA4244" w14:paraId="7AF2ECB3" w14:textId="44082326">
      <w:pPr>
        <w:pStyle w:val="CommentText"/>
      </w:pPr>
      <w:r w:rsidR="71BA4244">
        <w:rPr/>
        <w:t>We don't need this section</w:t>
      </w:r>
      <w:r>
        <w:rPr>
          <w:rStyle w:val="CommentReference"/>
        </w:rPr>
        <w:annotationRef/>
      </w:r>
    </w:p>
  </w:comment>
  <w:comment w:initials="PA" w:author="Pashamohammad Nouri, Alireza" w:date="2020-04-19T22:24:00" w:id="1177775667">
    <w:p w:rsidR="71BA4244" w:rsidRDefault="71BA4244" w14:paraId="1B3BBDF7" w14:textId="780D0C8A">
      <w:pPr>
        <w:pStyle w:val="CommentText"/>
      </w:pPr>
      <w:r w:rsidR="71BA4244">
        <w:rPr/>
        <w:t>Create a sub-section and name it Figures or sth else</w:t>
      </w:r>
      <w:r>
        <w:rPr>
          <w:rStyle w:val="CommentReference"/>
        </w:rPr>
        <w:annotationRef/>
      </w:r>
    </w:p>
  </w:comment>
  <w:comment w:initials="PA" w:author="Pashamohammad Nouri, Alireza" w:date="2020-04-19T22:25:02" w:id="264485115">
    <w:p w:rsidR="71BA4244" w:rsidRDefault="71BA4244" w14:paraId="6A5D9B1F" w14:textId="7A5608F5">
      <w:pPr>
        <w:pStyle w:val="CommentText"/>
      </w:pPr>
      <w:r w:rsidR="71BA4244">
        <w:rPr/>
        <w:t>I couldn't find the indicator in the last page.</w:t>
      </w:r>
      <w:r>
        <w:rPr>
          <w:rStyle w:val="CommentReference"/>
        </w:rPr>
        <w:annotationRef/>
      </w:r>
    </w:p>
  </w:comment>
  <w:comment w:initials="PA" w:author="Pashamohammad Nouri, Alireza" w:date="2020-04-19T22:25:32" w:id="1012976234">
    <w:p w:rsidR="71BA4244" w:rsidRDefault="71BA4244" w14:paraId="2CF66D70" w14:textId="30CF876A">
      <w:pPr>
        <w:pStyle w:val="CommentText"/>
      </w:pPr>
      <w:r w:rsidR="71BA4244">
        <w:rPr/>
        <w:t>Update the table</w:t>
      </w:r>
      <w:r>
        <w:rPr>
          <w:rStyle w:val="CommentReference"/>
        </w:rPr>
        <w:annotationRef/>
      </w:r>
    </w:p>
  </w:comment>
  <w:comment w:initials="PA" w:author="Pashamohammad Nouri, Alireza" w:date="2020-04-19T22:28:34" w:id="1881234521">
    <w:p w:rsidR="71BA4244" w:rsidRDefault="71BA4244" w14:paraId="49505A21" w14:textId="779BA783">
      <w:pPr>
        <w:pStyle w:val="CommentText"/>
      </w:pPr>
      <w:r w:rsidR="71BA4244">
        <w:rPr/>
        <w:t>It would be good if you mentioned about the plaatforms that this software can run on it. Any kind of requirements like JVM, etc.</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47C93E8"/>
  <w15:commentEx w15:done="0" w15:paraId="3A42DBE9"/>
  <w15:commentEx w15:done="0" w15:paraId="31FB4F10"/>
  <w15:commentEx w15:done="0" w15:paraId="1114F55A"/>
  <w15:commentEx w15:done="0" w15:paraId="6C153DAF"/>
  <w15:commentEx w15:done="0" w15:paraId="05EC4110"/>
  <w15:commentEx w15:done="0" w15:paraId="5388B83C"/>
  <w15:commentEx w15:done="0" w15:paraId="3F10C331"/>
  <w15:commentEx w15:done="0" w15:paraId="011D1023"/>
  <w15:commentEx w15:done="0" w15:paraId="5300C051"/>
  <w15:commentEx w15:done="0" w15:paraId="5EDEC6B5"/>
  <w15:commentEx w15:done="0" w15:paraId="2379E68C"/>
  <w15:commentEx w15:done="0" w15:paraId="168E45B4"/>
  <w15:commentEx w15:done="0" w15:paraId="6B14D0BF"/>
  <w15:commentEx w15:done="0" w15:paraId="18991EBC"/>
  <w15:commentEx w15:done="0" w15:paraId="453CC2C7"/>
  <w15:commentEx w15:done="0" w15:paraId="470913C6"/>
  <w15:commentEx w15:done="0" w15:paraId="424877B5"/>
  <w15:commentEx w15:done="0" w15:paraId="7125405B"/>
  <w15:commentEx w15:done="0" w15:paraId="3D22C896"/>
  <w15:commentEx w15:done="0" w15:paraId="7A760120"/>
  <w15:commentEx w15:done="0" w15:paraId="21A81C81"/>
  <w15:commentEx w15:done="0" w15:paraId="071C8B9B"/>
  <w15:commentEx w15:done="0" w15:paraId="4E806A05"/>
  <w15:commentEx w15:done="0" w15:paraId="76266FBF"/>
  <w15:commentEx w15:done="0" w15:paraId="7AF2ECB3"/>
  <w15:commentEx w15:done="0" w15:paraId="1B3BBDF7"/>
  <w15:commentEx w15:done="0" w15:paraId="6A5D9B1F"/>
  <w15:commentEx w15:done="0" w15:paraId="2CF66D70"/>
  <w15:commentEx w15:done="0" w15:paraId="49505A2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90EEEF" w16cex:dateUtc="2020-04-20T04:17:10.245Z"/>
  <w16cex:commentExtensible w16cex:durableId="7CF7EB07" w16cex:dateUtc="2020-04-20T04:18:08.953Z"/>
  <w16cex:commentExtensible w16cex:durableId="3B24C6AA" w16cex:dateUtc="2020-04-20T04:20:16.044Z"/>
  <w16cex:commentExtensible w16cex:durableId="4AF85E2D" w16cex:dateUtc="2020-04-20T04:21:49.21Z"/>
  <w16cex:commentExtensible w16cex:durableId="2DED4DF7" w16cex:dateUtc="2020-04-20T04:23:02.784Z"/>
  <w16cex:commentExtensible w16cex:durableId="265FD005" w16cex:dateUtc="2020-04-20T04:24:00.791Z"/>
  <w16cex:commentExtensible w16cex:durableId="6AE411E2" w16cex:dateUtc="2020-04-20T04:25:02.036Z"/>
  <w16cex:commentExtensible w16cex:durableId="2886EAF4" w16cex:dateUtc="2020-04-20T04:25:32.233Z"/>
  <w16cex:commentExtensible w16cex:durableId="46A6284A" w16cex:dateUtc="2020-04-20T04:28:34.536Z"/>
</w16cex:commentsExtensible>
</file>

<file path=word/commentsIds.xml><?xml version="1.0" encoding="utf-8"?>
<w16cid:commentsIds xmlns:mc="http://schemas.openxmlformats.org/markup-compatibility/2006" xmlns:w16cid="http://schemas.microsoft.com/office/word/2016/wordml/cid" mc:Ignorable="w16cid">
  <w16cid:commentId w16cid:paraId="047C93E8" w16cid:durableId="2240A000"/>
  <w16cid:commentId w16cid:paraId="3A42DBE9" w16cid:durableId="2240A040"/>
  <w16cid:commentId w16cid:paraId="31FB4F10" w16cid:durableId="2240A14D"/>
  <w16cid:commentId w16cid:paraId="1114F55A" w16cid:durableId="2240A0A9"/>
  <w16cid:commentId w16cid:paraId="6C153DAF" w16cid:durableId="2240A18F"/>
  <w16cid:commentId w16cid:paraId="05EC4110" w16cid:durableId="2240A2A3"/>
  <w16cid:commentId w16cid:paraId="5388B83C" w16cid:durableId="2240A26D"/>
  <w16cid:commentId w16cid:paraId="3F10C331" w16cid:durableId="2240A2EA"/>
  <w16cid:commentId w16cid:paraId="011D1023" w16cid:durableId="2240A324"/>
  <w16cid:commentId w16cid:paraId="5300C051" w16cid:durableId="2240A35C"/>
  <w16cid:commentId w16cid:paraId="5EDEC6B5" w16cid:durableId="2240A3A7"/>
  <w16cid:commentId w16cid:paraId="2379E68C" w16cid:durableId="2240A3C0"/>
  <w16cid:commentId w16cid:paraId="168E45B4" w16cid:durableId="2240A409"/>
  <w16cid:commentId w16cid:paraId="6B14D0BF" w16cid:durableId="2240A435"/>
  <w16cid:commentId w16cid:paraId="18991EBC" w16cid:durableId="2240A44C"/>
  <w16cid:commentId w16cid:paraId="453CC2C7" w16cid:durableId="2240A456"/>
  <w16cid:commentId w16cid:paraId="470913C6" w16cid:durableId="2240A46A"/>
  <w16cid:commentId w16cid:paraId="424877B5" w16cid:durableId="2240A47C"/>
  <w16cid:commentId w16cid:paraId="7125405B" w16cid:durableId="2240A497"/>
  <w16cid:commentId w16cid:paraId="3D22C896" w16cid:durableId="2240A4AD"/>
  <w16cid:commentId w16cid:paraId="7A760120" w16cid:durableId="2240A4D0"/>
  <w16cid:commentId w16cid:paraId="21A81C81" w16cid:durableId="7D90EEEF"/>
  <w16cid:commentId w16cid:paraId="071C8B9B" w16cid:durableId="7CF7EB07"/>
  <w16cid:commentId w16cid:paraId="4E806A05" w16cid:durableId="3B24C6AA"/>
  <w16cid:commentId w16cid:paraId="76266FBF" w16cid:durableId="4AF85E2D"/>
  <w16cid:commentId w16cid:paraId="7AF2ECB3" w16cid:durableId="2DED4DF7"/>
  <w16cid:commentId w16cid:paraId="1B3BBDF7" w16cid:durableId="265FD005"/>
  <w16cid:commentId w16cid:paraId="6A5D9B1F" w16cid:durableId="6AE411E2"/>
  <w16cid:commentId w16cid:paraId="2CF66D70" w16cid:durableId="2886EAF4"/>
  <w16cid:commentId w16cid:paraId="49505A21" w16cid:durableId="46A62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E14" w:rsidRDefault="008B0E14" w14:paraId="24F8752C" w14:textId="77777777">
      <w:r>
        <w:separator/>
      </w:r>
    </w:p>
  </w:endnote>
  <w:endnote w:type="continuationSeparator" w:id="0">
    <w:p w:rsidR="008B0E14" w:rsidRDefault="008B0E14" w14:paraId="1116214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EA602B" w14:paraId="19C5AC3C" w14:textId="77777777">
      <w:tblPrEx>
        <w:tblCellMar>
          <w:top w:w="0" w:type="dxa"/>
          <w:bottom w:w="0" w:type="dxa"/>
        </w:tblCellMar>
      </w:tblPrEx>
      <w:tc>
        <w:tcPr>
          <w:tcW w:w="4428" w:type="dxa"/>
        </w:tcPr>
        <w:p w:rsidR="00EA602B" w:rsidRDefault="00EA602B" w14:paraId="6D55895B" w14:textId="77777777">
          <w:pPr>
            <w:pStyle w:val="Footer"/>
          </w:pPr>
          <w:r>
            <w:rPr>
              <w:rFonts w:ascii="Symbol" w:hAnsi="Symbol" w:eastAsia="Symbol" w:cs="Symbol"/>
              <w:color w:val="000000"/>
            </w:rPr>
            <w:t>Ó</w:t>
          </w:r>
          <w:r>
            <w:rPr>
              <w:color w:val="000000"/>
            </w:rPr>
            <w:t xml:space="preserve"> 2020 Team 05- Group 04</w:t>
          </w:r>
        </w:p>
      </w:tc>
      <w:tc>
        <w:tcPr>
          <w:tcW w:w="4428" w:type="dxa"/>
        </w:tcPr>
        <w:p w:rsidR="00EA602B" w:rsidRDefault="00EA602B" w14:paraId="058350F6" w14:textId="77777777">
          <w:pPr>
            <w:pStyle w:val="Footer"/>
            <w:jc w:val="right"/>
          </w:pPr>
          <w:r>
            <w:t>&lt;Drive:\Directory\</w:t>
          </w:r>
          <w:proofErr w:type="spellStart"/>
          <w:r>
            <w:t>Filename.ext</w:t>
          </w:r>
          <w:proofErr w:type="spellEnd"/>
          <w:r>
            <w:t>&gt;</w:t>
          </w:r>
        </w:p>
      </w:tc>
    </w:tr>
  </w:tbl>
  <w:p w:rsidR="00EA602B" w:rsidRDefault="00EA602B" w14:paraId="4F6D3C7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EA602B" w14:paraId="56A0DCEC" w14:textId="77777777">
      <w:tblPrEx>
        <w:tblCellMar>
          <w:top w:w="0" w:type="dxa"/>
          <w:bottom w:w="0" w:type="dxa"/>
        </w:tblCellMar>
      </w:tblPrEx>
      <w:trPr>
        <w:trHeight w:val="552" w:hRule="exact"/>
      </w:trPr>
      <w:tc>
        <w:tcPr>
          <w:tcW w:w="3060" w:type="dxa"/>
        </w:tcPr>
        <w:p w:rsidR="00EA602B" w:rsidRDefault="00EA602B" w14:paraId="02F836C2" w14:textId="77777777">
          <w:pPr>
            <w:pStyle w:val="Footer"/>
            <w:spacing w:before="80"/>
            <w:rPr>
              <w:bCs/>
            </w:rPr>
          </w:pPr>
          <w:r>
            <w:t>Test Plan</w:t>
          </w:r>
        </w:p>
        <w:p w:rsidR="00EA602B" w:rsidRDefault="00EA602B" w14:paraId="075954D2" w14:textId="77777777">
          <w:pPr>
            <w:pStyle w:val="Footer"/>
            <w:spacing w:before="80"/>
          </w:pPr>
        </w:p>
        <w:p w:rsidR="00EA602B" w:rsidRDefault="00EA602B" w14:paraId="0917B371" w14:textId="77777777">
          <w:pPr>
            <w:pStyle w:val="Footer"/>
            <w:spacing w:before="80"/>
          </w:pPr>
        </w:p>
      </w:tc>
      <w:tc>
        <w:tcPr>
          <w:tcW w:w="2880" w:type="dxa"/>
        </w:tcPr>
        <w:p w:rsidR="00EA602B" w:rsidRDefault="00EA602B" w14:paraId="6D4BB487" w14:textId="77777777">
          <w:pPr>
            <w:pStyle w:val="Footer"/>
            <w:spacing w:before="80"/>
            <w:rPr>
              <w:bCs/>
            </w:rPr>
          </w:pPr>
          <w:r>
            <w:t>Group 4 -Team 05</w:t>
          </w:r>
        </w:p>
      </w:tc>
      <w:tc>
        <w:tcPr>
          <w:tcW w:w="1980" w:type="dxa"/>
        </w:tcPr>
        <w:p w:rsidR="00EA602B" w:rsidRDefault="00EA602B" w14:paraId="0C59A2B9" w14:textId="77777777">
          <w:pPr>
            <w:pStyle w:val="Footer"/>
            <w:spacing w:before="80"/>
            <w:rPr>
              <w:bCs/>
            </w:rPr>
          </w:pPr>
          <w:r>
            <w:rPr>
              <w:bCs/>
            </w:rPr>
            <w:t>Date</w:t>
          </w:r>
        </w:p>
        <w:p w:rsidR="00EA602B" w:rsidRDefault="00EA602B" w14:paraId="65C45392" w14:textId="77777777">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DE4641">
            <w:rPr>
              <w:b w:val="0"/>
              <w:bCs/>
              <w:noProof/>
            </w:rPr>
            <w:t>4/14/2020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DE4641">
            <w:rPr>
              <w:b w:val="0"/>
              <w:bCs/>
              <w:noProof/>
            </w:rPr>
            <w:t>8:42 PM</w:t>
          </w:r>
          <w:r>
            <w:rPr>
              <w:b w:val="0"/>
              <w:bCs/>
            </w:rPr>
            <w:fldChar w:fldCharType="end"/>
          </w:r>
        </w:p>
      </w:tc>
      <w:tc>
        <w:tcPr>
          <w:tcW w:w="1080" w:type="dxa"/>
        </w:tcPr>
        <w:p w:rsidR="00EA602B" w:rsidRDefault="00EA602B" w14:paraId="37C6E301" w14:textId="77777777">
          <w:pPr>
            <w:pStyle w:val="Footer"/>
            <w:spacing w:before="80"/>
            <w:rPr>
              <w:bCs/>
            </w:rPr>
          </w:pPr>
          <w:r>
            <w:rPr>
              <w:bCs/>
            </w:rPr>
            <w:t>Page</w:t>
          </w:r>
        </w:p>
        <w:p w:rsidR="00EA602B" w:rsidRDefault="00EA602B" w14:paraId="63FF6478" w14:textId="77777777">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rsidR="00EA602B" w:rsidRDefault="00EA602B" w14:paraId="57BE37E5" w14:textId="77777777">
          <w:pPr>
            <w:pStyle w:val="Footer"/>
            <w:spacing w:before="80"/>
          </w:pPr>
        </w:p>
        <w:p w:rsidR="00EA602B" w:rsidRDefault="00EA602B" w14:paraId="37732009" w14:textId="77777777">
          <w:pPr>
            <w:pStyle w:val="Footer"/>
            <w:spacing w:before="80"/>
          </w:pPr>
        </w:p>
      </w:tc>
    </w:tr>
  </w:tbl>
  <w:p w:rsidR="00EA602B" w:rsidRDefault="00EA602B" w14:paraId="744839E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A602B" w14:paraId="5E0C06F5" w14:textId="77777777">
      <w:tblPrEx>
        <w:tblCellMar>
          <w:top w:w="0" w:type="dxa"/>
          <w:bottom w:w="0" w:type="dxa"/>
        </w:tblCellMar>
      </w:tblPrEx>
      <w:tc>
        <w:tcPr>
          <w:tcW w:w="3240" w:type="dxa"/>
        </w:tcPr>
        <w:p w:rsidR="00EA602B" w:rsidRDefault="00EA602B" w14:paraId="4638BA37" w14:textId="77777777">
          <w:pPr>
            <w:pStyle w:val="Footer"/>
            <w:rPr>
              <w:b w:val="0"/>
              <w:bCs/>
            </w:rPr>
          </w:pPr>
          <w:r>
            <w:rPr>
              <w:b w:val="0"/>
              <w:bCs/>
            </w:rPr>
            <w:t>Test Plan</w:t>
          </w:r>
        </w:p>
      </w:tc>
      <w:tc>
        <w:tcPr>
          <w:tcW w:w="2880" w:type="dxa"/>
        </w:tcPr>
        <w:p w:rsidR="00EA602B" w:rsidRDefault="00EA602B" w14:paraId="094C9FA2" w14:textId="77777777">
          <w:pPr>
            <w:pStyle w:val="Footer"/>
            <w:rPr>
              <w:b w:val="0"/>
              <w:bCs/>
            </w:rPr>
          </w:pPr>
          <w:r>
            <w:t>Team 05</w:t>
          </w:r>
        </w:p>
      </w:tc>
      <w:tc>
        <w:tcPr>
          <w:tcW w:w="1980" w:type="dxa"/>
        </w:tcPr>
        <w:p w:rsidR="00EA602B" w:rsidRDefault="00EA602B" w14:paraId="5B94C08C" w14:textId="77777777">
          <w:pPr>
            <w:pStyle w:val="Footer"/>
          </w:pPr>
          <w:r>
            <w:t>04/12/2020</w:t>
          </w:r>
        </w:p>
      </w:tc>
      <w:tc>
        <w:tcPr>
          <w:tcW w:w="900" w:type="dxa"/>
        </w:tcPr>
        <w:p w:rsidR="00EA602B" w:rsidRDefault="00EA602B" w14:paraId="74ABABA0" w14:textId="77777777">
          <w:pPr>
            <w:pStyle w:val="Footer"/>
            <w:rPr>
              <w:b w:val="0"/>
              <w:bCs/>
            </w:rPr>
          </w:pPr>
          <w:r>
            <w:rPr>
              <w:b w:val="0"/>
              <w:bCs/>
            </w:rPr>
            <w:t>Page</w:t>
          </w:r>
        </w:p>
        <w:p w:rsidR="00EA602B" w:rsidRDefault="00EA602B" w14:paraId="78E4011F"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A602B" w:rsidRDefault="00EA602B" w14:paraId="0E73D939"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A602B" w14:paraId="023826B6" w14:textId="77777777">
      <w:tblPrEx>
        <w:tblCellMar>
          <w:top w:w="0" w:type="dxa"/>
          <w:bottom w:w="0" w:type="dxa"/>
        </w:tblCellMar>
      </w:tblPrEx>
      <w:tc>
        <w:tcPr>
          <w:tcW w:w="3240" w:type="dxa"/>
        </w:tcPr>
        <w:p w:rsidR="00EA602B" w:rsidRDefault="00EA602B" w14:paraId="5A16420A" w14:textId="77777777">
          <w:pPr>
            <w:pStyle w:val="Footer"/>
            <w:rPr>
              <w:b w:val="0"/>
              <w:bCs/>
            </w:rPr>
          </w:pPr>
          <w:r>
            <w:rPr>
              <w:b w:val="0"/>
              <w:bCs/>
            </w:rPr>
            <w:t>Test Plan</w:t>
          </w:r>
        </w:p>
      </w:tc>
      <w:tc>
        <w:tcPr>
          <w:tcW w:w="2880" w:type="dxa"/>
        </w:tcPr>
        <w:p w:rsidR="00EA602B" w:rsidRDefault="00EA602B" w14:paraId="22F06D36" w14:textId="77777777">
          <w:pPr>
            <w:pStyle w:val="Footer"/>
            <w:rPr>
              <w:b w:val="0"/>
              <w:bCs/>
            </w:rPr>
          </w:pPr>
          <w:r>
            <w:t>Team 05</w:t>
          </w:r>
        </w:p>
      </w:tc>
      <w:tc>
        <w:tcPr>
          <w:tcW w:w="1980" w:type="dxa"/>
        </w:tcPr>
        <w:p w:rsidR="00EA602B" w:rsidRDefault="00EA602B" w14:paraId="7C9A7E3D" w14:textId="77777777">
          <w:pPr>
            <w:pStyle w:val="Footer"/>
          </w:pPr>
          <w:r>
            <w:t>04/12/2020</w:t>
          </w:r>
        </w:p>
      </w:tc>
      <w:tc>
        <w:tcPr>
          <w:tcW w:w="900" w:type="dxa"/>
        </w:tcPr>
        <w:p w:rsidR="00EA602B" w:rsidRDefault="00EA602B" w14:paraId="4DE9F141" w14:textId="77777777">
          <w:pPr>
            <w:pStyle w:val="Footer"/>
            <w:rPr>
              <w:b w:val="0"/>
              <w:bCs/>
            </w:rPr>
          </w:pPr>
          <w:r>
            <w:rPr>
              <w:b w:val="0"/>
              <w:bCs/>
            </w:rPr>
            <w:t>Page</w:t>
          </w:r>
        </w:p>
        <w:p w:rsidR="00EA602B" w:rsidRDefault="00EA602B" w14:paraId="22D937A3"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A602B" w:rsidRDefault="00EA602B" w14:paraId="3F31B3F6"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A602B" w14:paraId="61BD4659" w14:textId="77777777">
      <w:tblPrEx>
        <w:tblCellMar>
          <w:top w:w="0" w:type="dxa"/>
          <w:bottom w:w="0" w:type="dxa"/>
        </w:tblCellMar>
      </w:tblPrEx>
      <w:tc>
        <w:tcPr>
          <w:tcW w:w="3240" w:type="dxa"/>
        </w:tcPr>
        <w:p w:rsidR="00EA602B" w:rsidRDefault="00EA602B" w14:paraId="66BDE544" w14:textId="77777777">
          <w:pPr>
            <w:pStyle w:val="Footer"/>
            <w:rPr>
              <w:b w:val="0"/>
              <w:bCs/>
            </w:rPr>
          </w:pPr>
          <w:r>
            <w:rPr>
              <w:b w:val="0"/>
              <w:bCs/>
            </w:rPr>
            <w:t>Test Plan</w:t>
          </w:r>
        </w:p>
      </w:tc>
      <w:tc>
        <w:tcPr>
          <w:tcW w:w="2880" w:type="dxa"/>
        </w:tcPr>
        <w:p w:rsidR="00EA602B" w:rsidRDefault="00EA602B" w14:paraId="1E114450" w14:textId="77777777">
          <w:pPr>
            <w:pStyle w:val="Footer"/>
            <w:rPr>
              <w:b w:val="0"/>
              <w:bCs/>
            </w:rPr>
          </w:pPr>
          <w:r>
            <w:t>Team 05</w:t>
          </w:r>
        </w:p>
      </w:tc>
      <w:tc>
        <w:tcPr>
          <w:tcW w:w="1980" w:type="dxa"/>
        </w:tcPr>
        <w:p w:rsidR="00EA602B" w:rsidRDefault="00EA602B" w14:paraId="1776660A" w14:textId="77777777">
          <w:pPr>
            <w:pStyle w:val="Footer"/>
          </w:pPr>
          <w:r>
            <w:t>04/12/2020</w:t>
          </w:r>
        </w:p>
      </w:tc>
      <w:tc>
        <w:tcPr>
          <w:tcW w:w="900" w:type="dxa"/>
        </w:tcPr>
        <w:p w:rsidR="00EA602B" w:rsidRDefault="00EA602B" w14:paraId="34355138" w14:textId="77777777">
          <w:pPr>
            <w:pStyle w:val="Footer"/>
            <w:rPr>
              <w:b w:val="0"/>
              <w:bCs/>
            </w:rPr>
          </w:pPr>
          <w:r>
            <w:rPr>
              <w:b w:val="0"/>
              <w:bCs/>
            </w:rPr>
            <w:t>Page</w:t>
          </w:r>
        </w:p>
        <w:p w:rsidR="00EA602B" w:rsidRDefault="00EA602B" w14:paraId="7C79A509"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A602B" w:rsidRDefault="00EA602B" w14:paraId="3540BCBE"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677E9A" w14:paraId="6240A942" w14:textId="77777777">
      <w:tblPrEx>
        <w:tblCellMar>
          <w:top w:w="0" w:type="dxa"/>
          <w:bottom w:w="0" w:type="dxa"/>
        </w:tblCellMar>
      </w:tblPrEx>
      <w:tc>
        <w:tcPr>
          <w:tcW w:w="3240" w:type="dxa"/>
        </w:tcPr>
        <w:p w:rsidR="00677E9A" w:rsidRDefault="00677E9A" w14:paraId="2F395591" w14:textId="77777777">
          <w:pPr>
            <w:pStyle w:val="Footer"/>
            <w:rPr>
              <w:b w:val="0"/>
              <w:bCs/>
            </w:rPr>
          </w:pPr>
          <w:r>
            <w:rPr>
              <w:b w:val="0"/>
              <w:bCs/>
            </w:rPr>
            <w:t>Test Plan</w:t>
          </w:r>
        </w:p>
      </w:tc>
      <w:tc>
        <w:tcPr>
          <w:tcW w:w="2880" w:type="dxa"/>
        </w:tcPr>
        <w:p w:rsidR="00677E9A" w:rsidRDefault="00677E9A" w14:paraId="45947990" w14:textId="77777777">
          <w:pPr>
            <w:pStyle w:val="Footer"/>
            <w:rPr>
              <w:b w:val="0"/>
              <w:bCs/>
            </w:rPr>
          </w:pPr>
          <w:r>
            <w:t>Team 05</w:t>
          </w:r>
        </w:p>
      </w:tc>
      <w:tc>
        <w:tcPr>
          <w:tcW w:w="1980" w:type="dxa"/>
        </w:tcPr>
        <w:p w:rsidR="00677E9A" w:rsidRDefault="00677E9A" w14:paraId="6C0853A4" w14:textId="77777777">
          <w:pPr>
            <w:pStyle w:val="Footer"/>
          </w:pPr>
          <w:r>
            <w:t>04/12/2020</w:t>
          </w:r>
        </w:p>
      </w:tc>
      <w:tc>
        <w:tcPr>
          <w:tcW w:w="900" w:type="dxa"/>
        </w:tcPr>
        <w:p w:rsidR="00677E9A" w:rsidRDefault="00677E9A" w14:paraId="167D9B9D" w14:textId="77777777">
          <w:pPr>
            <w:pStyle w:val="Footer"/>
            <w:rPr>
              <w:b w:val="0"/>
              <w:bCs/>
            </w:rPr>
          </w:pPr>
          <w:r>
            <w:rPr>
              <w:b w:val="0"/>
              <w:bCs/>
            </w:rPr>
            <w:t>Page</w:t>
          </w:r>
        </w:p>
        <w:p w:rsidR="00677E9A" w:rsidRDefault="00677E9A" w14:paraId="6BC79233"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677E9A" w:rsidRDefault="00677E9A" w14:paraId="65AA3732"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677E9A" w14:paraId="556035F7" w14:textId="77777777">
      <w:tblPrEx>
        <w:tblCellMar>
          <w:top w:w="0" w:type="dxa"/>
          <w:bottom w:w="0" w:type="dxa"/>
        </w:tblCellMar>
      </w:tblPrEx>
      <w:tc>
        <w:tcPr>
          <w:tcW w:w="3240" w:type="dxa"/>
        </w:tcPr>
        <w:p w:rsidR="00677E9A" w:rsidRDefault="00677E9A" w14:paraId="1524C30C" w14:textId="77777777">
          <w:pPr>
            <w:pStyle w:val="Footer"/>
            <w:rPr>
              <w:b w:val="0"/>
              <w:bCs/>
            </w:rPr>
          </w:pPr>
          <w:r>
            <w:rPr>
              <w:b w:val="0"/>
              <w:bCs/>
            </w:rPr>
            <w:t>Test Plan</w:t>
          </w:r>
        </w:p>
      </w:tc>
      <w:tc>
        <w:tcPr>
          <w:tcW w:w="2880" w:type="dxa"/>
        </w:tcPr>
        <w:p w:rsidR="00677E9A" w:rsidRDefault="00677E9A" w14:paraId="3E5B68D1" w14:textId="77777777">
          <w:pPr>
            <w:pStyle w:val="Footer"/>
            <w:rPr>
              <w:b w:val="0"/>
              <w:bCs/>
            </w:rPr>
          </w:pPr>
          <w:r>
            <w:t>Team 05</w:t>
          </w:r>
        </w:p>
      </w:tc>
      <w:tc>
        <w:tcPr>
          <w:tcW w:w="1980" w:type="dxa"/>
        </w:tcPr>
        <w:p w:rsidR="00677E9A" w:rsidRDefault="00677E9A" w14:paraId="53D10260" w14:textId="77777777">
          <w:pPr>
            <w:pStyle w:val="Footer"/>
          </w:pPr>
          <w:r>
            <w:t>04/12/2020</w:t>
          </w:r>
        </w:p>
      </w:tc>
      <w:tc>
        <w:tcPr>
          <w:tcW w:w="900" w:type="dxa"/>
        </w:tcPr>
        <w:p w:rsidR="00677E9A" w:rsidRDefault="00677E9A" w14:paraId="1454FEA9" w14:textId="77777777">
          <w:pPr>
            <w:pStyle w:val="Footer"/>
            <w:rPr>
              <w:b w:val="0"/>
              <w:bCs/>
            </w:rPr>
          </w:pPr>
          <w:r>
            <w:rPr>
              <w:b w:val="0"/>
              <w:bCs/>
            </w:rPr>
            <w:t>Page</w:t>
          </w:r>
        </w:p>
        <w:p w:rsidR="00677E9A" w:rsidRDefault="00677E9A" w14:paraId="1BBA4E72"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677E9A" w:rsidRDefault="00677E9A" w14:paraId="67033AAA"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677E9A" w14:paraId="21058BA5" w14:textId="77777777">
      <w:tblPrEx>
        <w:tblCellMar>
          <w:top w:w="0" w:type="dxa"/>
          <w:bottom w:w="0" w:type="dxa"/>
        </w:tblCellMar>
      </w:tblPrEx>
      <w:tc>
        <w:tcPr>
          <w:tcW w:w="3240" w:type="dxa"/>
        </w:tcPr>
        <w:p w:rsidR="00677E9A" w:rsidRDefault="00677E9A" w14:paraId="702CF461" w14:textId="77777777">
          <w:pPr>
            <w:pStyle w:val="Footer"/>
            <w:rPr>
              <w:b w:val="0"/>
              <w:bCs/>
            </w:rPr>
          </w:pPr>
          <w:r>
            <w:rPr>
              <w:b w:val="0"/>
              <w:bCs/>
            </w:rPr>
            <w:t>Test Plan</w:t>
          </w:r>
        </w:p>
      </w:tc>
      <w:tc>
        <w:tcPr>
          <w:tcW w:w="2880" w:type="dxa"/>
        </w:tcPr>
        <w:p w:rsidR="00677E9A" w:rsidRDefault="00677E9A" w14:paraId="07A81ADD" w14:textId="77777777">
          <w:pPr>
            <w:pStyle w:val="Footer"/>
            <w:rPr>
              <w:b w:val="0"/>
              <w:bCs/>
            </w:rPr>
          </w:pPr>
          <w:r>
            <w:t>Team 05</w:t>
          </w:r>
        </w:p>
      </w:tc>
      <w:tc>
        <w:tcPr>
          <w:tcW w:w="1980" w:type="dxa"/>
        </w:tcPr>
        <w:p w:rsidR="00677E9A" w:rsidRDefault="00677E9A" w14:paraId="571B39DF" w14:textId="77777777">
          <w:pPr>
            <w:pStyle w:val="Footer"/>
          </w:pPr>
          <w:r>
            <w:t>04/12/2020</w:t>
          </w:r>
        </w:p>
      </w:tc>
      <w:tc>
        <w:tcPr>
          <w:tcW w:w="900" w:type="dxa"/>
        </w:tcPr>
        <w:p w:rsidR="00677E9A" w:rsidRDefault="00677E9A" w14:paraId="4A87F295" w14:textId="77777777">
          <w:pPr>
            <w:pStyle w:val="Footer"/>
            <w:rPr>
              <w:b w:val="0"/>
              <w:bCs/>
            </w:rPr>
          </w:pPr>
          <w:r>
            <w:rPr>
              <w:b w:val="0"/>
              <w:bCs/>
            </w:rPr>
            <w:t>Page</w:t>
          </w:r>
        </w:p>
        <w:p w:rsidR="00677E9A" w:rsidRDefault="00677E9A" w14:paraId="5C721E69"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677E9A" w:rsidRDefault="00677E9A" w14:paraId="6CCB0930" w14:textId="777777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A602B" w14:paraId="6ABB81DB" w14:textId="77777777">
      <w:tblPrEx>
        <w:tblCellMar>
          <w:top w:w="0" w:type="dxa"/>
          <w:bottom w:w="0" w:type="dxa"/>
        </w:tblCellMar>
      </w:tblPrEx>
      <w:tc>
        <w:tcPr>
          <w:tcW w:w="3240" w:type="dxa"/>
        </w:tcPr>
        <w:p w:rsidR="00EA602B" w:rsidRDefault="00EA602B" w14:paraId="16942449" w14:textId="77777777">
          <w:pPr>
            <w:pStyle w:val="Footer"/>
            <w:rPr>
              <w:b w:val="0"/>
              <w:bCs/>
            </w:rPr>
          </w:pPr>
          <w:r>
            <w:rPr>
              <w:b w:val="0"/>
              <w:bCs/>
            </w:rPr>
            <w:t>Test Plan</w:t>
          </w:r>
        </w:p>
      </w:tc>
      <w:tc>
        <w:tcPr>
          <w:tcW w:w="2880" w:type="dxa"/>
        </w:tcPr>
        <w:p w:rsidR="00EA602B" w:rsidRDefault="00EA602B" w14:paraId="4C40CC86" w14:textId="77777777">
          <w:pPr>
            <w:pStyle w:val="Footer"/>
            <w:rPr>
              <w:b w:val="0"/>
              <w:bCs/>
            </w:rPr>
          </w:pPr>
          <w:r>
            <w:t>Team 05</w:t>
          </w:r>
        </w:p>
      </w:tc>
      <w:tc>
        <w:tcPr>
          <w:tcW w:w="1980" w:type="dxa"/>
        </w:tcPr>
        <w:p w:rsidR="00EA602B" w:rsidRDefault="00EA602B" w14:paraId="6CF31FDF" w14:textId="77777777">
          <w:pPr>
            <w:pStyle w:val="Footer"/>
          </w:pPr>
          <w:r>
            <w:t>04/12/2020</w:t>
          </w:r>
        </w:p>
      </w:tc>
      <w:tc>
        <w:tcPr>
          <w:tcW w:w="900" w:type="dxa"/>
        </w:tcPr>
        <w:p w:rsidR="00EA602B" w:rsidRDefault="00EA602B" w14:paraId="461A9D21" w14:textId="77777777">
          <w:pPr>
            <w:pStyle w:val="Footer"/>
            <w:rPr>
              <w:b w:val="0"/>
              <w:bCs/>
            </w:rPr>
          </w:pPr>
          <w:r>
            <w:rPr>
              <w:b w:val="0"/>
              <w:bCs/>
            </w:rPr>
            <w:t>Page</w:t>
          </w:r>
        </w:p>
        <w:p w:rsidR="00EA602B" w:rsidRDefault="00EA602B" w14:paraId="060AE338"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A602B" w:rsidRDefault="00EA602B" w14:paraId="367196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E14" w:rsidRDefault="008B0E14" w14:paraId="15C7E5C4" w14:textId="77777777">
      <w:r>
        <w:separator/>
      </w:r>
    </w:p>
  </w:footnote>
  <w:footnote w:type="continuationSeparator" w:id="0">
    <w:p w:rsidR="008B0E14" w:rsidRDefault="008B0E14" w14:paraId="45102E7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02B" w:rsidRDefault="00EA602B" w14:paraId="289484B1" w14:textId="77777777">
    <w:pPr>
      <w:rPr>
        <w:sz w:val="24"/>
      </w:rPr>
    </w:pPr>
  </w:p>
  <w:p w:rsidR="00EA602B" w:rsidRDefault="00EA602B" w14:paraId="64B337E4" w14:textId="77777777">
    <w:pPr>
      <w:pBdr>
        <w:top w:val="single" w:color="auto" w:sz="6" w:space="1"/>
      </w:pBdr>
      <w:rPr>
        <w:sz w:val="24"/>
      </w:rPr>
    </w:pPr>
  </w:p>
  <w:p w:rsidR="00EA602B" w:rsidRDefault="00EA602B" w14:paraId="4A740B81" w14:textId="77777777">
    <w:pPr>
      <w:pStyle w:val="Title"/>
    </w:pPr>
    <w:r>
      <w:t>Group 4 – Team 5</w:t>
    </w:r>
  </w:p>
  <w:p w:rsidR="00EA602B" w:rsidRDefault="00EA602B" w14:paraId="60EA405C" w14:textId="77777777">
    <w:pPr>
      <w:pBdr>
        <w:bottom w:val="single" w:color="auto" w:sz="6" w:space="1"/>
      </w:pBdr>
      <w:jc w:val="right"/>
      <w:rPr>
        <w:sz w:val="24"/>
      </w:rPr>
    </w:pPr>
  </w:p>
  <w:p w:rsidR="00EA602B" w:rsidRDefault="00EA602B" w14:paraId="15B3E3DD" w14:textId="77777777">
    <w:pPr>
      <w:pStyle w:val="Title"/>
    </w:pPr>
  </w:p>
  <w:p w:rsidR="00EA602B" w:rsidRDefault="00EA602B" w14:paraId="313951FA" w14:textId="77777777">
    <w:pPr>
      <w:pStyle w:val="Title"/>
    </w:pPr>
  </w:p>
  <w:p w:rsidR="00EA602B" w:rsidRDefault="00EA602B" w14:paraId="7F0AC29A" w14:textId="77777777">
    <w:pPr>
      <w:pStyle w:val="Title"/>
    </w:pPr>
  </w:p>
  <w:p w:rsidR="00EA602B" w:rsidRDefault="00EA602B" w14:paraId="5AD88588" w14:textId="77777777">
    <w:pPr>
      <w:pStyle w:val="Title"/>
    </w:pPr>
  </w:p>
  <w:p w:rsidR="00EA602B" w:rsidRDefault="00EA602B" w14:paraId="3F878859" w14:textId="77777777">
    <w:pPr>
      <w:pStyle w:val="Title"/>
    </w:pPr>
  </w:p>
  <w:p w:rsidR="00EA602B" w:rsidRDefault="00EA602B" w14:paraId="4D86A548" w14:textId="77777777">
    <w:pPr>
      <w:pStyle w:val="Title"/>
    </w:pPr>
  </w:p>
  <w:p w:rsidR="00EA602B" w:rsidRDefault="00EA602B" w14:paraId="417FAB06" w14:textId="77777777">
    <w:pPr>
      <w:pStyle w:val="Title"/>
    </w:pPr>
  </w:p>
  <w:p w:rsidR="00EA602B" w:rsidRDefault="00EA602B" w14:paraId="59D0E649" w14:textId="77777777">
    <w:pPr>
      <w:pStyle w:val="Title"/>
    </w:pPr>
  </w:p>
  <w:p w:rsidR="00EA602B" w:rsidRDefault="00EA602B" w14:paraId="3E1F67F2" w14:textId="77777777">
    <w:pPr>
      <w:pStyle w:val="Title"/>
    </w:pPr>
  </w:p>
  <w:p w:rsidR="00EA602B" w:rsidRDefault="00EA602B" w14:paraId="55E37831" w14:textId="77777777">
    <w:pPr>
      <w:pStyle w:val="Title"/>
    </w:pPr>
  </w:p>
  <w:p w:rsidR="00EA602B" w:rsidRDefault="00EA602B" w14:paraId="1286E25F" w14:textId="77777777"/>
  <w:p w:rsidR="00EA602B" w:rsidRDefault="00EA602B" w14:paraId="5BA6FF92" w14:textId="77777777"/>
  <w:p w:rsidR="00EA602B" w:rsidRDefault="00EA602B" w14:paraId="30A7728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02B" w:rsidRDefault="00EA602B" w14:paraId="6409BEA3" w14:textId="7777777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02B" w:rsidRDefault="00EA602B" w14:paraId="2C6045B6" w14:textId="77777777">
    <w:pPr>
      <w:pStyle w:val="Header"/>
    </w:pPr>
    <w:r>
      <w:t>Test Plan</w:t>
    </w:r>
    <w:r>
      <w:tab/>
    </w:r>
    <w:r>
      <w:tab/>
    </w:r>
  </w:p>
  <w:p w:rsidR="00EA602B" w:rsidRDefault="00EA602B" w14:paraId="045F21E6"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02B" w:rsidRDefault="00EA602B" w14:paraId="5E9475FB" w14:textId="77777777">
    <w:pPr>
      <w:pStyle w:val="Header"/>
    </w:pPr>
    <w:r>
      <w:t>Test Plan</w:t>
    </w:r>
    <w:r>
      <w:tab/>
    </w:r>
    <w:r>
      <w:tab/>
    </w:r>
  </w:p>
  <w:p w:rsidR="00EA602B" w:rsidRDefault="00EA602B" w14:paraId="007EFD32"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02B" w:rsidRDefault="00EA602B" w14:paraId="3A9D32DE" w14:textId="77777777">
    <w:pPr>
      <w:pStyle w:val="Header"/>
    </w:pPr>
    <w:r>
      <w:t>Test Plan</w:t>
    </w:r>
    <w:r>
      <w:tab/>
    </w:r>
    <w:r>
      <w:tab/>
    </w:r>
  </w:p>
  <w:p w:rsidR="00EA602B" w:rsidRDefault="00EA602B" w14:paraId="3BB544E4"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E9A" w:rsidRDefault="00677E9A" w14:paraId="7963FCCF" w14:textId="77777777">
    <w:pPr>
      <w:pStyle w:val="Header"/>
    </w:pPr>
    <w:r>
      <w:t>Test Plan</w:t>
    </w:r>
    <w:r>
      <w:tab/>
    </w:r>
    <w:r>
      <w:tab/>
    </w:r>
  </w:p>
  <w:p w:rsidR="00677E9A" w:rsidRDefault="00677E9A" w14:paraId="0BE68531"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E9A" w:rsidRDefault="00677E9A" w14:paraId="7DDDB23A" w14:textId="77777777">
    <w:pPr>
      <w:pStyle w:val="Header"/>
    </w:pPr>
    <w:r>
      <w:t>Test Plan</w:t>
    </w:r>
    <w:r>
      <w:tab/>
    </w:r>
    <w:r>
      <w:tab/>
    </w:r>
  </w:p>
  <w:p w:rsidR="00677E9A" w:rsidRDefault="00677E9A" w14:paraId="3D0B68D6"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E9A" w:rsidRDefault="00677E9A" w14:paraId="36EC7482" w14:textId="77777777">
    <w:pPr>
      <w:pStyle w:val="Header"/>
    </w:pPr>
    <w:r>
      <w:t>Test Plan</w:t>
    </w:r>
    <w:r>
      <w:tab/>
    </w:r>
    <w:r>
      <w:tab/>
    </w:r>
  </w:p>
  <w:p w:rsidR="00677E9A" w:rsidRDefault="00677E9A" w14:paraId="283E607E"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02B" w:rsidRDefault="00EA602B" w14:paraId="7627020C" w14:textId="77777777">
    <w:pPr>
      <w:pStyle w:val="Header"/>
    </w:pPr>
    <w:r>
      <w:t>Test Plan</w:t>
    </w:r>
    <w:r>
      <w:tab/>
    </w:r>
    <w:r>
      <w:tab/>
    </w:r>
  </w:p>
  <w:p w:rsidR="00EA602B" w:rsidRDefault="00EA602B" w14:paraId="51867F4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8E8ADC"/>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3"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58625F94"/>
    <w:multiLevelType w:val="hybridMultilevel"/>
    <w:tmpl w:val="069834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6"/>
  </w:num>
  <w:num w:numId="12">
    <w:abstractNumId w:val="4"/>
  </w:num>
  <w:num w:numId="13">
    <w:abstractNumId w:val="9"/>
  </w:num>
  <w:num w:numId="14">
    <w:abstractNumId w:val="3"/>
  </w:num>
  <w:num w:numId="15">
    <w:abstractNumId w:val="7"/>
  </w:num>
  <w:num w:numId="16">
    <w:abstractNumId w:val="8"/>
  </w:num>
  <w:num w:numId="17">
    <w:abstractNumId w:val="0"/>
  </w:num>
  <w:numIdMacAtCleanup w:val="13"/>
</w:numbering>
</file>

<file path=word/people.xml><?xml version="1.0" encoding="utf-8"?>
<w15:people xmlns:mc="http://schemas.openxmlformats.org/markup-compatibility/2006" xmlns:w15="http://schemas.microsoft.com/office/word/2012/wordml" mc:Ignorable="w15">
  <w15:person w15:author="Pashamohammad Nouri, Alireza">
    <w15:presenceInfo w15:providerId="AD" w15:userId="S::apashamoham@miners.utep.edu::1ff5510b-6483-451b-99c5-8713fb697f0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17EF"/>
    <w:rsid w:val="000927B9"/>
    <w:rsid w:val="00150787"/>
    <w:rsid w:val="001739F1"/>
    <w:rsid w:val="00182F49"/>
    <w:rsid w:val="001A4E3C"/>
    <w:rsid w:val="002A78E4"/>
    <w:rsid w:val="002D3D9B"/>
    <w:rsid w:val="003D58CD"/>
    <w:rsid w:val="00402765"/>
    <w:rsid w:val="00451A97"/>
    <w:rsid w:val="0045347B"/>
    <w:rsid w:val="004706B7"/>
    <w:rsid w:val="005731F3"/>
    <w:rsid w:val="005B18C7"/>
    <w:rsid w:val="00677E9A"/>
    <w:rsid w:val="006905A3"/>
    <w:rsid w:val="006B6A34"/>
    <w:rsid w:val="006C1533"/>
    <w:rsid w:val="00790ACB"/>
    <w:rsid w:val="007A4335"/>
    <w:rsid w:val="007B191E"/>
    <w:rsid w:val="007C5525"/>
    <w:rsid w:val="007C7DC9"/>
    <w:rsid w:val="007E0AF8"/>
    <w:rsid w:val="00842DC1"/>
    <w:rsid w:val="008B0E14"/>
    <w:rsid w:val="008B27FC"/>
    <w:rsid w:val="008E32D8"/>
    <w:rsid w:val="009069AE"/>
    <w:rsid w:val="009162F5"/>
    <w:rsid w:val="009307FE"/>
    <w:rsid w:val="00941D93"/>
    <w:rsid w:val="00AD5E22"/>
    <w:rsid w:val="00B0134D"/>
    <w:rsid w:val="00B22D3B"/>
    <w:rsid w:val="00B34944"/>
    <w:rsid w:val="00DE4641"/>
    <w:rsid w:val="00DE4841"/>
    <w:rsid w:val="00DF5246"/>
    <w:rsid w:val="00E36196"/>
    <w:rsid w:val="00E47986"/>
    <w:rsid w:val="00E619F9"/>
    <w:rsid w:val="00E768F1"/>
    <w:rsid w:val="00EA602B"/>
    <w:rsid w:val="00EE0DB3"/>
    <w:rsid w:val="00EE319D"/>
    <w:rsid w:val="00F762BC"/>
    <w:rsid w:val="00FD4F03"/>
    <w:rsid w:val="1876D5AD"/>
    <w:rsid w:val="234D17F6"/>
    <w:rsid w:val="24FF062C"/>
    <w:rsid w:val="26F32571"/>
    <w:rsid w:val="30388B4A"/>
    <w:rsid w:val="4281FB92"/>
    <w:rsid w:val="4B707FA4"/>
    <w:rsid w:val="5E3631EA"/>
    <w:rsid w:val="71BA4244"/>
    <w:rsid w:val="78B474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4:docId w14:val="61822E9A"/>
  <w15:chartTrackingRefBased/>
  <w15:docId w15:val="{D8995B82-4845-490B-A062-F04BD0C1DB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F5246"/>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1"/>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F76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332824">
      <w:bodyDiv w:val="1"/>
      <w:marLeft w:val="0"/>
      <w:marRight w:val="0"/>
      <w:marTop w:val="0"/>
      <w:marBottom w:val="0"/>
      <w:divBdr>
        <w:top w:val="none" w:sz="0" w:space="0" w:color="auto"/>
        <w:left w:val="none" w:sz="0" w:space="0" w:color="auto"/>
        <w:bottom w:val="none" w:sz="0" w:space="0" w:color="auto"/>
        <w:right w:val="none" w:sz="0" w:space="0" w:color="auto"/>
      </w:divBdr>
    </w:div>
    <w:div w:id="18770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omments" Target="comments.xml" Id="rId13" /><Relationship Type="http://schemas.openxmlformats.org/officeDocument/2006/relationships/header" Target="header5.xml" Id="rId18" /><Relationship Type="http://schemas.openxmlformats.org/officeDocument/2006/relationships/settings" Target="settings.xml" Id="rId3" /><Relationship Type="http://schemas.openxmlformats.org/officeDocument/2006/relationships/footer" Target="footer6.xml" Id="rId21"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footer" Target="footer4.xml" Id="rId17" /><Relationship Type="http://schemas.openxmlformats.org/officeDocument/2006/relationships/footer" Target="footer8.xml" Id="rId25" /><Relationship Type="http://schemas.openxmlformats.org/officeDocument/2006/relationships/styles" Target="styles.xml" Id="rId2" /><Relationship Type="http://schemas.openxmlformats.org/officeDocument/2006/relationships/header" Target="header4.xml" Id="rId16" /><Relationship Type="http://schemas.openxmlformats.org/officeDocument/2006/relationships/header" Target="header6.xml" Id="rId20" /><Relationship Type="http://schemas.openxmlformats.org/officeDocument/2006/relationships/footer" Target="footer9.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header" Target="header8.xml" Id="rId24" /><Relationship Type="http://schemas.openxmlformats.org/officeDocument/2006/relationships/footnotes" Target="footnotes.xml" Id="rId5" /><Relationship Type="http://schemas.microsoft.com/office/2016/09/relationships/commentsIds" Target="commentsIds.xml" Id="rId15" /><Relationship Type="http://schemas.openxmlformats.org/officeDocument/2006/relationships/footer" Target="footer7.xml" Id="rId23" /><Relationship Type="http://schemas.openxmlformats.org/officeDocument/2006/relationships/header" Target="header9.xml" Id="rId28" /><Relationship Type="http://schemas.openxmlformats.org/officeDocument/2006/relationships/footer" Target="footer2.xml" Id="rId10" /><Relationship Type="http://schemas.openxmlformats.org/officeDocument/2006/relationships/footer" Target="footer5.xml" Id="rId19"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header" Target="header2.xml" Id="rId9" /><Relationship Type="http://schemas.microsoft.com/office/2011/relationships/commentsExtended" Target="commentsExtended.xml" Id="rId14" /><Relationship Type="http://schemas.openxmlformats.org/officeDocument/2006/relationships/header" Target="header7.xml" Id="rId22" /><Relationship Type="http://schemas.openxmlformats.org/officeDocument/2006/relationships/fontTable" Target="fontTable.xml" Id="rId30" /><Relationship Type="http://schemas.microsoft.com/office/2011/relationships/people" Target="/word/people.xml" Id="Ref4a62824ef54679" /><Relationship Type="http://schemas.microsoft.com/office/2018/08/relationships/commentsExtensible" Target="/word/commentsExtensible.xml" Id="Re9a027067b284fc9" /><Relationship Type="http://schemas.openxmlformats.org/officeDocument/2006/relationships/image" Target="/media/image3.png" Id="R4824b202e56a4f0d" /><Relationship Type="http://schemas.openxmlformats.org/officeDocument/2006/relationships/image" Target="/media/image4.png" Id="Rd791c4b7c5894f47"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SRS.dot</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Pashamohammad Nouri, Alireza</lastModifiedBy>
  <revision>7</revision>
  <lastPrinted>2002-04-23T17:31:00.0000000Z</lastPrinted>
  <dcterms:created xsi:type="dcterms:W3CDTF">2020-04-20T03:37:00.0000000Z</dcterms:created>
  <dcterms:modified xsi:type="dcterms:W3CDTF">2020-04-20T04:28:46.6178228Z</dcterms:modified>
</coreProperties>
</file>